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0E" w:rsidRDefault="00332A55" w:rsidP="00BD2F0D">
      <w:pPr>
        <w:pStyle w:val="a6"/>
        <w:ind w:left="72"/>
        <w:jc w:val="center"/>
      </w:pPr>
      <w:r>
        <w:rPr>
          <w:lang w:val="zh-CN"/>
        </w:rPr>
        <w:t>H</w:t>
      </w:r>
      <w:r w:rsidR="00E52F5A">
        <w:rPr>
          <w:rFonts w:hint="eastAsia"/>
          <w:lang w:val="zh-CN"/>
        </w:rPr>
        <w:t>TML</w:t>
      </w:r>
      <w:r>
        <w:rPr>
          <w:lang w:val="zh-CN"/>
        </w:rPr>
        <w:t>5</w:t>
      </w:r>
      <w:r w:rsidR="00E52F5A">
        <w:rPr>
          <w:lang w:val="zh-CN"/>
        </w:rPr>
        <w:t xml:space="preserve"> </w:t>
      </w:r>
      <w:r w:rsidR="00E52F5A">
        <w:rPr>
          <w:rFonts w:hint="eastAsia"/>
          <w:lang w:val="zh-CN"/>
        </w:rPr>
        <w:t>第</w:t>
      </w:r>
      <w:r w:rsidR="00A30DED">
        <w:rPr>
          <w:rFonts w:hint="eastAsia"/>
          <w:lang w:val="zh-CN"/>
        </w:rPr>
        <w:t>二</w:t>
      </w:r>
      <w:r>
        <w:rPr>
          <w:lang w:val="zh-CN"/>
        </w:rPr>
        <w:t>阶段</w:t>
      </w:r>
      <w:r w:rsidR="00E82350">
        <w:rPr>
          <w:rFonts w:hint="eastAsia"/>
          <w:lang w:val="zh-CN"/>
        </w:rPr>
        <w:t>机</w:t>
      </w:r>
      <w:r w:rsidR="00E52F5A">
        <w:rPr>
          <w:rFonts w:hint="eastAsia"/>
          <w:lang w:val="zh-CN"/>
        </w:rPr>
        <w:t>试题试卷</w:t>
      </w:r>
    </w:p>
    <w:p w:rsidR="003056E7" w:rsidRPr="00C010CA" w:rsidRDefault="00E82350" w:rsidP="00C6570C">
      <w:pPr>
        <w:pStyle w:val="af9"/>
        <w:rPr>
          <w:rFonts w:hint="eastAsia"/>
          <w:lang w:val="en-US"/>
        </w:rPr>
      </w:pPr>
      <w:r>
        <w:rPr>
          <w:rFonts w:hint="eastAsia"/>
          <w:lang w:val="en-US"/>
        </w:rPr>
        <w:t>答题规范</w:t>
      </w:r>
    </w:p>
    <w:p w:rsidR="00E82350" w:rsidRDefault="00614066" w:rsidP="00614066">
      <w:pPr>
        <w:pStyle w:val="a0"/>
        <w:numPr>
          <w:ilvl w:val="0"/>
          <w:numId w:val="0"/>
        </w:num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2350">
        <w:rPr>
          <w:rFonts w:hint="eastAsia"/>
        </w:rPr>
        <w:t>每题的作答都以项目文件夹为单位进行组织和提交</w:t>
      </w:r>
    </w:p>
    <w:p w:rsidR="00E82350" w:rsidRDefault="00614066" w:rsidP="00614066">
      <w:pPr>
        <w:pStyle w:val="a0"/>
        <w:numPr>
          <w:ilvl w:val="0"/>
          <w:numId w:val="0"/>
        </w:num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E82350">
        <w:rPr>
          <w:rFonts w:hint="eastAsia"/>
        </w:rPr>
        <w:t>提交时将多个项目进行压缩并按规范命名如：</w:t>
      </w:r>
      <w:r w:rsidR="00E82350" w:rsidRPr="00E82350">
        <w:rPr>
          <w:rStyle w:val="Char3"/>
        </w:rPr>
        <w:t>”</w:t>
      </w:r>
      <w:r w:rsidR="00E82350" w:rsidRPr="00E82350">
        <w:rPr>
          <w:rStyle w:val="Char3"/>
          <w:rFonts w:hint="eastAsia"/>
        </w:rPr>
        <w:t>H5</w:t>
      </w:r>
      <w:r w:rsidR="00E82350" w:rsidRPr="00E82350">
        <w:rPr>
          <w:rStyle w:val="Char3"/>
        </w:rPr>
        <w:t>_</w:t>
      </w:r>
      <w:r w:rsidR="00E82350" w:rsidRPr="00E82350">
        <w:rPr>
          <w:rStyle w:val="Char3"/>
          <w:rFonts w:ascii="微软雅黑" w:eastAsia="微软雅黑" w:hAnsi="微软雅黑" w:hint="eastAsia"/>
        </w:rPr>
        <w:t>深圳上塘</w:t>
      </w:r>
      <w:r w:rsidR="00E82350" w:rsidRPr="00E82350">
        <w:rPr>
          <w:rStyle w:val="Char3"/>
          <w:rFonts w:hint="eastAsia"/>
        </w:rPr>
        <w:t>1610</w:t>
      </w:r>
      <w:r w:rsidR="00E82350" w:rsidRPr="00E82350">
        <w:rPr>
          <w:rStyle w:val="Char3"/>
        </w:rPr>
        <w:t>_</w:t>
      </w:r>
      <w:r w:rsidR="00E82350" w:rsidRPr="00E82350">
        <w:rPr>
          <w:rStyle w:val="Char3"/>
          <w:rFonts w:ascii="微软雅黑" w:eastAsia="微软雅黑" w:hAnsi="微软雅黑" w:hint="eastAsia"/>
        </w:rPr>
        <w:t>姓名</w:t>
      </w:r>
      <w:r w:rsidR="00E82350" w:rsidRPr="00E82350">
        <w:rPr>
          <w:rStyle w:val="Char3"/>
          <w:rFonts w:hint="eastAsia"/>
        </w:rPr>
        <w:t>.zip</w:t>
      </w:r>
      <w:r w:rsidR="00E82350" w:rsidRPr="00E82350">
        <w:rPr>
          <w:rStyle w:val="Char3"/>
        </w:rPr>
        <w:t>”</w:t>
      </w:r>
    </w:p>
    <w:p w:rsidR="00B747F1" w:rsidRPr="00E82350" w:rsidRDefault="00E82350" w:rsidP="00B747F1">
      <w:pPr>
        <w:pStyle w:val="af9"/>
        <w:rPr>
          <w:lang w:val="en-US"/>
        </w:rPr>
      </w:pPr>
      <w:r>
        <w:rPr>
          <w:rFonts w:hint="eastAsia"/>
        </w:rPr>
        <w:t>机试</w:t>
      </w:r>
      <w:r w:rsidR="00B747F1">
        <w:t>题</w:t>
      </w:r>
      <w:r w:rsidR="00795C0C" w:rsidRPr="00E82350">
        <w:rPr>
          <w:rFonts w:hint="eastAsia"/>
          <w:lang w:val="en-US"/>
        </w:rPr>
        <w:t>（</w:t>
      </w:r>
      <w:r w:rsidR="00795C0C">
        <w:rPr>
          <w:rFonts w:hint="eastAsia"/>
        </w:rPr>
        <w:t>共</w:t>
      </w:r>
      <w:r>
        <w:rPr>
          <w:lang w:val="en-US"/>
        </w:rPr>
        <w:t>40</w:t>
      </w:r>
      <w:r w:rsidR="00795C0C">
        <w:rPr>
          <w:rFonts w:hint="eastAsia"/>
        </w:rPr>
        <w:t>分</w:t>
      </w:r>
      <w:r w:rsidR="00795C0C" w:rsidRPr="00E82350">
        <w:rPr>
          <w:rFonts w:hint="eastAsia"/>
          <w:lang w:val="en-US"/>
        </w:rPr>
        <w:t>）</w:t>
      </w:r>
    </w:p>
    <w:p w:rsidR="00E82350" w:rsidRPr="00343C03" w:rsidRDefault="00E82350" w:rsidP="00E82350">
      <w:pPr>
        <w:pStyle w:val="1"/>
      </w:pPr>
      <w:r w:rsidRPr="00E82350">
        <w:rPr>
          <w:rFonts w:hint="eastAsia"/>
        </w:rPr>
        <w:t>1、数组去</w:t>
      </w:r>
      <w:r>
        <w:rPr>
          <w:rFonts w:hint="eastAsia"/>
        </w:rPr>
        <w:t>除</w:t>
      </w:r>
      <w:r w:rsidRPr="00E82350">
        <w:rPr>
          <w:rFonts w:hint="eastAsia"/>
        </w:rPr>
        <w:t>重复元素</w:t>
      </w:r>
      <w:r w:rsidR="00B016CD">
        <w:rPr>
          <w:rFonts w:hint="eastAsia"/>
        </w:rPr>
        <w:t>（5分）</w:t>
      </w:r>
    </w:p>
    <w:p w:rsidR="00E82350" w:rsidRDefault="00E82350" w:rsidP="00E82350">
      <w:pPr>
        <w:rPr>
          <w:rStyle w:val="Char3"/>
        </w:rPr>
      </w:pPr>
      <w:r w:rsidRPr="00E82350">
        <w:rPr>
          <w:rFonts w:hint="eastAsia"/>
        </w:rPr>
        <w:t>现有一个数组</w:t>
      </w:r>
      <w:r w:rsidRPr="00E82350">
        <w:rPr>
          <w:rStyle w:val="Char3"/>
          <w:rFonts w:hint="eastAsia"/>
        </w:rPr>
        <w:t>var array=[1,1,2,3,4,2,3,6,8,9,9,6];</w:t>
      </w:r>
    </w:p>
    <w:p w:rsidR="00343C03" w:rsidRDefault="00E82350" w:rsidP="00E82350">
      <w:r w:rsidRPr="00E82350">
        <w:rPr>
          <w:rFonts w:hint="eastAsia"/>
        </w:rPr>
        <w:t>编写一个函数，传入该数组，在函数中去掉数组中的重复元素，并生成新的数组返回。</w:t>
      </w:r>
    </w:p>
    <w:p w:rsidR="00E82350" w:rsidRPr="00E82350" w:rsidRDefault="00E82350" w:rsidP="00E82350">
      <w:pPr>
        <w:pStyle w:val="aff4"/>
        <w:spacing w:before="120" w:after="120"/>
        <w:ind w:left="480" w:right="480"/>
        <w:rPr>
          <w:rFonts w:eastAsiaTheme="minorEastAsia" w:hint="eastAsia"/>
        </w:rPr>
      </w:pPr>
      <w:r>
        <w:t>function noRepeat(arr){</w:t>
      </w:r>
      <w:r>
        <w:br/>
      </w:r>
      <w:r>
        <w:tab/>
        <w:t>//</w:t>
      </w:r>
      <w:r>
        <w:rPr>
          <w:rFonts w:asciiTheme="minorEastAsia" w:eastAsiaTheme="minorEastAsia" w:hAnsiTheme="minorEastAsia" w:hint="eastAsia"/>
        </w:rPr>
        <w:t>请在此实现代码</w:t>
      </w:r>
    </w:p>
    <w:p w:rsidR="00E82350" w:rsidRDefault="00E82350" w:rsidP="00E82350">
      <w:pPr>
        <w:pStyle w:val="aff4"/>
        <w:spacing w:before="120" w:after="120"/>
        <w:ind w:left="480" w:right="480"/>
      </w:pPr>
      <w:r>
        <w:t>}</w:t>
      </w:r>
    </w:p>
    <w:p w:rsidR="00E82350" w:rsidRDefault="00E82350" w:rsidP="00E82350">
      <w:pPr>
        <w:pStyle w:val="aff4"/>
        <w:spacing w:before="120" w:after="120"/>
        <w:ind w:left="480" w:right="480"/>
      </w:pPr>
      <w:r>
        <w:t>var newArray=noRepeat(array);</w:t>
      </w:r>
    </w:p>
    <w:p w:rsidR="00E82350" w:rsidRDefault="00E82350" w:rsidP="00E82350">
      <w:pPr>
        <w:pStyle w:val="aff4"/>
        <w:spacing w:before="120" w:after="120"/>
        <w:ind w:left="480" w:right="480"/>
      </w:pPr>
      <w:r>
        <w:t>//newArray=[1,2,3,4,6,8,9];</w:t>
      </w:r>
    </w:p>
    <w:p w:rsidR="00E82350" w:rsidRDefault="00E82350" w:rsidP="00E82350">
      <w:pPr>
        <w:pStyle w:val="aff4"/>
        <w:spacing w:before="120" w:after="120"/>
        <w:ind w:left="480" w:right="480"/>
      </w:pPr>
      <w:r>
        <w:rPr>
          <w:rFonts w:hint="eastAsia"/>
        </w:rPr>
        <w:t>//</w:t>
      </w:r>
      <w:r>
        <w:rPr>
          <w:rFonts w:ascii="微软雅黑" w:eastAsia="微软雅黑" w:hAnsi="微软雅黑" w:cs="微软雅黑" w:hint="eastAsia"/>
        </w:rPr>
        <w:t>请实现函数</w:t>
      </w:r>
      <w:r>
        <w:rPr>
          <w:rFonts w:hint="eastAsia"/>
        </w:rPr>
        <w:t>noRepeat(arr)</w:t>
      </w:r>
    </w:p>
    <w:p w:rsidR="00E82350" w:rsidRDefault="00E82350" w:rsidP="00E82350"/>
    <w:p w:rsidR="002F2A5D" w:rsidRDefault="00B016CD" w:rsidP="002F2A5D">
      <w:pPr>
        <w:pStyle w:val="1"/>
        <w:rPr>
          <w:rFonts w:hint="eastAsia"/>
        </w:rPr>
      </w:pPr>
      <w:r>
        <w:t>2</w:t>
      </w:r>
      <w:r w:rsidR="002F2A5D">
        <w:rPr>
          <w:rFonts w:hint="eastAsia"/>
        </w:rPr>
        <w:t>、以12小时制显示当前系统时间，同时以“AM”和“PM”表示上午和下午，当小时、分钟、秒小于10的情况下，给前面补0</w:t>
      </w:r>
      <w:r>
        <w:rPr>
          <w:rFonts w:hint="eastAsia"/>
        </w:rPr>
        <w:t>，且每秒钟更新一次（5分）</w:t>
      </w:r>
    </w:p>
    <w:p w:rsidR="002F2A5D" w:rsidRDefault="002F2A5D" w:rsidP="002F2A5D">
      <w:pPr>
        <w:pStyle w:val="aff4"/>
        <w:spacing w:before="120" w:after="120"/>
        <w:ind w:left="480" w:right="480"/>
      </w:pPr>
      <w:r>
        <w:rPr>
          <w:rFonts w:ascii="微软雅黑" w:eastAsia="微软雅黑" w:hAnsi="微软雅黑" w:cs="微软雅黑" w:hint="eastAsia"/>
        </w:rPr>
        <w:t>如：</w:t>
      </w:r>
      <w:r>
        <w:rPr>
          <w:rFonts w:hint="eastAsia"/>
        </w:rPr>
        <w:t>08:57:02 PM</w:t>
      </w:r>
    </w:p>
    <w:p w:rsidR="002F2A5D" w:rsidRDefault="002F2A5D" w:rsidP="00E82350"/>
    <w:p w:rsidR="002F2A5D" w:rsidRDefault="00B016CD" w:rsidP="002F2A5D">
      <w:pPr>
        <w:pStyle w:val="1"/>
        <w:rPr>
          <w:rFonts w:hint="eastAsia"/>
        </w:rPr>
      </w:pPr>
      <w:r>
        <w:t>3</w:t>
      </w:r>
      <w:r w:rsidR="002F2A5D">
        <w:rPr>
          <w:rFonts w:hint="eastAsia"/>
        </w:rPr>
        <w:t>、编写手机号码验证的正则表达式，并在输入框失去焦点的时候对输入的手机号码进行验证。</w:t>
      </w:r>
      <w:r>
        <w:rPr>
          <w:rFonts w:hint="eastAsia"/>
        </w:rPr>
        <w:t>（</w:t>
      </w:r>
      <w:r w:rsidR="006871F6">
        <w:t>6</w:t>
      </w:r>
      <w:r>
        <w:rPr>
          <w:rFonts w:hint="eastAsia"/>
        </w:rPr>
        <w:t>分）</w:t>
      </w:r>
    </w:p>
    <w:p w:rsidR="002F2A5D" w:rsidRPr="002F2A5D" w:rsidRDefault="002F2A5D" w:rsidP="002F2A5D">
      <w:pPr>
        <w:rPr>
          <w:rFonts w:hint="eastAsia"/>
          <w:b/>
        </w:rPr>
      </w:pPr>
      <w:r w:rsidRPr="002F2A5D">
        <w:rPr>
          <w:rFonts w:hint="eastAsia"/>
          <w:b/>
        </w:rPr>
        <w:t>验证规则：</w:t>
      </w:r>
    </w:p>
    <w:p w:rsidR="002F2A5D" w:rsidRDefault="002F2A5D" w:rsidP="002F2A5D">
      <w:pPr>
        <w:rPr>
          <w:rFonts w:hint="eastAsia"/>
        </w:rPr>
      </w:pPr>
      <w:r>
        <w:rPr>
          <w:rFonts w:hint="eastAsia"/>
        </w:rPr>
        <w:t>必须是</w:t>
      </w:r>
      <w:r>
        <w:rPr>
          <w:rFonts w:hint="eastAsia"/>
        </w:rPr>
        <w:t>11</w:t>
      </w:r>
      <w:r>
        <w:rPr>
          <w:rFonts w:hint="eastAsia"/>
        </w:rPr>
        <w:t>位</w:t>
      </w:r>
    </w:p>
    <w:p w:rsidR="002F2A5D" w:rsidRDefault="002F2A5D" w:rsidP="002F2A5D">
      <w:pPr>
        <w:rPr>
          <w:rFonts w:hint="eastAsia"/>
        </w:rPr>
      </w:pPr>
      <w:r>
        <w:rPr>
          <w:rFonts w:hint="eastAsia"/>
        </w:rPr>
        <w:t>第一位数字是</w:t>
      </w:r>
      <w:r>
        <w:rPr>
          <w:rFonts w:hint="eastAsia"/>
        </w:rPr>
        <w:t>1</w:t>
      </w:r>
    </w:p>
    <w:p w:rsidR="002F2A5D" w:rsidRDefault="002F2A5D" w:rsidP="002F2A5D">
      <w:r>
        <w:rPr>
          <w:rFonts w:hint="eastAsia"/>
        </w:rPr>
        <w:lastRenderedPageBreak/>
        <w:t>第二位数字有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:rsidR="001D1888" w:rsidRDefault="001D1888" w:rsidP="002F2A5D"/>
    <w:p w:rsidR="001D1888" w:rsidRDefault="00B016CD" w:rsidP="001D1888">
      <w:pPr>
        <w:pStyle w:val="1"/>
        <w:rPr>
          <w:rFonts w:hint="eastAsia"/>
        </w:rPr>
      </w:pPr>
      <w:r>
        <w:t>4</w:t>
      </w:r>
      <w:r w:rsidR="001D1888">
        <w:rPr>
          <w:rFonts w:hint="eastAsia"/>
        </w:rPr>
        <w:t>、实现全选、反选、全不选功能</w:t>
      </w:r>
      <w:r>
        <w:rPr>
          <w:rFonts w:hint="eastAsia"/>
        </w:rPr>
        <w:t>（</w:t>
      </w:r>
      <w:r w:rsidR="006871F6">
        <w:t>6</w:t>
      </w:r>
      <w:r>
        <w:rPr>
          <w:rFonts w:hint="eastAsia"/>
        </w:rPr>
        <w:t>分）</w:t>
      </w:r>
    </w:p>
    <w:p w:rsidR="001D1888" w:rsidRDefault="001D1888" w:rsidP="001D1888">
      <w:r>
        <w:rPr>
          <w:noProof/>
        </w:rPr>
        <w:drawing>
          <wp:inline distT="0" distB="0" distL="114300" distR="114300" wp14:anchorId="09483638" wp14:editId="3254B49F">
            <wp:extent cx="196215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1888" w:rsidRDefault="001D1888" w:rsidP="002F2A5D"/>
    <w:p w:rsidR="001D1888" w:rsidRDefault="00B016CD" w:rsidP="001D1888">
      <w:pPr>
        <w:pStyle w:val="1"/>
      </w:pPr>
      <w:r>
        <w:t>5</w:t>
      </w:r>
      <w:r w:rsidR="001D1888" w:rsidRPr="001D1888">
        <w:rPr>
          <w:rFonts w:hint="eastAsia"/>
        </w:rPr>
        <w:t>、在页面中制作一个随机定位的小方块，当鼠标移入时，重新定位小方块的位置，如图：</w:t>
      </w:r>
      <w:r>
        <w:rPr>
          <w:rFonts w:hint="eastAsia"/>
        </w:rPr>
        <w:t>（</w:t>
      </w:r>
      <w:r w:rsidR="006871F6">
        <w:t>6</w:t>
      </w:r>
      <w:r>
        <w:rPr>
          <w:rFonts w:hint="eastAsia"/>
        </w:rPr>
        <w:t>分）</w:t>
      </w:r>
    </w:p>
    <w:p w:rsidR="001D1888" w:rsidRDefault="001D1888" w:rsidP="002F2A5D">
      <w:r>
        <w:rPr>
          <w:noProof/>
        </w:rPr>
        <w:drawing>
          <wp:inline distT="0" distB="0" distL="114300" distR="114300" wp14:anchorId="323E4E99" wp14:editId="1B5A0359">
            <wp:extent cx="5271135" cy="3088640"/>
            <wp:effectExtent l="0" t="0" r="57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1888" w:rsidRDefault="001D1888" w:rsidP="002F2A5D"/>
    <w:p w:rsidR="001D1888" w:rsidRDefault="00B016CD" w:rsidP="001D1888">
      <w:pPr>
        <w:pStyle w:val="1"/>
      </w:pPr>
      <w:r>
        <w:lastRenderedPageBreak/>
        <w:t>6</w:t>
      </w:r>
      <w:r w:rsidR="001D1888" w:rsidRPr="001D1888">
        <w:rPr>
          <w:rFonts w:hint="eastAsia"/>
        </w:rPr>
        <w:t>、实现tab选项卡切换功能，切换时标签的背景色要与内容的背景色一致，如图：</w:t>
      </w:r>
      <w:r>
        <w:rPr>
          <w:rFonts w:hint="eastAsia"/>
        </w:rPr>
        <w:t>（1</w:t>
      </w:r>
      <w:r w:rsidR="006871F6">
        <w:t>2</w:t>
      </w:r>
      <w:bookmarkStart w:id="0" w:name="_GoBack"/>
      <w:bookmarkEnd w:id="0"/>
      <w:r>
        <w:rPr>
          <w:rFonts w:hint="eastAsia"/>
        </w:rPr>
        <w:t>分）</w:t>
      </w:r>
    </w:p>
    <w:p w:rsidR="001D1888" w:rsidRDefault="001D1888" w:rsidP="002F2A5D">
      <w:r>
        <w:rPr>
          <w:noProof/>
        </w:rPr>
        <w:drawing>
          <wp:inline distT="0" distB="0" distL="114300" distR="114300" wp14:anchorId="1005AB7A" wp14:editId="449025D0">
            <wp:extent cx="4790440" cy="16573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1888" w:rsidRPr="001D1888" w:rsidRDefault="001D1888" w:rsidP="002F2A5D">
      <w:pPr>
        <w:rPr>
          <w:rFonts w:hint="eastAsia"/>
        </w:rPr>
      </w:pPr>
      <w:r>
        <w:rPr>
          <w:noProof/>
        </w:rPr>
        <w:drawing>
          <wp:inline distT="0" distB="0" distL="114300" distR="114300" wp14:anchorId="4CE32F64" wp14:editId="429DEE7D">
            <wp:extent cx="4809490" cy="16192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1D1888" w:rsidRPr="001D1888" w:rsidSect="00A73B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B62" w:rsidRDefault="00275B62">
      <w:pPr>
        <w:spacing w:line="240" w:lineRule="auto"/>
        <w:ind w:left="120" w:right="120"/>
      </w:pPr>
      <w:r>
        <w:separator/>
      </w:r>
    </w:p>
    <w:p w:rsidR="00275B62" w:rsidRDefault="00275B62">
      <w:pPr>
        <w:ind w:left="120" w:right="120"/>
      </w:pPr>
    </w:p>
    <w:p w:rsidR="00275B62" w:rsidRDefault="00275B62">
      <w:pPr>
        <w:ind w:left="120" w:right="120"/>
      </w:pPr>
    </w:p>
  </w:endnote>
  <w:endnote w:type="continuationSeparator" w:id="0">
    <w:p w:rsidR="00275B62" w:rsidRDefault="00275B62">
      <w:pPr>
        <w:spacing w:line="240" w:lineRule="auto"/>
        <w:ind w:left="120" w:right="120"/>
      </w:pPr>
      <w:r>
        <w:continuationSeparator/>
      </w:r>
    </w:p>
    <w:p w:rsidR="00275B62" w:rsidRDefault="00275B62">
      <w:pPr>
        <w:ind w:left="120" w:right="120"/>
      </w:pPr>
    </w:p>
    <w:p w:rsidR="00275B62" w:rsidRDefault="00275B62">
      <w:pPr>
        <w:ind w:left="120" w:right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1"/>
      <w:ind w:left="120" w:right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5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页脚表格"/>
    </w:tblPr>
    <w:tblGrid>
      <w:gridCol w:w="5035"/>
      <w:gridCol w:w="5035"/>
    </w:tblGrid>
    <w:tr w:rsidR="00BE75B8" w:rsidRPr="00B15500" w:rsidTr="00592511">
      <w:trPr>
        <w:trHeight w:val="198"/>
      </w:trPr>
      <w:tc>
        <w:tcPr>
          <w:tcW w:w="2500" w:type="pct"/>
        </w:tcPr>
        <w:p w:rsidR="00BE75B8" w:rsidRPr="00B15500" w:rsidRDefault="00BE75B8" w:rsidP="000448E9">
          <w:pPr>
            <w:pStyle w:val="af1"/>
            <w:ind w:rightChars="50" w:right="1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汇道教育科技</w:t>
          </w:r>
        </w:p>
      </w:tc>
      <w:tc>
        <w:tcPr>
          <w:tcW w:w="2500" w:type="pct"/>
        </w:tcPr>
        <w:p w:rsidR="00BE75B8" w:rsidRPr="00B15500" w:rsidRDefault="00BE75B8">
          <w:pPr>
            <w:pStyle w:val="af1"/>
            <w:ind w:left="120" w:right="120"/>
            <w:jc w:val="right"/>
            <w:rPr>
              <w:rFonts w:ascii="微软雅黑" w:eastAsia="微软雅黑" w:hAnsi="微软雅黑"/>
            </w:rPr>
          </w:pPr>
          <w:r w:rsidRPr="00B15500">
            <w:rPr>
              <w:rFonts w:ascii="微软雅黑" w:eastAsia="微软雅黑" w:hAnsi="微软雅黑"/>
            </w:rPr>
            <w:fldChar w:fldCharType="begin"/>
          </w:r>
          <w:r w:rsidRPr="00B15500">
            <w:rPr>
              <w:rFonts w:ascii="微软雅黑" w:eastAsia="微软雅黑" w:hAnsi="微软雅黑"/>
            </w:rPr>
            <w:instrText>PAGE   \* MERGEFORMAT</w:instrText>
          </w:r>
          <w:r w:rsidRPr="00B15500">
            <w:rPr>
              <w:rFonts w:ascii="微软雅黑" w:eastAsia="微软雅黑" w:hAnsi="微软雅黑"/>
            </w:rPr>
            <w:fldChar w:fldCharType="separate"/>
          </w:r>
          <w:r w:rsidR="006871F6" w:rsidRPr="006871F6">
            <w:rPr>
              <w:rFonts w:ascii="微软雅黑" w:eastAsia="微软雅黑" w:hAnsi="微软雅黑"/>
              <w:noProof/>
              <w:lang w:val="zh-CN"/>
            </w:rPr>
            <w:t>3</w:t>
          </w:r>
          <w:r w:rsidRPr="00B15500">
            <w:rPr>
              <w:rFonts w:ascii="微软雅黑" w:eastAsia="微软雅黑" w:hAnsi="微软雅黑"/>
              <w:noProof/>
            </w:rPr>
            <w:fldChar w:fldCharType="end"/>
          </w:r>
        </w:p>
      </w:tc>
    </w:tr>
  </w:tbl>
  <w:p w:rsidR="00BE75B8" w:rsidRDefault="00BE75B8" w:rsidP="00592511">
    <w:pPr>
      <w:ind w:rightChars="50" w:right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1"/>
      <w:ind w:left="120" w:right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B62" w:rsidRDefault="00275B62">
      <w:pPr>
        <w:spacing w:line="240" w:lineRule="auto"/>
        <w:ind w:left="120" w:right="120"/>
      </w:pPr>
      <w:r>
        <w:separator/>
      </w:r>
    </w:p>
    <w:p w:rsidR="00275B62" w:rsidRDefault="00275B62">
      <w:pPr>
        <w:ind w:left="120" w:right="120"/>
      </w:pPr>
    </w:p>
    <w:p w:rsidR="00275B62" w:rsidRDefault="00275B62">
      <w:pPr>
        <w:ind w:left="120" w:right="120"/>
      </w:pPr>
    </w:p>
  </w:footnote>
  <w:footnote w:type="continuationSeparator" w:id="0">
    <w:p w:rsidR="00275B62" w:rsidRDefault="00275B62">
      <w:pPr>
        <w:spacing w:line="240" w:lineRule="auto"/>
        <w:ind w:left="120" w:right="120"/>
      </w:pPr>
      <w:r>
        <w:continuationSeparator/>
      </w:r>
    </w:p>
    <w:p w:rsidR="00275B62" w:rsidRDefault="00275B62">
      <w:pPr>
        <w:ind w:left="120" w:right="120"/>
      </w:pPr>
    </w:p>
    <w:p w:rsidR="00275B62" w:rsidRDefault="00275B62">
      <w:pPr>
        <w:ind w:left="120" w:right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"/>
      <w:ind w:left="120" w:right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"/>
      <w:ind w:left="120" w:right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"/>
      <w:ind w:left="120" w:right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3F0"/>
    <w:multiLevelType w:val="hybridMultilevel"/>
    <w:tmpl w:val="10F4D3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E25515"/>
    <w:multiLevelType w:val="hybridMultilevel"/>
    <w:tmpl w:val="BEDC9D7C"/>
    <w:lvl w:ilvl="0" w:tplc="E43C4D8E">
      <w:start w:val="1"/>
      <w:numFmt w:val="decimal"/>
      <w:lvlText w:val="%1、"/>
      <w:lvlJc w:val="left"/>
      <w:pPr>
        <w:ind w:left="4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940E2"/>
    <w:multiLevelType w:val="hybridMultilevel"/>
    <w:tmpl w:val="0ACC9070"/>
    <w:lvl w:ilvl="0" w:tplc="B83EAABE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0C95536D"/>
    <w:multiLevelType w:val="hybridMultilevel"/>
    <w:tmpl w:val="9D5C4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4518A4"/>
    <w:multiLevelType w:val="hybridMultilevel"/>
    <w:tmpl w:val="F20A2D4E"/>
    <w:lvl w:ilvl="0" w:tplc="94AE7CAC">
      <w:start w:val="1"/>
      <w:numFmt w:val="upperLetter"/>
      <w:pStyle w:val="a0"/>
      <w:lvlText w:val="%1.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 w15:restartNumberingAfterBreak="0">
    <w:nsid w:val="1CAE73CB"/>
    <w:multiLevelType w:val="hybridMultilevel"/>
    <w:tmpl w:val="11C6502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52D5D8E"/>
    <w:multiLevelType w:val="hybridMultilevel"/>
    <w:tmpl w:val="1CF2ECF4"/>
    <w:lvl w:ilvl="0" w:tplc="EB6AE86E">
      <w:start w:val="1"/>
      <w:numFmt w:val="decimal"/>
      <w:lvlText w:val="%1、"/>
      <w:lvlJc w:val="left"/>
      <w:pPr>
        <w:ind w:left="4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C354A2"/>
    <w:multiLevelType w:val="hybridMultilevel"/>
    <w:tmpl w:val="A4421A94"/>
    <w:lvl w:ilvl="0" w:tplc="EDCEA4E6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4FBC3156"/>
    <w:multiLevelType w:val="hybridMultilevel"/>
    <w:tmpl w:val="BC78BEF4"/>
    <w:lvl w:ilvl="0" w:tplc="3A2CF61E">
      <w:start w:val="1"/>
      <w:numFmt w:val="upperLetter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8B6B8C"/>
    <w:multiLevelType w:val="hybridMultilevel"/>
    <w:tmpl w:val="EA0A2600"/>
    <w:lvl w:ilvl="0" w:tplc="2C2E5C0E">
      <w:start w:val="1"/>
      <w:numFmt w:val="bullet"/>
      <w:pStyle w:val="a1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90918"/>
    <w:multiLevelType w:val="hybridMultilevel"/>
    <w:tmpl w:val="2BD4A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837652"/>
    <w:multiLevelType w:val="hybridMultilevel"/>
    <w:tmpl w:val="FA4CC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0B6318"/>
    <w:multiLevelType w:val="hybridMultilevel"/>
    <w:tmpl w:val="C2ACF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1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1"/>
    </w:lvlOverride>
  </w:num>
  <w:num w:numId="39">
    <w:abstractNumId w:val="4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4"/>
    <w:lvlOverride w:ilvl="0">
      <w:startOverride w:val="1"/>
    </w:lvlOverride>
  </w:num>
  <w:num w:numId="42">
    <w:abstractNumId w:val="4"/>
    <w:lvlOverride w:ilvl="0">
      <w:startOverride w:val="1"/>
    </w:lvlOverride>
  </w:num>
  <w:num w:numId="43">
    <w:abstractNumId w:val="4"/>
    <w:lvlOverride w:ilvl="0">
      <w:startOverride w:val="1"/>
    </w:lvlOverride>
  </w:num>
  <w:num w:numId="44">
    <w:abstractNumId w:val="4"/>
    <w:lvlOverride w:ilvl="0">
      <w:startOverride w:val="1"/>
    </w:lvlOverride>
  </w:num>
  <w:num w:numId="45">
    <w:abstractNumId w:val="4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2B04"/>
    <w:rsid w:val="00012B37"/>
    <w:rsid w:val="000137BE"/>
    <w:rsid w:val="000144FA"/>
    <w:rsid w:val="00014F6E"/>
    <w:rsid w:val="0001621E"/>
    <w:rsid w:val="00016DF0"/>
    <w:rsid w:val="00022E8D"/>
    <w:rsid w:val="00024B89"/>
    <w:rsid w:val="00031388"/>
    <w:rsid w:val="00032BAB"/>
    <w:rsid w:val="0003417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4A8F"/>
    <w:rsid w:val="00055C6F"/>
    <w:rsid w:val="00056C34"/>
    <w:rsid w:val="000624EF"/>
    <w:rsid w:val="00062514"/>
    <w:rsid w:val="0006406F"/>
    <w:rsid w:val="00067BAD"/>
    <w:rsid w:val="0007126B"/>
    <w:rsid w:val="0007258B"/>
    <w:rsid w:val="00072657"/>
    <w:rsid w:val="00073E81"/>
    <w:rsid w:val="000805A3"/>
    <w:rsid w:val="00081A44"/>
    <w:rsid w:val="0008226D"/>
    <w:rsid w:val="000864EF"/>
    <w:rsid w:val="00090A10"/>
    <w:rsid w:val="00094A94"/>
    <w:rsid w:val="00097C76"/>
    <w:rsid w:val="000A1582"/>
    <w:rsid w:val="000A2B7A"/>
    <w:rsid w:val="000A331B"/>
    <w:rsid w:val="000A4261"/>
    <w:rsid w:val="000A4EFB"/>
    <w:rsid w:val="000A5250"/>
    <w:rsid w:val="000A65A6"/>
    <w:rsid w:val="000A6AAE"/>
    <w:rsid w:val="000A7911"/>
    <w:rsid w:val="000B43F0"/>
    <w:rsid w:val="000B4E6F"/>
    <w:rsid w:val="000B67BB"/>
    <w:rsid w:val="000B6ECD"/>
    <w:rsid w:val="000B70FF"/>
    <w:rsid w:val="000C31DE"/>
    <w:rsid w:val="000C4D63"/>
    <w:rsid w:val="000C5C9F"/>
    <w:rsid w:val="000D064E"/>
    <w:rsid w:val="000D2070"/>
    <w:rsid w:val="000D20B8"/>
    <w:rsid w:val="000D2C13"/>
    <w:rsid w:val="000D2F97"/>
    <w:rsid w:val="000D6F17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3212"/>
    <w:rsid w:val="000F3B37"/>
    <w:rsid w:val="000F4D42"/>
    <w:rsid w:val="000F5329"/>
    <w:rsid w:val="000F624E"/>
    <w:rsid w:val="001040E7"/>
    <w:rsid w:val="001041F0"/>
    <w:rsid w:val="001047D4"/>
    <w:rsid w:val="001048E9"/>
    <w:rsid w:val="00105299"/>
    <w:rsid w:val="00106688"/>
    <w:rsid w:val="0010739D"/>
    <w:rsid w:val="00107C67"/>
    <w:rsid w:val="0011027C"/>
    <w:rsid w:val="00110AA1"/>
    <w:rsid w:val="001144A2"/>
    <w:rsid w:val="00114862"/>
    <w:rsid w:val="001151DD"/>
    <w:rsid w:val="0011771C"/>
    <w:rsid w:val="00120BE1"/>
    <w:rsid w:val="00123568"/>
    <w:rsid w:val="00123716"/>
    <w:rsid w:val="00123B30"/>
    <w:rsid w:val="0012700F"/>
    <w:rsid w:val="00131E87"/>
    <w:rsid w:val="00131F4B"/>
    <w:rsid w:val="001350B5"/>
    <w:rsid w:val="00137A3D"/>
    <w:rsid w:val="00137F66"/>
    <w:rsid w:val="00141B45"/>
    <w:rsid w:val="00141C24"/>
    <w:rsid w:val="00145973"/>
    <w:rsid w:val="001473BF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70EEB"/>
    <w:rsid w:val="00174C62"/>
    <w:rsid w:val="00175442"/>
    <w:rsid w:val="0017579D"/>
    <w:rsid w:val="00176210"/>
    <w:rsid w:val="00177205"/>
    <w:rsid w:val="00182075"/>
    <w:rsid w:val="00182296"/>
    <w:rsid w:val="001850EE"/>
    <w:rsid w:val="0018617D"/>
    <w:rsid w:val="00186D77"/>
    <w:rsid w:val="001871C1"/>
    <w:rsid w:val="00190C24"/>
    <w:rsid w:val="0019134E"/>
    <w:rsid w:val="00193E5A"/>
    <w:rsid w:val="00196D6E"/>
    <w:rsid w:val="001A0221"/>
    <w:rsid w:val="001A400F"/>
    <w:rsid w:val="001A4CF7"/>
    <w:rsid w:val="001A5ABD"/>
    <w:rsid w:val="001A6476"/>
    <w:rsid w:val="001A70B8"/>
    <w:rsid w:val="001A7A96"/>
    <w:rsid w:val="001B140B"/>
    <w:rsid w:val="001B23AA"/>
    <w:rsid w:val="001B23CD"/>
    <w:rsid w:val="001B3BE7"/>
    <w:rsid w:val="001B7911"/>
    <w:rsid w:val="001B7F63"/>
    <w:rsid w:val="001C1609"/>
    <w:rsid w:val="001C547E"/>
    <w:rsid w:val="001D1888"/>
    <w:rsid w:val="001D2DB8"/>
    <w:rsid w:val="001D39E5"/>
    <w:rsid w:val="001D57BE"/>
    <w:rsid w:val="001E1073"/>
    <w:rsid w:val="001E22E1"/>
    <w:rsid w:val="001E2631"/>
    <w:rsid w:val="001E2E07"/>
    <w:rsid w:val="001E3E17"/>
    <w:rsid w:val="001E5456"/>
    <w:rsid w:val="001F0EDE"/>
    <w:rsid w:val="001F1562"/>
    <w:rsid w:val="001F1D40"/>
    <w:rsid w:val="001F2606"/>
    <w:rsid w:val="001F738F"/>
    <w:rsid w:val="00200DCE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5364"/>
    <w:rsid w:val="00226E49"/>
    <w:rsid w:val="00227C7F"/>
    <w:rsid w:val="002312B0"/>
    <w:rsid w:val="002327ED"/>
    <w:rsid w:val="00233317"/>
    <w:rsid w:val="00233AA1"/>
    <w:rsid w:val="00235732"/>
    <w:rsid w:val="0023578B"/>
    <w:rsid w:val="00235C23"/>
    <w:rsid w:val="00235D4B"/>
    <w:rsid w:val="0023774F"/>
    <w:rsid w:val="00245EE1"/>
    <w:rsid w:val="002474E3"/>
    <w:rsid w:val="0025057A"/>
    <w:rsid w:val="00252B5E"/>
    <w:rsid w:val="00253736"/>
    <w:rsid w:val="002542B0"/>
    <w:rsid w:val="00255D9A"/>
    <w:rsid w:val="00256503"/>
    <w:rsid w:val="00256E53"/>
    <w:rsid w:val="002571E3"/>
    <w:rsid w:val="002613F1"/>
    <w:rsid w:val="00261C2D"/>
    <w:rsid w:val="00262AA1"/>
    <w:rsid w:val="00263BD6"/>
    <w:rsid w:val="00264843"/>
    <w:rsid w:val="002665FF"/>
    <w:rsid w:val="00270A5F"/>
    <w:rsid w:val="00271EB8"/>
    <w:rsid w:val="00275B62"/>
    <w:rsid w:val="002772A6"/>
    <w:rsid w:val="00280E86"/>
    <w:rsid w:val="00282456"/>
    <w:rsid w:val="002831D1"/>
    <w:rsid w:val="00283462"/>
    <w:rsid w:val="00283E41"/>
    <w:rsid w:val="002841B9"/>
    <w:rsid w:val="00285326"/>
    <w:rsid w:val="00287349"/>
    <w:rsid w:val="0029068E"/>
    <w:rsid w:val="00290744"/>
    <w:rsid w:val="002931BE"/>
    <w:rsid w:val="00293A50"/>
    <w:rsid w:val="00295D4B"/>
    <w:rsid w:val="002962F7"/>
    <w:rsid w:val="00296E2A"/>
    <w:rsid w:val="002A3AD4"/>
    <w:rsid w:val="002A4433"/>
    <w:rsid w:val="002B232D"/>
    <w:rsid w:val="002B27C0"/>
    <w:rsid w:val="002B5833"/>
    <w:rsid w:val="002B638B"/>
    <w:rsid w:val="002C12EB"/>
    <w:rsid w:val="002C21F9"/>
    <w:rsid w:val="002C332F"/>
    <w:rsid w:val="002C52ED"/>
    <w:rsid w:val="002C6E42"/>
    <w:rsid w:val="002D07D6"/>
    <w:rsid w:val="002D0A71"/>
    <w:rsid w:val="002D1A35"/>
    <w:rsid w:val="002D3133"/>
    <w:rsid w:val="002D4CBD"/>
    <w:rsid w:val="002E1846"/>
    <w:rsid w:val="002E2381"/>
    <w:rsid w:val="002E3ADB"/>
    <w:rsid w:val="002F2A5D"/>
    <w:rsid w:val="002F39DF"/>
    <w:rsid w:val="002F5917"/>
    <w:rsid w:val="002F5D2F"/>
    <w:rsid w:val="002F5EC7"/>
    <w:rsid w:val="00304BB0"/>
    <w:rsid w:val="003056E7"/>
    <w:rsid w:val="00306062"/>
    <w:rsid w:val="00306C9B"/>
    <w:rsid w:val="003077B2"/>
    <w:rsid w:val="00312B2B"/>
    <w:rsid w:val="00313A6A"/>
    <w:rsid w:val="003140BE"/>
    <w:rsid w:val="0032391A"/>
    <w:rsid w:val="0032794D"/>
    <w:rsid w:val="00330977"/>
    <w:rsid w:val="00332A55"/>
    <w:rsid w:val="00334BBD"/>
    <w:rsid w:val="0034241B"/>
    <w:rsid w:val="003432FE"/>
    <w:rsid w:val="00343C03"/>
    <w:rsid w:val="003459B4"/>
    <w:rsid w:val="003459B5"/>
    <w:rsid w:val="003465DF"/>
    <w:rsid w:val="0034673F"/>
    <w:rsid w:val="00346D46"/>
    <w:rsid w:val="00347616"/>
    <w:rsid w:val="00350DF0"/>
    <w:rsid w:val="00351494"/>
    <w:rsid w:val="003536D1"/>
    <w:rsid w:val="0035394E"/>
    <w:rsid w:val="00354490"/>
    <w:rsid w:val="003577EA"/>
    <w:rsid w:val="00363561"/>
    <w:rsid w:val="00363869"/>
    <w:rsid w:val="00367BB2"/>
    <w:rsid w:val="0037318E"/>
    <w:rsid w:val="003750AB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BB3"/>
    <w:rsid w:val="0039097D"/>
    <w:rsid w:val="0039172F"/>
    <w:rsid w:val="00394ADD"/>
    <w:rsid w:val="003A2222"/>
    <w:rsid w:val="003A426E"/>
    <w:rsid w:val="003A4761"/>
    <w:rsid w:val="003A7F3E"/>
    <w:rsid w:val="003B10E1"/>
    <w:rsid w:val="003B3B54"/>
    <w:rsid w:val="003B6384"/>
    <w:rsid w:val="003C145E"/>
    <w:rsid w:val="003C520D"/>
    <w:rsid w:val="003C5E7C"/>
    <w:rsid w:val="003C61F1"/>
    <w:rsid w:val="003C70F7"/>
    <w:rsid w:val="003D20A3"/>
    <w:rsid w:val="003D3C44"/>
    <w:rsid w:val="003D44C6"/>
    <w:rsid w:val="003D4E73"/>
    <w:rsid w:val="003E23F1"/>
    <w:rsid w:val="003E2802"/>
    <w:rsid w:val="003E4B6C"/>
    <w:rsid w:val="003E515C"/>
    <w:rsid w:val="003F16FD"/>
    <w:rsid w:val="003F4316"/>
    <w:rsid w:val="00402C49"/>
    <w:rsid w:val="00405998"/>
    <w:rsid w:val="0041160D"/>
    <w:rsid w:val="0041332D"/>
    <w:rsid w:val="00413375"/>
    <w:rsid w:val="00413902"/>
    <w:rsid w:val="00414ADF"/>
    <w:rsid w:val="0041670E"/>
    <w:rsid w:val="00417A58"/>
    <w:rsid w:val="00420C78"/>
    <w:rsid w:val="00421EFA"/>
    <w:rsid w:val="00422A9E"/>
    <w:rsid w:val="004255B1"/>
    <w:rsid w:val="0043515B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2D4D"/>
    <w:rsid w:val="00454F3B"/>
    <w:rsid w:val="004605EA"/>
    <w:rsid w:val="00460D78"/>
    <w:rsid w:val="00465693"/>
    <w:rsid w:val="00467BD6"/>
    <w:rsid w:val="00467F9F"/>
    <w:rsid w:val="00473CD4"/>
    <w:rsid w:val="00473DBA"/>
    <w:rsid w:val="00474A73"/>
    <w:rsid w:val="00474DBA"/>
    <w:rsid w:val="00474E14"/>
    <w:rsid w:val="00475EAD"/>
    <w:rsid w:val="00476620"/>
    <w:rsid w:val="004820FA"/>
    <w:rsid w:val="00482210"/>
    <w:rsid w:val="00482740"/>
    <w:rsid w:val="0048304C"/>
    <w:rsid w:val="00484EAF"/>
    <w:rsid w:val="00490755"/>
    <w:rsid w:val="004911DC"/>
    <w:rsid w:val="00492013"/>
    <w:rsid w:val="00493B8F"/>
    <w:rsid w:val="00495CAD"/>
    <w:rsid w:val="00497244"/>
    <w:rsid w:val="004A0ED2"/>
    <w:rsid w:val="004A2A6D"/>
    <w:rsid w:val="004B1415"/>
    <w:rsid w:val="004B6B85"/>
    <w:rsid w:val="004D103D"/>
    <w:rsid w:val="004D1100"/>
    <w:rsid w:val="004D4008"/>
    <w:rsid w:val="004D6D45"/>
    <w:rsid w:val="004D7258"/>
    <w:rsid w:val="004E2570"/>
    <w:rsid w:val="004E5089"/>
    <w:rsid w:val="004E536F"/>
    <w:rsid w:val="004E6009"/>
    <w:rsid w:val="004E664E"/>
    <w:rsid w:val="004F10A1"/>
    <w:rsid w:val="004F382E"/>
    <w:rsid w:val="004F47AF"/>
    <w:rsid w:val="004F5A2A"/>
    <w:rsid w:val="004F7C13"/>
    <w:rsid w:val="00502BB1"/>
    <w:rsid w:val="00507967"/>
    <w:rsid w:val="005107B2"/>
    <w:rsid w:val="00510ED9"/>
    <w:rsid w:val="00511D8B"/>
    <w:rsid w:val="00513D0B"/>
    <w:rsid w:val="0051671F"/>
    <w:rsid w:val="00517C15"/>
    <w:rsid w:val="005203DB"/>
    <w:rsid w:val="00522E1A"/>
    <w:rsid w:val="0052409A"/>
    <w:rsid w:val="00524D13"/>
    <w:rsid w:val="005250A8"/>
    <w:rsid w:val="00525ADC"/>
    <w:rsid w:val="0053161F"/>
    <w:rsid w:val="005318B6"/>
    <w:rsid w:val="00534BE4"/>
    <w:rsid w:val="00541D01"/>
    <w:rsid w:val="00542E3D"/>
    <w:rsid w:val="00551278"/>
    <w:rsid w:val="00552D66"/>
    <w:rsid w:val="00553E8B"/>
    <w:rsid w:val="00554CFF"/>
    <w:rsid w:val="005550AC"/>
    <w:rsid w:val="00555C43"/>
    <w:rsid w:val="00555E0F"/>
    <w:rsid w:val="00556925"/>
    <w:rsid w:val="00556D6B"/>
    <w:rsid w:val="0056002B"/>
    <w:rsid w:val="005631A2"/>
    <w:rsid w:val="005661D9"/>
    <w:rsid w:val="005702A8"/>
    <w:rsid w:val="00570881"/>
    <w:rsid w:val="00572507"/>
    <w:rsid w:val="00572B3D"/>
    <w:rsid w:val="00580AB5"/>
    <w:rsid w:val="00581F55"/>
    <w:rsid w:val="00584A4A"/>
    <w:rsid w:val="00585DD0"/>
    <w:rsid w:val="00592511"/>
    <w:rsid w:val="005A3BA1"/>
    <w:rsid w:val="005A712B"/>
    <w:rsid w:val="005B0044"/>
    <w:rsid w:val="005B0B65"/>
    <w:rsid w:val="005C2D3E"/>
    <w:rsid w:val="005C2E96"/>
    <w:rsid w:val="005C3AD5"/>
    <w:rsid w:val="005C4E56"/>
    <w:rsid w:val="005C554B"/>
    <w:rsid w:val="005C6BAE"/>
    <w:rsid w:val="005D0480"/>
    <w:rsid w:val="005D206C"/>
    <w:rsid w:val="005D692E"/>
    <w:rsid w:val="005E1611"/>
    <w:rsid w:val="005E2044"/>
    <w:rsid w:val="005E353A"/>
    <w:rsid w:val="005E35B0"/>
    <w:rsid w:val="005E4BED"/>
    <w:rsid w:val="005E7B5E"/>
    <w:rsid w:val="005F0775"/>
    <w:rsid w:val="005F0CF2"/>
    <w:rsid w:val="005F3431"/>
    <w:rsid w:val="005F3859"/>
    <w:rsid w:val="005F4744"/>
    <w:rsid w:val="005F7191"/>
    <w:rsid w:val="005F79E9"/>
    <w:rsid w:val="00604BD5"/>
    <w:rsid w:val="00610119"/>
    <w:rsid w:val="00611F19"/>
    <w:rsid w:val="00611FAC"/>
    <w:rsid w:val="0061328C"/>
    <w:rsid w:val="00614066"/>
    <w:rsid w:val="00614AA2"/>
    <w:rsid w:val="00614E8B"/>
    <w:rsid w:val="006162C2"/>
    <w:rsid w:val="0061694A"/>
    <w:rsid w:val="00624099"/>
    <w:rsid w:val="0062500C"/>
    <w:rsid w:val="00630E2D"/>
    <w:rsid w:val="00631A24"/>
    <w:rsid w:val="00634CE4"/>
    <w:rsid w:val="00635A90"/>
    <w:rsid w:val="0063772E"/>
    <w:rsid w:val="006377D8"/>
    <w:rsid w:val="0064118C"/>
    <w:rsid w:val="00641E6F"/>
    <w:rsid w:val="00643356"/>
    <w:rsid w:val="006442FD"/>
    <w:rsid w:val="00644573"/>
    <w:rsid w:val="00644A89"/>
    <w:rsid w:val="00647FD7"/>
    <w:rsid w:val="006505D6"/>
    <w:rsid w:val="00651894"/>
    <w:rsid w:val="00651D80"/>
    <w:rsid w:val="00653047"/>
    <w:rsid w:val="00653C0E"/>
    <w:rsid w:val="00654F87"/>
    <w:rsid w:val="006562A1"/>
    <w:rsid w:val="00656462"/>
    <w:rsid w:val="00657A70"/>
    <w:rsid w:val="00663C88"/>
    <w:rsid w:val="00664C99"/>
    <w:rsid w:val="00665FD5"/>
    <w:rsid w:val="006667D4"/>
    <w:rsid w:val="00671CFC"/>
    <w:rsid w:val="00673024"/>
    <w:rsid w:val="00676EAC"/>
    <w:rsid w:val="00680296"/>
    <w:rsid w:val="00680CD4"/>
    <w:rsid w:val="00681CCD"/>
    <w:rsid w:val="006834B0"/>
    <w:rsid w:val="006871F6"/>
    <w:rsid w:val="00692ABB"/>
    <w:rsid w:val="0069370B"/>
    <w:rsid w:val="00695CA1"/>
    <w:rsid w:val="00697307"/>
    <w:rsid w:val="006A534F"/>
    <w:rsid w:val="006A7D01"/>
    <w:rsid w:val="006B1E6B"/>
    <w:rsid w:val="006C25D7"/>
    <w:rsid w:val="006C2D4C"/>
    <w:rsid w:val="006C60A1"/>
    <w:rsid w:val="006C72BF"/>
    <w:rsid w:val="006C7360"/>
    <w:rsid w:val="006C7CED"/>
    <w:rsid w:val="006D25F2"/>
    <w:rsid w:val="006D3FAD"/>
    <w:rsid w:val="006D4BB1"/>
    <w:rsid w:val="006D5E8C"/>
    <w:rsid w:val="006D635C"/>
    <w:rsid w:val="006E07F2"/>
    <w:rsid w:val="006E116B"/>
    <w:rsid w:val="006E3597"/>
    <w:rsid w:val="006E4247"/>
    <w:rsid w:val="006E4AB0"/>
    <w:rsid w:val="006E5378"/>
    <w:rsid w:val="006E79FE"/>
    <w:rsid w:val="006F31A9"/>
    <w:rsid w:val="006F3A2D"/>
    <w:rsid w:val="006F44EE"/>
    <w:rsid w:val="006F4B6B"/>
    <w:rsid w:val="006F5B9A"/>
    <w:rsid w:val="006F7E75"/>
    <w:rsid w:val="00703B1C"/>
    <w:rsid w:val="0070485E"/>
    <w:rsid w:val="00704B5A"/>
    <w:rsid w:val="0070535D"/>
    <w:rsid w:val="00707842"/>
    <w:rsid w:val="00710B74"/>
    <w:rsid w:val="0071112C"/>
    <w:rsid w:val="007113EA"/>
    <w:rsid w:val="007168F1"/>
    <w:rsid w:val="00717C5C"/>
    <w:rsid w:val="00723451"/>
    <w:rsid w:val="00723745"/>
    <w:rsid w:val="00723BB0"/>
    <w:rsid w:val="007248A1"/>
    <w:rsid w:val="00725017"/>
    <w:rsid w:val="007250BF"/>
    <w:rsid w:val="007261F5"/>
    <w:rsid w:val="0073035C"/>
    <w:rsid w:val="00730953"/>
    <w:rsid w:val="00732901"/>
    <w:rsid w:val="00737FBF"/>
    <w:rsid w:val="00741AE8"/>
    <w:rsid w:val="00742DDA"/>
    <w:rsid w:val="007447C2"/>
    <w:rsid w:val="00745907"/>
    <w:rsid w:val="00746F82"/>
    <w:rsid w:val="0074785C"/>
    <w:rsid w:val="007505E5"/>
    <w:rsid w:val="0075100E"/>
    <w:rsid w:val="00752130"/>
    <w:rsid w:val="00754E88"/>
    <w:rsid w:val="007557A7"/>
    <w:rsid w:val="00757FDA"/>
    <w:rsid w:val="00760AC6"/>
    <w:rsid w:val="00763DBA"/>
    <w:rsid w:val="00764045"/>
    <w:rsid w:val="00764561"/>
    <w:rsid w:val="00767A66"/>
    <w:rsid w:val="00771B9E"/>
    <w:rsid w:val="00775931"/>
    <w:rsid w:val="00776612"/>
    <w:rsid w:val="00776D59"/>
    <w:rsid w:val="00776F72"/>
    <w:rsid w:val="00780AB3"/>
    <w:rsid w:val="00782E0E"/>
    <w:rsid w:val="00783B74"/>
    <w:rsid w:val="007863EA"/>
    <w:rsid w:val="00787E32"/>
    <w:rsid w:val="00791B06"/>
    <w:rsid w:val="00795C0C"/>
    <w:rsid w:val="00796F86"/>
    <w:rsid w:val="007A2B89"/>
    <w:rsid w:val="007A6396"/>
    <w:rsid w:val="007A6B2A"/>
    <w:rsid w:val="007B1E47"/>
    <w:rsid w:val="007B41D4"/>
    <w:rsid w:val="007B4245"/>
    <w:rsid w:val="007B4384"/>
    <w:rsid w:val="007B66F2"/>
    <w:rsid w:val="007C323E"/>
    <w:rsid w:val="007C37C0"/>
    <w:rsid w:val="007C45D0"/>
    <w:rsid w:val="007C5CA6"/>
    <w:rsid w:val="007C7F04"/>
    <w:rsid w:val="007D0819"/>
    <w:rsid w:val="007D6ECB"/>
    <w:rsid w:val="007E15CA"/>
    <w:rsid w:val="007E1731"/>
    <w:rsid w:val="007E2059"/>
    <w:rsid w:val="007E2524"/>
    <w:rsid w:val="007E5A1F"/>
    <w:rsid w:val="007E5DFD"/>
    <w:rsid w:val="007E71F3"/>
    <w:rsid w:val="007E73C2"/>
    <w:rsid w:val="007F1C55"/>
    <w:rsid w:val="007F5C7A"/>
    <w:rsid w:val="00800015"/>
    <w:rsid w:val="0080024F"/>
    <w:rsid w:val="00811146"/>
    <w:rsid w:val="008126A8"/>
    <w:rsid w:val="0081537F"/>
    <w:rsid w:val="008223D7"/>
    <w:rsid w:val="008251B9"/>
    <w:rsid w:val="00832B9F"/>
    <w:rsid w:val="00841E99"/>
    <w:rsid w:val="00841EE7"/>
    <w:rsid w:val="00842138"/>
    <w:rsid w:val="0084300B"/>
    <w:rsid w:val="0084327B"/>
    <w:rsid w:val="00854A31"/>
    <w:rsid w:val="008550EE"/>
    <w:rsid w:val="00857583"/>
    <w:rsid w:val="00864BA8"/>
    <w:rsid w:val="00864C52"/>
    <w:rsid w:val="0087372E"/>
    <w:rsid w:val="00873B05"/>
    <w:rsid w:val="0087438C"/>
    <w:rsid w:val="0088282E"/>
    <w:rsid w:val="00886919"/>
    <w:rsid w:val="00886B4F"/>
    <w:rsid w:val="00887479"/>
    <w:rsid w:val="00891387"/>
    <w:rsid w:val="00891779"/>
    <w:rsid w:val="00893442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37F5"/>
    <w:rsid w:val="008B4634"/>
    <w:rsid w:val="008B4C69"/>
    <w:rsid w:val="008B4D80"/>
    <w:rsid w:val="008B6308"/>
    <w:rsid w:val="008B7C13"/>
    <w:rsid w:val="008C06DF"/>
    <w:rsid w:val="008C075D"/>
    <w:rsid w:val="008C14FE"/>
    <w:rsid w:val="008C1CDA"/>
    <w:rsid w:val="008C248E"/>
    <w:rsid w:val="008C25B8"/>
    <w:rsid w:val="008C2C10"/>
    <w:rsid w:val="008C3E06"/>
    <w:rsid w:val="008C7207"/>
    <w:rsid w:val="008C72DA"/>
    <w:rsid w:val="008D0028"/>
    <w:rsid w:val="008D162A"/>
    <w:rsid w:val="008D31D7"/>
    <w:rsid w:val="008D3B7B"/>
    <w:rsid w:val="008D4771"/>
    <w:rsid w:val="008D65DF"/>
    <w:rsid w:val="008D6697"/>
    <w:rsid w:val="008D6C00"/>
    <w:rsid w:val="008E4087"/>
    <w:rsid w:val="008E5ECB"/>
    <w:rsid w:val="008E6753"/>
    <w:rsid w:val="008E7717"/>
    <w:rsid w:val="008F7996"/>
    <w:rsid w:val="008F7DBC"/>
    <w:rsid w:val="00901A5F"/>
    <w:rsid w:val="0090327C"/>
    <w:rsid w:val="009038F6"/>
    <w:rsid w:val="00907AA9"/>
    <w:rsid w:val="0091056D"/>
    <w:rsid w:val="009119D7"/>
    <w:rsid w:val="00911BD2"/>
    <w:rsid w:val="00911E00"/>
    <w:rsid w:val="009131D1"/>
    <w:rsid w:val="00920A17"/>
    <w:rsid w:val="00924BC0"/>
    <w:rsid w:val="00926F00"/>
    <w:rsid w:val="0092717C"/>
    <w:rsid w:val="00927513"/>
    <w:rsid w:val="0092757F"/>
    <w:rsid w:val="009323C5"/>
    <w:rsid w:val="00932CC7"/>
    <w:rsid w:val="00936D64"/>
    <w:rsid w:val="009404FC"/>
    <w:rsid w:val="0094116A"/>
    <w:rsid w:val="0094144B"/>
    <w:rsid w:val="00942B49"/>
    <w:rsid w:val="009458A1"/>
    <w:rsid w:val="00947C7B"/>
    <w:rsid w:val="00947EA0"/>
    <w:rsid w:val="0095194B"/>
    <w:rsid w:val="0095363D"/>
    <w:rsid w:val="009538FA"/>
    <w:rsid w:val="0096496D"/>
    <w:rsid w:val="00966027"/>
    <w:rsid w:val="0096701B"/>
    <w:rsid w:val="00972192"/>
    <w:rsid w:val="009724DC"/>
    <w:rsid w:val="009729FF"/>
    <w:rsid w:val="0097359B"/>
    <w:rsid w:val="009800AF"/>
    <w:rsid w:val="00982DF3"/>
    <w:rsid w:val="0098387F"/>
    <w:rsid w:val="009848BC"/>
    <w:rsid w:val="00991532"/>
    <w:rsid w:val="00991CF4"/>
    <w:rsid w:val="009923DA"/>
    <w:rsid w:val="00994EF7"/>
    <w:rsid w:val="009A0F56"/>
    <w:rsid w:val="009B2257"/>
    <w:rsid w:val="009B4054"/>
    <w:rsid w:val="009B46DF"/>
    <w:rsid w:val="009B65CD"/>
    <w:rsid w:val="009B6FF1"/>
    <w:rsid w:val="009C0B9B"/>
    <w:rsid w:val="009C1184"/>
    <w:rsid w:val="009C3897"/>
    <w:rsid w:val="009C51CE"/>
    <w:rsid w:val="009C5273"/>
    <w:rsid w:val="009C5480"/>
    <w:rsid w:val="009D4B11"/>
    <w:rsid w:val="009D51F5"/>
    <w:rsid w:val="009D6CF6"/>
    <w:rsid w:val="009D7330"/>
    <w:rsid w:val="009E02A8"/>
    <w:rsid w:val="009E09B4"/>
    <w:rsid w:val="009E32C5"/>
    <w:rsid w:val="009E39E1"/>
    <w:rsid w:val="009E661A"/>
    <w:rsid w:val="009F1CAE"/>
    <w:rsid w:val="009F1E60"/>
    <w:rsid w:val="009F236A"/>
    <w:rsid w:val="009F282E"/>
    <w:rsid w:val="00A0503E"/>
    <w:rsid w:val="00A0642D"/>
    <w:rsid w:val="00A129E2"/>
    <w:rsid w:val="00A1469B"/>
    <w:rsid w:val="00A17758"/>
    <w:rsid w:val="00A23E93"/>
    <w:rsid w:val="00A25A94"/>
    <w:rsid w:val="00A27FE2"/>
    <w:rsid w:val="00A30901"/>
    <w:rsid w:val="00A30DED"/>
    <w:rsid w:val="00A32DB1"/>
    <w:rsid w:val="00A33B38"/>
    <w:rsid w:val="00A36BF4"/>
    <w:rsid w:val="00A37095"/>
    <w:rsid w:val="00A44C86"/>
    <w:rsid w:val="00A46405"/>
    <w:rsid w:val="00A536BD"/>
    <w:rsid w:val="00A54090"/>
    <w:rsid w:val="00A55DB2"/>
    <w:rsid w:val="00A561F7"/>
    <w:rsid w:val="00A56A38"/>
    <w:rsid w:val="00A57B71"/>
    <w:rsid w:val="00A57BD7"/>
    <w:rsid w:val="00A605FA"/>
    <w:rsid w:val="00A717DD"/>
    <w:rsid w:val="00A73BA9"/>
    <w:rsid w:val="00A73F9A"/>
    <w:rsid w:val="00A77206"/>
    <w:rsid w:val="00A814C5"/>
    <w:rsid w:val="00A833C0"/>
    <w:rsid w:val="00A84107"/>
    <w:rsid w:val="00A9034B"/>
    <w:rsid w:val="00A90C56"/>
    <w:rsid w:val="00A944AF"/>
    <w:rsid w:val="00A94FEF"/>
    <w:rsid w:val="00A95CFF"/>
    <w:rsid w:val="00A966A3"/>
    <w:rsid w:val="00A97226"/>
    <w:rsid w:val="00AA2FBD"/>
    <w:rsid w:val="00AA3DAA"/>
    <w:rsid w:val="00AA4B1F"/>
    <w:rsid w:val="00AA64A7"/>
    <w:rsid w:val="00AA677D"/>
    <w:rsid w:val="00AB3234"/>
    <w:rsid w:val="00AB4002"/>
    <w:rsid w:val="00AB4B30"/>
    <w:rsid w:val="00AB5AF9"/>
    <w:rsid w:val="00AB5B6A"/>
    <w:rsid w:val="00AB65DB"/>
    <w:rsid w:val="00AB67CB"/>
    <w:rsid w:val="00AC22EC"/>
    <w:rsid w:val="00AC5C15"/>
    <w:rsid w:val="00AD05A6"/>
    <w:rsid w:val="00AD6F8B"/>
    <w:rsid w:val="00AD77E6"/>
    <w:rsid w:val="00AE0D79"/>
    <w:rsid w:val="00AE31BE"/>
    <w:rsid w:val="00AE4469"/>
    <w:rsid w:val="00AE54C8"/>
    <w:rsid w:val="00AF0816"/>
    <w:rsid w:val="00AF0A9F"/>
    <w:rsid w:val="00AF2189"/>
    <w:rsid w:val="00AF3A11"/>
    <w:rsid w:val="00B016CD"/>
    <w:rsid w:val="00B02BD3"/>
    <w:rsid w:val="00B04126"/>
    <w:rsid w:val="00B110B9"/>
    <w:rsid w:val="00B15500"/>
    <w:rsid w:val="00B161F3"/>
    <w:rsid w:val="00B20E3C"/>
    <w:rsid w:val="00B22B9F"/>
    <w:rsid w:val="00B2449A"/>
    <w:rsid w:val="00B253D0"/>
    <w:rsid w:val="00B27C3C"/>
    <w:rsid w:val="00B303BB"/>
    <w:rsid w:val="00B337E3"/>
    <w:rsid w:val="00B342AA"/>
    <w:rsid w:val="00B36972"/>
    <w:rsid w:val="00B42166"/>
    <w:rsid w:val="00B4234A"/>
    <w:rsid w:val="00B43332"/>
    <w:rsid w:val="00B44BF3"/>
    <w:rsid w:val="00B45689"/>
    <w:rsid w:val="00B45DFC"/>
    <w:rsid w:val="00B46007"/>
    <w:rsid w:val="00B4764F"/>
    <w:rsid w:val="00B50CEA"/>
    <w:rsid w:val="00B52900"/>
    <w:rsid w:val="00B531A8"/>
    <w:rsid w:val="00B5714F"/>
    <w:rsid w:val="00B605E3"/>
    <w:rsid w:val="00B60A75"/>
    <w:rsid w:val="00B610E8"/>
    <w:rsid w:val="00B6133E"/>
    <w:rsid w:val="00B66870"/>
    <w:rsid w:val="00B66991"/>
    <w:rsid w:val="00B66FF6"/>
    <w:rsid w:val="00B747F1"/>
    <w:rsid w:val="00B75915"/>
    <w:rsid w:val="00B82821"/>
    <w:rsid w:val="00B835EE"/>
    <w:rsid w:val="00B87A1C"/>
    <w:rsid w:val="00B906FC"/>
    <w:rsid w:val="00B91B99"/>
    <w:rsid w:val="00B9245B"/>
    <w:rsid w:val="00B9355F"/>
    <w:rsid w:val="00B93E59"/>
    <w:rsid w:val="00B979DF"/>
    <w:rsid w:val="00BA5FC5"/>
    <w:rsid w:val="00BB156A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C7D15"/>
    <w:rsid w:val="00BD13DE"/>
    <w:rsid w:val="00BD1B78"/>
    <w:rsid w:val="00BD2DD5"/>
    <w:rsid w:val="00BD2F0D"/>
    <w:rsid w:val="00BD4EAA"/>
    <w:rsid w:val="00BD55A1"/>
    <w:rsid w:val="00BD746A"/>
    <w:rsid w:val="00BE020C"/>
    <w:rsid w:val="00BE0406"/>
    <w:rsid w:val="00BE531A"/>
    <w:rsid w:val="00BE75B8"/>
    <w:rsid w:val="00BF04C1"/>
    <w:rsid w:val="00BF7E5A"/>
    <w:rsid w:val="00C010CA"/>
    <w:rsid w:val="00C06D0A"/>
    <w:rsid w:val="00C12CB1"/>
    <w:rsid w:val="00C14AD0"/>
    <w:rsid w:val="00C236AF"/>
    <w:rsid w:val="00C240FD"/>
    <w:rsid w:val="00C244BA"/>
    <w:rsid w:val="00C331C8"/>
    <w:rsid w:val="00C33D63"/>
    <w:rsid w:val="00C36339"/>
    <w:rsid w:val="00C368AD"/>
    <w:rsid w:val="00C37FD6"/>
    <w:rsid w:val="00C42D07"/>
    <w:rsid w:val="00C43067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5125"/>
    <w:rsid w:val="00C6570C"/>
    <w:rsid w:val="00C7007F"/>
    <w:rsid w:val="00C71C08"/>
    <w:rsid w:val="00C73DE0"/>
    <w:rsid w:val="00C811E5"/>
    <w:rsid w:val="00C81D82"/>
    <w:rsid w:val="00C83C22"/>
    <w:rsid w:val="00C851D6"/>
    <w:rsid w:val="00C858FA"/>
    <w:rsid w:val="00C8603E"/>
    <w:rsid w:val="00C90D83"/>
    <w:rsid w:val="00C925FF"/>
    <w:rsid w:val="00C926F0"/>
    <w:rsid w:val="00C97C03"/>
    <w:rsid w:val="00C97C9B"/>
    <w:rsid w:val="00CA0681"/>
    <w:rsid w:val="00CA271B"/>
    <w:rsid w:val="00CA2E15"/>
    <w:rsid w:val="00CB02F9"/>
    <w:rsid w:val="00CB2277"/>
    <w:rsid w:val="00CB458D"/>
    <w:rsid w:val="00CB5F56"/>
    <w:rsid w:val="00CB7BB2"/>
    <w:rsid w:val="00CC104F"/>
    <w:rsid w:val="00CC1F35"/>
    <w:rsid w:val="00CC3533"/>
    <w:rsid w:val="00CC59B4"/>
    <w:rsid w:val="00CD2563"/>
    <w:rsid w:val="00CE29E6"/>
    <w:rsid w:val="00CE3540"/>
    <w:rsid w:val="00CE7661"/>
    <w:rsid w:val="00CE77EC"/>
    <w:rsid w:val="00CE7BA1"/>
    <w:rsid w:val="00CF126D"/>
    <w:rsid w:val="00CF14C7"/>
    <w:rsid w:val="00CF16DE"/>
    <w:rsid w:val="00CF2182"/>
    <w:rsid w:val="00D00BBB"/>
    <w:rsid w:val="00D00F30"/>
    <w:rsid w:val="00D02119"/>
    <w:rsid w:val="00D0284C"/>
    <w:rsid w:val="00D051F6"/>
    <w:rsid w:val="00D10895"/>
    <w:rsid w:val="00D139C5"/>
    <w:rsid w:val="00D15125"/>
    <w:rsid w:val="00D2150A"/>
    <w:rsid w:val="00D21787"/>
    <w:rsid w:val="00D245BE"/>
    <w:rsid w:val="00D247BB"/>
    <w:rsid w:val="00D2590D"/>
    <w:rsid w:val="00D33DD9"/>
    <w:rsid w:val="00D37722"/>
    <w:rsid w:val="00D40B04"/>
    <w:rsid w:val="00D44207"/>
    <w:rsid w:val="00D47513"/>
    <w:rsid w:val="00D521DB"/>
    <w:rsid w:val="00D541DF"/>
    <w:rsid w:val="00D544DA"/>
    <w:rsid w:val="00D5509C"/>
    <w:rsid w:val="00D551BC"/>
    <w:rsid w:val="00D61D7B"/>
    <w:rsid w:val="00D630AB"/>
    <w:rsid w:val="00D64976"/>
    <w:rsid w:val="00D64CF3"/>
    <w:rsid w:val="00D70A43"/>
    <w:rsid w:val="00D70AE8"/>
    <w:rsid w:val="00D718EB"/>
    <w:rsid w:val="00D71B82"/>
    <w:rsid w:val="00D71DAA"/>
    <w:rsid w:val="00D745F7"/>
    <w:rsid w:val="00D76C8F"/>
    <w:rsid w:val="00D801FE"/>
    <w:rsid w:val="00D80F12"/>
    <w:rsid w:val="00D85CDE"/>
    <w:rsid w:val="00D86094"/>
    <w:rsid w:val="00D9072B"/>
    <w:rsid w:val="00D91535"/>
    <w:rsid w:val="00D927C9"/>
    <w:rsid w:val="00DA1930"/>
    <w:rsid w:val="00DA2D62"/>
    <w:rsid w:val="00DA3CAC"/>
    <w:rsid w:val="00DA59A1"/>
    <w:rsid w:val="00DB1326"/>
    <w:rsid w:val="00DB1445"/>
    <w:rsid w:val="00DB1FC9"/>
    <w:rsid w:val="00DB2336"/>
    <w:rsid w:val="00DB2883"/>
    <w:rsid w:val="00DB4B20"/>
    <w:rsid w:val="00DB6AD3"/>
    <w:rsid w:val="00DC04F3"/>
    <w:rsid w:val="00DC6A22"/>
    <w:rsid w:val="00DC7F8C"/>
    <w:rsid w:val="00DD298D"/>
    <w:rsid w:val="00DD32B1"/>
    <w:rsid w:val="00DD3570"/>
    <w:rsid w:val="00DD376A"/>
    <w:rsid w:val="00DD3BB0"/>
    <w:rsid w:val="00DE158D"/>
    <w:rsid w:val="00DE2073"/>
    <w:rsid w:val="00DE2430"/>
    <w:rsid w:val="00DE2869"/>
    <w:rsid w:val="00DE3BC4"/>
    <w:rsid w:val="00DE5B84"/>
    <w:rsid w:val="00DF26F2"/>
    <w:rsid w:val="00DF4E44"/>
    <w:rsid w:val="00E03477"/>
    <w:rsid w:val="00E03A16"/>
    <w:rsid w:val="00E071DC"/>
    <w:rsid w:val="00E107F8"/>
    <w:rsid w:val="00E11D50"/>
    <w:rsid w:val="00E130ED"/>
    <w:rsid w:val="00E207E4"/>
    <w:rsid w:val="00E2254C"/>
    <w:rsid w:val="00E23508"/>
    <w:rsid w:val="00E25141"/>
    <w:rsid w:val="00E27C15"/>
    <w:rsid w:val="00E30A1B"/>
    <w:rsid w:val="00E30FCF"/>
    <w:rsid w:val="00E328D4"/>
    <w:rsid w:val="00E37EA4"/>
    <w:rsid w:val="00E4188F"/>
    <w:rsid w:val="00E4202D"/>
    <w:rsid w:val="00E422FE"/>
    <w:rsid w:val="00E45807"/>
    <w:rsid w:val="00E47E84"/>
    <w:rsid w:val="00E506E5"/>
    <w:rsid w:val="00E52F5A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3EBF"/>
    <w:rsid w:val="00E742E6"/>
    <w:rsid w:val="00E7703B"/>
    <w:rsid w:val="00E771D4"/>
    <w:rsid w:val="00E779A5"/>
    <w:rsid w:val="00E80BD2"/>
    <w:rsid w:val="00E82350"/>
    <w:rsid w:val="00E82B60"/>
    <w:rsid w:val="00E8379C"/>
    <w:rsid w:val="00E86AEC"/>
    <w:rsid w:val="00E87468"/>
    <w:rsid w:val="00E902E0"/>
    <w:rsid w:val="00E902FA"/>
    <w:rsid w:val="00E9073E"/>
    <w:rsid w:val="00E90BD1"/>
    <w:rsid w:val="00E90C02"/>
    <w:rsid w:val="00E94F13"/>
    <w:rsid w:val="00E956D2"/>
    <w:rsid w:val="00E96AA1"/>
    <w:rsid w:val="00E96E45"/>
    <w:rsid w:val="00E973E3"/>
    <w:rsid w:val="00E97D87"/>
    <w:rsid w:val="00EA2EC3"/>
    <w:rsid w:val="00EA6A84"/>
    <w:rsid w:val="00EA7AEC"/>
    <w:rsid w:val="00EB02E3"/>
    <w:rsid w:val="00EB0553"/>
    <w:rsid w:val="00EB2CEF"/>
    <w:rsid w:val="00EB3706"/>
    <w:rsid w:val="00EB6D40"/>
    <w:rsid w:val="00EB773C"/>
    <w:rsid w:val="00EC06A5"/>
    <w:rsid w:val="00EC1C92"/>
    <w:rsid w:val="00EC2996"/>
    <w:rsid w:val="00EC3A87"/>
    <w:rsid w:val="00EC6AEB"/>
    <w:rsid w:val="00EC750A"/>
    <w:rsid w:val="00ED1F99"/>
    <w:rsid w:val="00ED28C4"/>
    <w:rsid w:val="00ED4E3B"/>
    <w:rsid w:val="00ED6244"/>
    <w:rsid w:val="00ED65F2"/>
    <w:rsid w:val="00ED7D82"/>
    <w:rsid w:val="00EE300D"/>
    <w:rsid w:val="00EE4624"/>
    <w:rsid w:val="00EE5621"/>
    <w:rsid w:val="00EE5A6A"/>
    <w:rsid w:val="00EE60FD"/>
    <w:rsid w:val="00EE64D5"/>
    <w:rsid w:val="00EE6E36"/>
    <w:rsid w:val="00EF128B"/>
    <w:rsid w:val="00EF2899"/>
    <w:rsid w:val="00EF35E7"/>
    <w:rsid w:val="00EF4ADF"/>
    <w:rsid w:val="00EF6625"/>
    <w:rsid w:val="00F00003"/>
    <w:rsid w:val="00F012A9"/>
    <w:rsid w:val="00F01375"/>
    <w:rsid w:val="00F0160C"/>
    <w:rsid w:val="00F0414F"/>
    <w:rsid w:val="00F046E0"/>
    <w:rsid w:val="00F04E60"/>
    <w:rsid w:val="00F060D5"/>
    <w:rsid w:val="00F065E3"/>
    <w:rsid w:val="00F068D1"/>
    <w:rsid w:val="00F06F1E"/>
    <w:rsid w:val="00F1108E"/>
    <w:rsid w:val="00F152C2"/>
    <w:rsid w:val="00F15671"/>
    <w:rsid w:val="00F15D3D"/>
    <w:rsid w:val="00F1641C"/>
    <w:rsid w:val="00F17C00"/>
    <w:rsid w:val="00F17C80"/>
    <w:rsid w:val="00F2071A"/>
    <w:rsid w:val="00F265EA"/>
    <w:rsid w:val="00F31A1C"/>
    <w:rsid w:val="00F3261A"/>
    <w:rsid w:val="00F33C88"/>
    <w:rsid w:val="00F33EF8"/>
    <w:rsid w:val="00F34FA0"/>
    <w:rsid w:val="00F35DB2"/>
    <w:rsid w:val="00F3687B"/>
    <w:rsid w:val="00F37945"/>
    <w:rsid w:val="00F402EF"/>
    <w:rsid w:val="00F461B0"/>
    <w:rsid w:val="00F50A5E"/>
    <w:rsid w:val="00F52F80"/>
    <w:rsid w:val="00F54347"/>
    <w:rsid w:val="00F54756"/>
    <w:rsid w:val="00F57BC2"/>
    <w:rsid w:val="00F606EA"/>
    <w:rsid w:val="00F61343"/>
    <w:rsid w:val="00F61628"/>
    <w:rsid w:val="00F6282F"/>
    <w:rsid w:val="00F63803"/>
    <w:rsid w:val="00F649DF"/>
    <w:rsid w:val="00F658B1"/>
    <w:rsid w:val="00F65F46"/>
    <w:rsid w:val="00F6645E"/>
    <w:rsid w:val="00F66CE0"/>
    <w:rsid w:val="00F67170"/>
    <w:rsid w:val="00F7025A"/>
    <w:rsid w:val="00F7147B"/>
    <w:rsid w:val="00F71C1E"/>
    <w:rsid w:val="00F76B3D"/>
    <w:rsid w:val="00F77B61"/>
    <w:rsid w:val="00F8092E"/>
    <w:rsid w:val="00F84A91"/>
    <w:rsid w:val="00F86922"/>
    <w:rsid w:val="00F9009E"/>
    <w:rsid w:val="00F92D67"/>
    <w:rsid w:val="00F9321C"/>
    <w:rsid w:val="00F93980"/>
    <w:rsid w:val="00F96704"/>
    <w:rsid w:val="00F9695F"/>
    <w:rsid w:val="00FA6A5D"/>
    <w:rsid w:val="00FA7872"/>
    <w:rsid w:val="00FB2DA7"/>
    <w:rsid w:val="00FB48EE"/>
    <w:rsid w:val="00FB50A4"/>
    <w:rsid w:val="00FB6AC4"/>
    <w:rsid w:val="00FC1174"/>
    <w:rsid w:val="00FC11AE"/>
    <w:rsid w:val="00FC212C"/>
    <w:rsid w:val="00FC3357"/>
    <w:rsid w:val="00FC3E4E"/>
    <w:rsid w:val="00FC4A37"/>
    <w:rsid w:val="00FC6A9C"/>
    <w:rsid w:val="00FD154C"/>
    <w:rsid w:val="00FD1709"/>
    <w:rsid w:val="00FD248C"/>
    <w:rsid w:val="00FD360E"/>
    <w:rsid w:val="00FE29D2"/>
    <w:rsid w:val="00FE30E3"/>
    <w:rsid w:val="00FF4FDF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610BA"/>
  <w15:chartTrackingRefBased/>
  <w15:docId w15:val="{8D86AA20-F23C-4568-B5F2-057DED51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C31DE"/>
    <w:pPr>
      <w:spacing w:after="0" w:line="288" w:lineRule="auto"/>
      <w:ind w:left="0" w:right="0"/>
      <w:contextualSpacing/>
    </w:pPr>
    <w:rPr>
      <w:sz w:val="24"/>
    </w:rPr>
  </w:style>
  <w:style w:type="paragraph" w:styleId="1">
    <w:name w:val="heading 1"/>
    <w:basedOn w:val="a2"/>
    <w:next w:val="a2"/>
    <w:link w:val="10"/>
    <w:autoRedefine/>
    <w:uiPriority w:val="1"/>
    <w:qFormat/>
    <w:rsid w:val="0037318E"/>
    <w:pPr>
      <w:keepNext/>
      <w:keepLines/>
      <w:spacing w:beforeLines="100" w:before="240" w:afterLines="100" w:after="240" w:line="240" w:lineRule="auto"/>
      <w:mirrorIndents/>
      <w:outlineLvl w:val="0"/>
    </w:pPr>
    <w:rPr>
      <w:rFonts w:ascii="微软雅黑" w:eastAsia="微软雅黑" w:hAnsi="微软雅黑" w:cs="微软雅黑"/>
      <w:bCs/>
      <w:color w:val="auto"/>
      <w:sz w:val="28"/>
      <w:szCs w:val="40"/>
    </w:rPr>
  </w:style>
  <w:style w:type="paragraph" w:styleId="2">
    <w:name w:val="heading 2"/>
    <w:basedOn w:val="a2"/>
    <w:next w:val="a2"/>
    <w:link w:val="20"/>
    <w:autoRedefine/>
    <w:uiPriority w:val="1"/>
    <w:unhideWhenUsed/>
    <w:qFormat/>
    <w:rsid w:val="001D2DB8"/>
    <w:pPr>
      <w:keepNext/>
      <w:keepLines/>
      <w:numPr>
        <w:numId w:val="5"/>
      </w:numPr>
      <w:spacing w:before="240" w:after="240" w:line="240" w:lineRule="auto"/>
      <w:ind w:left="0" w:firstLine="0"/>
      <w:mirrorIndents/>
      <w:outlineLvl w:val="1"/>
    </w:pPr>
    <w:rPr>
      <w:rFonts w:ascii="微软雅黑" w:eastAsia="微软雅黑" w:hAnsi="微软雅黑" w:cs="微软雅黑"/>
      <w:bCs/>
      <w:color w:val="262626" w:themeColor="text1" w:themeTint="D9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4"/>
    <w:qFormat/>
    <w:rsid w:val="00991532"/>
    <w:pP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4"/>
    <w:rsid w:val="00991532"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0">
    <w:name w:val="标题 1 字符"/>
    <w:basedOn w:val="a3"/>
    <w:link w:val="1"/>
    <w:uiPriority w:val="1"/>
    <w:rsid w:val="0037318E"/>
    <w:rPr>
      <w:rFonts w:ascii="微软雅黑" w:eastAsia="微软雅黑" w:hAnsi="微软雅黑" w:cs="微软雅黑"/>
      <w:bCs/>
      <w:color w:val="auto"/>
      <w:sz w:val="28"/>
      <w:szCs w:val="40"/>
    </w:rPr>
  </w:style>
  <w:style w:type="character" w:styleId="a8">
    <w:name w:val="Placeholder Text"/>
    <w:basedOn w:val="a3"/>
    <w:uiPriority w:val="99"/>
    <w:semiHidden/>
    <w:rPr>
      <w:color w:val="808080"/>
    </w:rPr>
  </w:style>
  <w:style w:type="character" w:styleId="a9">
    <w:name w:val="Emphasis"/>
    <w:basedOn w:val="a3"/>
    <w:uiPriority w:val="4"/>
    <w:qFormat/>
    <w:rsid w:val="00F93980"/>
    <w:rPr>
      <w:b/>
      <w:i w:val="0"/>
      <w:iCs/>
      <w:color w:val="0075A2" w:themeColor="accent2" w:themeShade="BF"/>
    </w:rPr>
  </w:style>
  <w:style w:type="paragraph" w:styleId="a1">
    <w:name w:val="List Bullet"/>
    <w:basedOn w:val="a2"/>
    <w:uiPriority w:val="1"/>
    <w:unhideWhenUsed/>
    <w:qFormat/>
    <w:pPr>
      <w:numPr>
        <w:numId w:val="1"/>
      </w:numPr>
      <w:spacing w:after="140"/>
    </w:pPr>
  </w:style>
  <w:style w:type="paragraph" w:customStyle="1" w:styleId="aa">
    <w:name w:val="提要栏标题"/>
    <w:basedOn w:val="a2"/>
    <w:next w:val="ab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ac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2"/>
    <w:link w:val="ad"/>
    <w:uiPriority w:val="3"/>
    <w:unhideWhenUsed/>
    <w:qFormat/>
    <w:pPr>
      <w:spacing w:after="360" w:line="300" w:lineRule="auto"/>
    </w:pPr>
  </w:style>
  <w:style w:type="character" w:customStyle="1" w:styleId="ad">
    <w:name w:val="正文文本 字符"/>
    <w:basedOn w:val="a3"/>
    <w:link w:val="ab"/>
    <w:uiPriority w:val="3"/>
  </w:style>
  <w:style w:type="table" w:customStyle="1" w:styleId="ae">
    <w:name w:val="课程提纲表"/>
    <w:basedOn w:val="a4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">
    <w:name w:val="header"/>
    <w:basedOn w:val="a2"/>
    <w:link w:val="af0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页眉 字符"/>
    <w:basedOn w:val="a3"/>
    <w:link w:val="af"/>
    <w:uiPriority w:val="99"/>
  </w:style>
  <w:style w:type="paragraph" w:styleId="af1">
    <w:name w:val="footer"/>
    <w:basedOn w:val="a2"/>
    <w:link w:val="af2"/>
    <w:uiPriority w:val="99"/>
    <w:unhideWhenUsed/>
    <w:pPr>
      <w:spacing w:line="240" w:lineRule="auto"/>
    </w:pPr>
  </w:style>
  <w:style w:type="character" w:customStyle="1" w:styleId="af2">
    <w:name w:val="页脚 字符"/>
    <w:basedOn w:val="a3"/>
    <w:link w:val="af1"/>
    <w:uiPriority w:val="99"/>
  </w:style>
  <w:style w:type="paragraph" w:customStyle="1" w:styleId="af3">
    <w:name w:val="表格标题"/>
    <w:basedOn w:val="a2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4">
    <w:name w:val="表格文字"/>
    <w:basedOn w:val="a2"/>
    <w:uiPriority w:val="1"/>
    <w:qFormat/>
    <w:pPr>
      <w:spacing w:before="100" w:after="100" w:line="240" w:lineRule="auto"/>
    </w:pPr>
  </w:style>
  <w:style w:type="character" w:customStyle="1" w:styleId="20">
    <w:name w:val="标题 2 字符"/>
    <w:basedOn w:val="a3"/>
    <w:link w:val="2"/>
    <w:uiPriority w:val="1"/>
    <w:rsid w:val="001D2DB8"/>
    <w:rPr>
      <w:rFonts w:ascii="微软雅黑" w:eastAsia="微软雅黑" w:hAnsi="微软雅黑" w:cs="微软雅黑"/>
      <w:bCs/>
      <w:color w:val="262626" w:themeColor="text1" w:themeTint="D9"/>
      <w:sz w:val="24"/>
      <w:szCs w:val="36"/>
    </w:rPr>
  </w:style>
  <w:style w:type="paragraph" w:styleId="af5">
    <w:name w:val="Balloon Text"/>
    <w:basedOn w:val="a2"/>
    <w:link w:val="af6"/>
    <w:uiPriority w:val="99"/>
    <w:semiHidden/>
    <w:unhideWhenUsed/>
    <w:rsid w:val="00BB4A00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BB4A00"/>
    <w:rPr>
      <w:sz w:val="18"/>
      <w:szCs w:val="18"/>
    </w:rPr>
  </w:style>
  <w:style w:type="paragraph" w:styleId="af7">
    <w:name w:val="List Paragraph"/>
    <w:basedOn w:val="a2"/>
    <w:link w:val="af8"/>
    <w:uiPriority w:val="34"/>
    <w:unhideWhenUsed/>
    <w:qFormat/>
    <w:rsid w:val="00BB4A00"/>
    <w:pPr>
      <w:ind w:firstLineChars="200" w:firstLine="420"/>
    </w:pPr>
  </w:style>
  <w:style w:type="paragraph" w:customStyle="1" w:styleId="af9">
    <w:name w:val="大纲"/>
    <w:basedOn w:val="af7"/>
    <w:next w:val="a2"/>
    <w:link w:val="Char"/>
    <w:autoRedefine/>
    <w:qFormat/>
    <w:rsid w:val="00C6570C"/>
    <w:pPr>
      <w:pBdr>
        <w:bottom w:val="dotted" w:sz="4" w:space="1" w:color="auto"/>
      </w:pBdr>
      <w:shd w:val="clear" w:color="auto" w:fill="F2F2F2" w:themeFill="background1" w:themeFillShade="F2"/>
      <w:spacing w:beforeLines="100" w:before="240" w:afterLines="100" w:after="24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auto"/>
      <w:szCs w:val="28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a">
    <w:name w:val="强调（小）"/>
    <w:basedOn w:val="af7"/>
    <w:link w:val="Char0"/>
    <w:rsid w:val="00ED65F2"/>
    <w:pPr>
      <w:ind w:rightChars="58" w:right="116" w:firstLineChars="0" w:firstLine="0"/>
    </w:pPr>
    <w:rPr>
      <w:color w:val="FF0000"/>
      <w:u w:val="single"/>
    </w:rPr>
  </w:style>
  <w:style w:type="character" w:customStyle="1" w:styleId="af8">
    <w:name w:val="列出段落 字符"/>
    <w:basedOn w:val="a3"/>
    <w:link w:val="af7"/>
    <w:uiPriority w:val="34"/>
    <w:rsid w:val="00F93980"/>
  </w:style>
  <w:style w:type="character" w:customStyle="1" w:styleId="Char">
    <w:name w:val="大纲 Char"/>
    <w:basedOn w:val="af8"/>
    <w:link w:val="af9"/>
    <w:rsid w:val="00C6570C"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b">
    <w:name w:val="重点"/>
    <w:basedOn w:val="a2"/>
    <w:next w:val="a2"/>
    <w:link w:val="Char1"/>
    <w:autoRedefine/>
    <w:qFormat/>
    <w:rsid w:val="00402C49"/>
    <w:rPr>
      <w:b/>
      <w:color w:val="C00000"/>
      <w:u w:val="single"/>
    </w:rPr>
  </w:style>
  <w:style w:type="character" w:customStyle="1" w:styleId="Char0">
    <w:name w:val="强调（小） Char"/>
    <w:basedOn w:val="af8"/>
    <w:link w:val="afa"/>
    <w:rsid w:val="00ED65F2"/>
    <w:rPr>
      <w:color w:val="FF0000"/>
      <w:u w:val="single"/>
    </w:rPr>
  </w:style>
  <w:style w:type="character" w:styleId="afc">
    <w:name w:val="annotation reference"/>
    <w:basedOn w:val="a3"/>
    <w:uiPriority w:val="99"/>
    <w:semiHidden/>
    <w:unhideWhenUsed/>
    <w:rsid w:val="00351494"/>
    <w:rPr>
      <w:sz w:val="21"/>
      <w:szCs w:val="21"/>
    </w:rPr>
  </w:style>
  <w:style w:type="character" w:customStyle="1" w:styleId="Char1">
    <w:name w:val="重点 Char"/>
    <w:basedOn w:val="af8"/>
    <w:link w:val="afb"/>
    <w:rsid w:val="00402C49"/>
    <w:rPr>
      <w:b/>
      <w:color w:val="C00000"/>
      <w:sz w:val="24"/>
      <w:u w:val="single"/>
    </w:rPr>
  </w:style>
  <w:style w:type="paragraph" w:styleId="afd">
    <w:name w:val="annotation text"/>
    <w:basedOn w:val="a2"/>
    <w:link w:val="afe"/>
    <w:uiPriority w:val="99"/>
    <w:semiHidden/>
    <w:unhideWhenUsed/>
    <w:rsid w:val="00351494"/>
  </w:style>
  <w:style w:type="character" w:customStyle="1" w:styleId="afe">
    <w:name w:val="批注文字 字符"/>
    <w:basedOn w:val="a3"/>
    <w:link w:val="afd"/>
    <w:uiPriority w:val="99"/>
    <w:semiHidden/>
    <w:rsid w:val="00351494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351494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351494"/>
    <w:rPr>
      <w:b/>
      <w:bCs/>
    </w:rPr>
  </w:style>
  <w:style w:type="paragraph" w:customStyle="1" w:styleId="a">
    <w:name w:val="二级"/>
    <w:basedOn w:val="af7"/>
    <w:link w:val="Char2"/>
    <w:autoRedefine/>
    <w:rsid w:val="009B4054"/>
    <w:pPr>
      <w:numPr>
        <w:numId w:val="2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paragraph" w:styleId="HTML">
    <w:name w:val="HTML Preformatted"/>
    <w:basedOn w:val="a2"/>
    <w:link w:val="HTML0"/>
    <w:uiPriority w:val="99"/>
    <w:unhideWhenUsed/>
    <w:rsid w:val="00D4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Cs w:val="24"/>
    </w:rPr>
  </w:style>
  <w:style w:type="character" w:customStyle="1" w:styleId="Char2">
    <w:name w:val="二级 Char"/>
    <w:basedOn w:val="af8"/>
    <w:link w:val="a"/>
    <w:rsid w:val="009B4054"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0">
    <w:name w:val="HTML 预设格式 字符"/>
    <w:basedOn w:val="a3"/>
    <w:link w:val="HTML"/>
    <w:uiPriority w:val="99"/>
    <w:rsid w:val="00D40B04"/>
    <w:rPr>
      <w:rFonts w:ascii="宋体" w:eastAsia="宋体" w:hAnsi="宋体" w:cs="宋体"/>
      <w:color w:val="auto"/>
      <w:sz w:val="24"/>
      <w:szCs w:val="24"/>
    </w:rPr>
  </w:style>
  <w:style w:type="character" w:styleId="aff1">
    <w:name w:val="Hyperlink"/>
    <w:basedOn w:val="a3"/>
    <w:uiPriority w:val="99"/>
    <w:unhideWhenUsed/>
    <w:rsid w:val="004E2570"/>
    <w:rPr>
      <w:color w:val="F49100" w:themeColor="hyperlink"/>
      <w:u w:val="single"/>
    </w:rPr>
  </w:style>
  <w:style w:type="paragraph" w:customStyle="1" w:styleId="CName">
    <w:name w:val="CName"/>
    <w:basedOn w:val="a2"/>
    <w:link w:val="CNameChar"/>
    <w:rsid w:val="00651D80"/>
    <w:pPr>
      <w:ind w:left="1440" w:rightChars="56" w:right="123"/>
    </w:pPr>
    <w:rPr>
      <w:rFonts w:ascii="Courier New" w:hAnsi="Courier New" w:cs="Courier New"/>
      <w:b/>
      <w:color w:val="990000"/>
      <w:szCs w:val="22"/>
    </w:rPr>
  </w:style>
  <w:style w:type="character" w:customStyle="1" w:styleId="CNameChar">
    <w:name w:val="CName Char"/>
    <w:basedOn w:val="a3"/>
    <w:link w:val="CName"/>
    <w:rsid w:val="00651D80"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2"/>
    <w:link w:val="tagChar"/>
    <w:rsid w:val="00651D8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</w:rPr>
  </w:style>
  <w:style w:type="character" w:customStyle="1" w:styleId="tagChar">
    <w:name w:val="tag Char"/>
    <w:basedOn w:val="a3"/>
    <w:link w:val="tag"/>
    <w:rsid w:val="00651D80"/>
    <w:rPr>
      <w:rFonts w:ascii="Courier New" w:eastAsia="宋体" w:hAnsi="Courier New" w:cs="Courier New"/>
      <w:b/>
      <w:color w:val="3F7F7F"/>
      <w:shd w:val="clear" w:color="auto" w:fill="FFFFFF"/>
    </w:rPr>
  </w:style>
  <w:style w:type="character" w:styleId="aff2">
    <w:name w:val="Strong"/>
    <w:basedOn w:val="afc"/>
    <w:uiPriority w:val="22"/>
    <w:qFormat/>
    <w:rsid w:val="009C5273"/>
    <w:rPr>
      <w:rFonts w:eastAsia="微软雅黑"/>
      <w:b w:val="0"/>
      <w:bCs/>
      <w:sz w:val="28"/>
      <w:szCs w:val="21"/>
    </w:rPr>
  </w:style>
  <w:style w:type="table" w:styleId="11">
    <w:name w:val="Plain Table 1"/>
    <w:basedOn w:val="a4"/>
    <w:uiPriority w:val="41"/>
    <w:rsid w:val="00F66C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4"/>
    <w:uiPriority w:val="43"/>
    <w:rsid w:val="00F66C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3"/>
    <w:rsid w:val="00920A17"/>
  </w:style>
  <w:style w:type="table" w:styleId="30">
    <w:name w:val="Grid Table 3"/>
    <w:basedOn w:val="a4"/>
    <w:uiPriority w:val="48"/>
    <w:rsid w:val="00BD13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List Table 1 Light"/>
    <w:basedOn w:val="a4"/>
    <w:uiPriority w:val="46"/>
    <w:rsid w:val="00BD13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3">
    <w:name w:val="Grid Table Light"/>
    <w:basedOn w:val="a4"/>
    <w:uiPriority w:val="40"/>
    <w:rsid w:val="00BD1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4">
    <w:name w:val="代码"/>
    <w:basedOn w:val="a2"/>
    <w:next w:val="a2"/>
    <w:link w:val="Char3"/>
    <w:autoRedefine/>
    <w:qFormat/>
    <w:rsid w:val="005661D9"/>
    <w:pPr>
      <w:pBdr>
        <w:top w:val="single" w:sz="4" w:space="5" w:color="D9D9D9" w:themeColor="background1" w:themeShade="D9"/>
        <w:left w:val="single" w:sz="4" w:space="12" w:color="D9D9D9" w:themeColor="background1" w:themeShade="D9"/>
        <w:bottom w:val="single" w:sz="4" w:space="5" w:color="D9D9D9" w:themeColor="background1" w:themeShade="D9"/>
        <w:right w:val="single" w:sz="4" w:space="12" w:color="D9D9D9" w:themeColor="background1" w:themeShade="D9"/>
      </w:pBdr>
      <w:shd w:val="pct5" w:color="auto" w:fill="auto"/>
      <w:spacing w:beforeLines="50" w:before="50" w:afterLines="50" w:after="50" w:line="240" w:lineRule="auto"/>
      <w:ind w:leftChars="200" w:left="200" w:rightChars="200" w:right="200"/>
    </w:pPr>
    <w:rPr>
      <w:rFonts w:ascii="Courier New" w:eastAsia="Courier New" w:hAnsi="Courier New"/>
      <w:szCs w:val="28"/>
    </w:rPr>
  </w:style>
  <w:style w:type="character" w:customStyle="1" w:styleId="Char3">
    <w:name w:val="代码 Char"/>
    <w:basedOn w:val="a3"/>
    <w:link w:val="aff4"/>
    <w:rsid w:val="005661D9"/>
    <w:rPr>
      <w:rFonts w:ascii="Courier New" w:eastAsia="Courier New" w:hAnsi="Courier New"/>
      <w:sz w:val="24"/>
      <w:szCs w:val="28"/>
      <w:shd w:val="pct5" w:color="auto" w:fill="auto"/>
    </w:rPr>
  </w:style>
  <w:style w:type="paragraph" w:customStyle="1" w:styleId="aff5">
    <w:name w:val="填空"/>
    <w:basedOn w:val="a2"/>
    <w:next w:val="a2"/>
    <w:link w:val="Char4"/>
    <w:autoRedefine/>
    <w:rsid w:val="00FD154C"/>
    <w:pPr>
      <w:ind w:leftChars="200" w:left="200" w:rightChars="200" w:right="200"/>
    </w:pPr>
    <w:rPr>
      <w:rFonts w:eastAsia="微软雅黑 Light"/>
      <w:color w:val="0070C0"/>
      <w:sz w:val="28"/>
      <w:u w:val="single"/>
    </w:rPr>
  </w:style>
  <w:style w:type="character" w:customStyle="1" w:styleId="Char4">
    <w:name w:val="填空 Char"/>
    <w:basedOn w:val="a3"/>
    <w:link w:val="aff5"/>
    <w:rsid w:val="00FD154C"/>
    <w:rPr>
      <w:rFonts w:eastAsia="微软雅黑 Light"/>
      <w:color w:val="0070C0"/>
      <w:sz w:val="28"/>
      <w:u w:val="single"/>
    </w:rPr>
  </w:style>
  <w:style w:type="table" w:styleId="1-5">
    <w:name w:val="Grid Table 1 Light Accent 5"/>
    <w:basedOn w:val="a4"/>
    <w:uiPriority w:val="46"/>
    <w:rsid w:val="008B4C69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6">
    <w:name w:val="line number"/>
    <w:basedOn w:val="a3"/>
    <w:uiPriority w:val="99"/>
    <w:semiHidden/>
    <w:unhideWhenUsed/>
    <w:rsid w:val="00A73BA9"/>
  </w:style>
  <w:style w:type="paragraph" w:customStyle="1" w:styleId="a0">
    <w:name w:val="选项"/>
    <w:basedOn w:val="a2"/>
    <w:next w:val="a2"/>
    <w:link w:val="aff7"/>
    <w:qFormat/>
    <w:rsid w:val="00ED4E3B"/>
    <w:pPr>
      <w:numPr>
        <w:numId w:val="17"/>
      </w:numPr>
      <w:spacing w:line="240" w:lineRule="auto"/>
    </w:pPr>
    <w:rPr>
      <w:rFonts w:ascii="Courier New" w:eastAsia="微软雅黑" w:hAnsi="Courier New" w:cs="微软雅黑"/>
    </w:rPr>
  </w:style>
  <w:style w:type="character" w:customStyle="1" w:styleId="aff7">
    <w:name w:val="选项 字符"/>
    <w:basedOn w:val="Char3"/>
    <w:link w:val="a0"/>
    <w:rsid w:val="00ED4E3B"/>
    <w:rPr>
      <w:rFonts w:ascii="Courier New" w:eastAsia="微软雅黑" w:hAnsi="Courier New" w:cs="微软雅黑"/>
      <w:sz w:val="24"/>
      <w:szCs w:val="28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0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0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5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0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9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7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34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8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3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59DAC-AE8C-44A1-A5F2-EED21D24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18095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/课程概述</vt:lpstr>
      <vt:lpstr>必需文本</vt:lpstr>
      <vt:lpstr>课程材料</vt:lpstr>
      <vt:lpstr>资源</vt:lpstr>
      <vt:lpstr>课程安排</vt:lpstr>
      <vt:lpstr>考试安排</vt:lpstr>
      <vt:lpstr>家庭作业规定</vt:lpstr>
      <vt:lpstr>附加信息</vt:lpstr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AoSnow</dc:creator>
  <cp:keywords/>
  <cp:lastModifiedBy>AoSnow</cp:lastModifiedBy>
  <cp:revision>975</cp:revision>
  <cp:lastPrinted>2016-09-09T16:15:00Z</cp:lastPrinted>
  <dcterms:created xsi:type="dcterms:W3CDTF">2016-03-02T03:22:00Z</dcterms:created>
  <dcterms:modified xsi:type="dcterms:W3CDTF">2016-12-21T15:16:00Z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