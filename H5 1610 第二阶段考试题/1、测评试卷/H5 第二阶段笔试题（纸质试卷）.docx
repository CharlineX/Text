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00E" w:rsidRDefault="00332A55" w:rsidP="00BD2F0D">
      <w:pPr>
        <w:pStyle w:val="a6"/>
        <w:ind w:left="72"/>
        <w:jc w:val="center"/>
      </w:pPr>
      <w:r>
        <w:rPr>
          <w:lang w:val="zh-CN"/>
        </w:rPr>
        <w:t>H</w:t>
      </w:r>
      <w:r w:rsidR="00E52F5A">
        <w:rPr>
          <w:rFonts w:hint="eastAsia"/>
          <w:lang w:val="zh-CN"/>
        </w:rPr>
        <w:t>TML</w:t>
      </w:r>
      <w:r>
        <w:rPr>
          <w:lang w:val="zh-CN"/>
        </w:rPr>
        <w:t>5</w:t>
      </w:r>
      <w:r w:rsidR="00E52F5A">
        <w:rPr>
          <w:lang w:val="zh-CN"/>
        </w:rPr>
        <w:t xml:space="preserve"> </w:t>
      </w:r>
      <w:r w:rsidR="00E52F5A">
        <w:rPr>
          <w:rFonts w:hint="eastAsia"/>
          <w:lang w:val="zh-CN"/>
        </w:rPr>
        <w:t>第</w:t>
      </w:r>
      <w:r w:rsidR="00A30DED">
        <w:rPr>
          <w:rFonts w:hint="eastAsia"/>
          <w:lang w:val="zh-CN"/>
        </w:rPr>
        <w:t>二</w:t>
      </w:r>
      <w:r>
        <w:rPr>
          <w:lang w:val="zh-CN"/>
        </w:rPr>
        <w:t>阶段</w:t>
      </w:r>
      <w:r w:rsidR="00E52F5A">
        <w:rPr>
          <w:rFonts w:hint="eastAsia"/>
          <w:lang w:val="zh-CN"/>
        </w:rPr>
        <w:t>笔试题试卷</w:t>
      </w:r>
      <w:r w:rsidR="00E52F5A">
        <w:rPr>
          <w:lang w:val="zh-CN"/>
        </w:rPr>
        <w:br/>
      </w:r>
      <w:r w:rsidR="00FC6A9C" w:rsidRPr="00E52F5A">
        <w:rPr>
          <w:rFonts w:cs="Times New Roman" w:hint="eastAsia"/>
          <w:b w:val="0"/>
          <w:bCs w:val="0"/>
          <w:color w:val="595959"/>
          <w:kern w:val="0"/>
          <w:sz w:val="21"/>
          <w:szCs w:val="21"/>
          <w:lang w:val="zh-CN"/>
        </w:rPr>
        <w:t>总分</w:t>
      </w:r>
      <w:r w:rsidR="00FC6A9C">
        <w:rPr>
          <w:rFonts w:cs="Times New Roman"/>
          <w:b w:val="0"/>
          <w:bCs w:val="0"/>
          <w:color w:val="595959"/>
          <w:kern w:val="0"/>
          <w:sz w:val="21"/>
          <w:szCs w:val="21"/>
          <w:lang w:val="zh-CN"/>
        </w:rPr>
        <w:t>6</w:t>
      </w:r>
      <w:r w:rsidR="00FC6A9C" w:rsidRPr="00E52F5A">
        <w:rPr>
          <w:rFonts w:cs="Times New Roman" w:hint="eastAsia"/>
          <w:b w:val="0"/>
          <w:bCs w:val="0"/>
          <w:color w:val="595959"/>
          <w:kern w:val="0"/>
          <w:sz w:val="21"/>
          <w:szCs w:val="21"/>
          <w:lang w:val="zh-CN"/>
        </w:rPr>
        <w:t>0分</w:t>
      </w:r>
      <w:r w:rsidR="005250A8">
        <w:rPr>
          <w:rFonts w:cs="Times New Roman" w:hint="eastAsia"/>
          <w:b w:val="0"/>
          <w:bCs w:val="0"/>
          <w:color w:val="595959"/>
          <w:kern w:val="0"/>
          <w:sz w:val="21"/>
          <w:szCs w:val="21"/>
          <w:lang w:val="zh-CN"/>
        </w:rPr>
        <w:t>，计时</w:t>
      </w:r>
      <w:r w:rsidR="00BD1B78">
        <w:rPr>
          <w:rFonts w:cs="Times New Roman"/>
          <w:b w:val="0"/>
          <w:bCs w:val="0"/>
          <w:color w:val="595959"/>
          <w:kern w:val="0"/>
          <w:sz w:val="21"/>
          <w:szCs w:val="21"/>
          <w:lang w:val="zh-CN"/>
        </w:rPr>
        <w:t>90</w:t>
      </w:r>
      <w:r w:rsidR="00BD1B78">
        <w:rPr>
          <w:rFonts w:cs="Times New Roman" w:hint="eastAsia"/>
          <w:b w:val="0"/>
          <w:bCs w:val="0"/>
          <w:color w:val="595959"/>
          <w:kern w:val="0"/>
          <w:sz w:val="21"/>
          <w:szCs w:val="21"/>
          <w:lang w:val="zh-CN"/>
        </w:rPr>
        <w:t>分钟</w:t>
      </w:r>
      <w:r w:rsidR="00FC6A9C" w:rsidRPr="00E52F5A">
        <w:rPr>
          <w:rFonts w:cs="Times New Roman" w:hint="eastAsia"/>
          <w:b w:val="0"/>
          <w:bCs w:val="0"/>
          <w:color w:val="595959"/>
          <w:kern w:val="0"/>
          <w:sz w:val="21"/>
          <w:szCs w:val="21"/>
          <w:lang w:val="zh-CN"/>
        </w:rPr>
        <w:t xml:space="preserve">  </w:t>
      </w:r>
      <w:r w:rsidR="00FC6A9C" w:rsidRPr="00E52F5A">
        <w:rPr>
          <w:rFonts w:cs="Times New Roman"/>
          <w:b w:val="0"/>
          <w:bCs w:val="0"/>
          <w:color w:val="595959"/>
          <w:kern w:val="0"/>
          <w:sz w:val="21"/>
          <w:szCs w:val="21"/>
          <w:lang w:val="zh-CN"/>
        </w:rPr>
        <w:t xml:space="preserve">    </w:t>
      </w:r>
      <w:r w:rsidR="004D1100">
        <w:rPr>
          <w:rFonts w:cs="Times New Roman"/>
          <w:b w:val="0"/>
          <w:bCs w:val="0"/>
          <w:color w:val="595959"/>
          <w:kern w:val="0"/>
          <w:sz w:val="21"/>
          <w:szCs w:val="21"/>
          <w:lang w:val="zh-CN"/>
        </w:rPr>
        <w:t>校区</w:t>
      </w:r>
      <w:r w:rsidR="00FC6A9C" w:rsidRPr="00E52F5A">
        <w:rPr>
          <w:rFonts w:cs="Times New Roman" w:hint="eastAsia"/>
          <w:b w:val="0"/>
          <w:bCs w:val="0"/>
          <w:color w:val="595959"/>
          <w:kern w:val="0"/>
          <w:sz w:val="21"/>
          <w:szCs w:val="21"/>
          <w:u w:val="single"/>
          <w:lang w:val="zh-CN"/>
        </w:rPr>
        <w:t xml:space="preserve">              </w:t>
      </w:r>
      <w:r w:rsidR="00FC6A9C" w:rsidRPr="00E52F5A">
        <w:rPr>
          <w:rFonts w:cs="Times New Roman"/>
          <w:b w:val="0"/>
          <w:bCs w:val="0"/>
          <w:color w:val="595959"/>
          <w:kern w:val="0"/>
          <w:sz w:val="21"/>
          <w:szCs w:val="21"/>
          <w:u w:val="single"/>
          <w:lang w:val="zh-CN"/>
        </w:rPr>
        <w:t xml:space="preserve">    </w:t>
      </w:r>
      <w:r w:rsidR="00FC6A9C" w:rsidRPr="00E52F5A">
        <w:rPr>
          <w:rFonts w:cs="Times New Roman"/>
          <w:b w:val="0"/>
          <w:bCs w:val="0"/>
          <w:color w:val="595959"/>
          <w:kern w:val="0"/>
          <w:sz w:val="21"/>
          <w:szCs w:val="21"/>
          <w:lang w:val="zh-CN"/>
        </w:rPr>
        <w:t xml:space="preserve">  </w:t>
      </w:r>
      <w:r w:rsidR="00FC6A9C" w:rsidRPr="00E52F5A">
        <w:rPr>
          <w:rFonts w:cs="Times New Roman" w:hint="eastAsia"/>
          <w:b w:val="0"/>
          <w:bCs w:val="0"/>
          <w:color w:val="595959"/>
          <w:kern w:val="0"/>
          <w:sz w:val="21"/>
          <w:szCs w:val="21"/>
          <w:lang w:val="zh-CN"/>
        </w:rPr>
        <w:t xml:space="preserve"> </w:t>
      </w:r>
      <w:r w:rsidR="00FC6A9C">
        <w:rPr>
          <w:rFonts w:cs="Times New Roman" w:hint="eastAsia"/>
          <w:b w:val="0"/>
          <w:bCs w:val="0"/>
          <w:color w:val="595959"/>
          <w:kern w:val="0"/>
          <w:sz w:val="21"/>
          <w:szCs w:val="21"/>
          <w:lang w:val="zh-CN"/>
        </w:rPr>
        <w:t>班级</w:t>
      </w:r>
      <w:r w:rsidR="00FC6A9C" w:rsidRPr="00C3627C">
        <w:rPr>
          <w:rFonts w:cs="Times New Roman"/>
          <w:b w:val="0"/>
          <w:bCs w:val="0"/>
          <w:color w:val="595959"/>
          <w:kern w:val="0"/>
          <w:sz w:val="21"/>
          <w:szCs w:val="21"/>
          <w:u w:val="single"/>
          <w:lang w:val="zh-CN"/>
        </w:rPr>
        <w:tab/>
      </w:r>
      <w:r w:rsidR="00FC6A9C" w:rsidRPr="00C3627C">
        <w:rPr>
          <w:rFonts w:cs="Times New Roman"/>
          <w:b w:val="0"/>
          <w:bCs w:val="0"/>
          <w:color w:val="595959"/>
          <w:kern w:val="0"/>
          <w:sz w:val="21"/>
          <w:szCs w:val="21"/>
          <w:u w:val="single"/>
          <w:lang w:val="zh-CN"/>
        </w:rPr>
        <w:tab/>
      </w:r>
      <w:r w:rsidR="00FC6A9C" w:rsidRPr="00E52F5A">
        <w:rPr>
          <w:rFonts w:cs="Times New Roman" w:hint="eastAsia"/>
          <w:b w:val="0"/>
          <w:bCs w:val="0"/>
          <w:color w:val="595959"/>
          <w:kern w:val="0"/>
          <w:sz w:val="21"/>
          <w:szCs w:val="21"/>
          <w:lang w:val="zh-CN"/>
        </w:rPr>
        <w:t xml:space="preserve">   姓名</w:t>
      </w:r>
      <w:r w:rsidR="00FC6A9C" w:rsidRPr="00E52F5A">
        <w:rPr>
          <w:rFonts w:cs="Times New Roman" w:hint="eastAsia"/>
          <w:b w:val="0"/>
          <w:bCs w:val="0"/>
          <w:color w:val="595959"/>
          <w:kern w:val="0"/>
          <w:sz w:val="21"/>
          <w:szCs w:val="21"/>
          <w:u w:val="single"/>
          <w:lang w:val="zh-CN"/>
        </w:rPr>
        <w:t xml:space="preserve">              </w:t>
      </w:r>
      <w:r w:rsidR="00FC6A9C" w:rsidRPr="00E52F5A">
        <w:rPr>
          <w:rFonts w:cs="Times New Roman"/>
          <w:b w:val="0"/>
          <w:bCs w:val="0"/>
          <w:color w:val="595959"/>
          <w:kern w:val="0"/>
          <w:sz w:val="21"/>
          <w:szCs w:val="21"/>
          <w:u w:val="single"/>
          <w:lang w:val="zh-CN"/>
        </w:rPr>
        <w:t xml:space="preserve">     </w:t>
      </w:r>
      <w:r w:rsidR="00FC6A9C" w:rsidRPr="00E52F5A">
        <w:rPr>
          <w:rFonts w:cs="Times New Roman" w:hint="eastAsia"/>
          <w:b w:val="0"/>
          <w:bCs w:val="0"/>
          <w:color w:val="FFFFFF"/>
          <w:kern w:val="0"/>
          <w:sz w:val="21"/>
          <w:szCs w:val="21"/>
        </w:rPr>
        <w:t>·</w:t>
      </w:r>
    </w:p>
    <w:p w:rsidR="003056E7" w:rsidRPr="00C010CA" w:rsidRDefault="00B747F1" w:rsidP="00C6570C">
      <w:pPr>
        <w:pStyle w:val="af9"/>
        <w:rPr>
          <w:lang w:val="en-US"/>
        </w:rPr>
      </w:pPr>
      <w:r>
        <w:t>单选题</w:t>
      </w:r>
      <w:r w:rsidR="00233AA1" w:rsidRPr="00795C0C">
        <w:rPr>
          <w:rFonts w:hint="eastAsia"/>
          <w:lang w:val="en-US"/>
        </w:rPr>
        <w:t>（</w:t>
      </w:r>
      <w:r w:rsidR="00233AA1">
        <w:rPr>
          <w:rFonts w:hint="eastAsia"/>
        </w:rPr>
        <w:t>共</w:t>
      </w:r>
      <w:r w:rsidR="00233AA1" w:rsidRPr="00795C0C">
        <w:rPr>
          <w:rFonts w:hint="eastAsia"/>
          <w:lang w:val="en-US"/>
        </w:rPr>
        <w:t>20</w:t>
      </w:r>
      <w:r w:rsidR="00233AA1">
        <w:rPr>
          <w:rFonts w:hint="eastAsia"/>
        </w:rPr>
        <w:t>分</w:t>
      </w:r>
      <w:r w:rsidR="00233AA1" w:rsidRPr="00795C0C">
        <w:rPr>
          <w:rFonts w:hint="eastAsia"/>
          <w:lang w:val="en-US"/>
        </w:rPr>
        <w:t>，</w:t>
      </w:r>
      <w:r w:rsidR="00233AA1">
        <w:rPr>
          <w:rFonts w:hint="eastAsia"/>
        </w:rPr>
        <w:t>每题</w:t>
      </w:r>
      <w:r w:rsidR="00233AA1" w:rsidRPr="00795C0C">
        <w:rPr>
          <w:rFonts w:hint="eastAsia"/>
          <w:lang w:val="en-US"/>
        </w:rPr>
        <w:t>2</w:t>
      </w:r>
      <w:r w:rsidR="00233AA1">
        <w:rPr>
          <w:rFonts w:hint="eastAsia"/>
        </w:rPr>
        <w:t>分</w:t>
      </w:r>
      <w:r w:rsidR="00233AA1" w:rsidRPr="00795C0C">
        <w:rPr>
          <w:rFonts w:hint="eastAsia"/>
          <w:lang w:val="en-US"/>
        </w:rPr>
        <w:t>）</w:t>
      </w:r>
    </w:p>
    <w:p w:rsidR="00A30DED" w:rsidRDefault="00A30DED" w:rsidP="00A30DED">
      <w:pPr>
        <w:pStyle w:val="1"/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</w:rPr>
        <w:t>分析下面的JavaScript代码段，输出结果是（</w:t>
      </w:r>
      <w:r w:rsidR="00F65F46">
        <w:rPr>
          <w:rFonts w:hint="eastAsia"/>
        </w:rPr>
        <w:t xml:space="preserve">   </w:t>
      </w:r>
      <w:r>
        <w:rPr>
          <w:rFonts w:hint="eastAsia"/>
        </w:rPr>
        <w:t xml:space="preserve">  ）</w:t>
      </w:r>
    </w:p>
    <w:p w:rsidR="00A30DED" w:rsidRPr="00A30DED" w:rsidRDefault="00A30DED" w:rsidP="006D3FAD">
      <w:pPr>
        <w:pStyle w:val="aff4"/>
        <w:spacing w:before="120" w:after="120"/>
        <w:ind w:left="960" w:right="480" w:hanging="480"/>
        <w:rPr>
          <w:rFonts w:hint="eastAsia"/>
        </w:rPr>
      </w:pPr>
      <w:r w:rsidRPr="00A30DED">
        <w:rPr>
          <w:rFonts w:hint="eastAsia"/>
        </w:rPr>
        <w:t>var s1 = parseInt(</w:t>
      </w:r>
      <w:r w:rsidR="000F4D42">
        <w:rPr>
          <w:rFonts w:eastAsiaTheme="minorEastAsia"/>
        </w:rPr>
        <w:t>“</w:t>
      </w:r>
      <w:r w:rsidRPr="00A30DED">
        <w:rPr>
          <w:rFonts w:hint="eastAsia"/>
        </w:rPr>
        <w:t>101</w:t>
      </w:r>
      <w:r w:rsidRPr="00A30DED">
        <w:rPr>
          <w:rFonts w:ascii="微软雅黑" w:eastAsia="微软雅黑" w:hAnsi="微软雅黑" w:cs="微软雅黑" w:hint="eastAsia"/>
        </w:rPr>
        <w:t>中学</w:t>
      </w:r>
      <w:r w:rsidRPr="00A30DED">
        <w:rPr>
          <w:rFonts w:cs="Courier New"/>
        </w:rPr>
        <w:t>”</w:t>
      </w:r>
      <w:r w:rsidRPr="00A30DED">
        <w:rPr>
          <w:rFonts w:hint="eastAsia"/>
        </w:rPr>
        <w:t>);</w:t>
      </w:r>
    </w:p>
    <w:p w:rsidR="00A30DED" w:rsidRPr="00A30DED" w:rsidRDefault="00A30DED" w:rsidP="006D3FAD">
      <w:pPr>
        <w:pStyle w:val="aff4"/>
        <w:spacing w:before="120" w:after="120"/>
        <w:ind w:left="960" w:right="480" w:hanging="480"/>
      </w:pPr>
      <w:r w:rsidRPr="00A30DED">
        <w:t>document.write(s1);</w:t>
      </w:r>
    </w:p>
    <w:p w:rsidR="00A30DED" w:rsidRDefault="00A30DED" w:rsidP="00A30DED">
      <w:pPr>
        <w:pStyle w:val="a0"/>
      </w:pPr>
      <w:r>
        <w:t>NaN</w:t>
      </w:r>
    </w:p>
    <w:p w:rsidR="00A30DED" w:rsidRDefault="00A30DED" w:rsidP="00A30DED">
      <w:pPr>
        <w:pStyle w:val="a0"/>
        <w:rPr>
          <w:rFonts w:hint="eastAsia"/>
        </w:rPr>
      </w:pPr>
      <w:r>
        <w:rPr>
          <w:rFonts w:hint="eastAsia"/>
        </w:rPr>
        <w:t>101</w:t>
      </w:r>
      <w:r>
        <w:rPr>
          <w:rFonts w:hint="eastAsia"/>
        </w:rPr>
        <w:t>中学</w:t>
      </w:r>
    </w:p>
    <w:p w:rsidR="00A30DED" w:rsidRDefault="00A30DED" w:rsidP="00A30DED">
      <w:pPr>
        <w:pStyle w:val="a0"/>
      </w:pPr>
      <w:r>
        <w:t>101</w:t>
      </w:r>
    </w:p>
    <w:p w:rsidR="00B747F1" w:rsidRDefault="00A30DED" w:rsidP="00A30DED">
      <w:pPr>
        <w:pStyle w:val="a0"/>
      </w:pPr>
      <w:r>
        <w:rPr>
          <w:rFonts w:hint="eastAsia"/>
        </w:rPr>
        <w:t>出现脚本错误</w:t>
      </w:r>
    </w:p>
    <w:p w:rsidR="00A30DED" w:rsidRDefault="00A30DED" w:rsidP="003A4761"/>
    <w:p w:rsidR="00F7025A" w:rsidRDefault="00F7025A" w:rsidP="00F7025A">
      <w:pPr>
        <w:pStyle w:val="1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下列js的判断语句正确的是（</w:t>
      </w:r>
      <w:r w:rsidR="00F65F46">
        <w:rPr>
          <w:rFonts w:hint="eastAsia"/>
        </w:rPr>
        <w:t xml:space="preserve">   </w:t>
      </w:r>
      <w:r w:rsidR="00F65F46"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F7025A" w:rsidRDefault="00F7025A" w:rsidP="00F7025A">
      <w:pPr>
        <w:pStyle w:val="a0"/>
        <w:numPr>
          <w:ilvl w:val="0"/>
          <w:numId w:val="32"/>
        </w:numPr>
      </w:pPr>
      <w:r>
        <w:t>if(i==0){}</w:t>
      </w:r>
    </w:p>
    <w:p w:rsidR="00F7025A" w:rsidRDefault="00F7025A" w:rsidP="00F7025A">
      <w:pPr>
        <w:pStyle w:val="a0"/>
      </w:pPr>
      <w:r>
        <w:t>if(i=0){}</w:t>
      </w:r>
    </w:p>
    <w:p w:rsidR="00F7025A" w:rsidRDefault="00F7025A" w:rsidP="00F7025A">
      <w:pPr>
        <w:pStyle w:val="a0"/>
      </w:pPr>
      <w:r>
        <w:t>if i==0 then</w:t>
      </w:r>
    </w:p>
    <w:p w:rsidR="00F7025A" w:rsidRDefault="00F7025A" w:rsidP="00F7025A">
      <w:pPr>
        <w:pStyle w:val="a0"/>
      </w:pPr>
      <w:r>
        <w:t>if i=0 then</w:t>
      </w:r>
    </w:p>
    <w:p w:rsidR="00F7025A" w:rsidRDefault="00F7025A" w:rsidP="003A4761"/>
    <w:p w:rsidR="00D70A43" w:rsidRDefault="00D70A43" w:rsidP="00D70A43">
      <w:pPr>
        <w:pStyle w:val="1"/>
        <w:rPr>
          <w:rFonts w:hint="eastAsia"/>
        </w:rPr>
      </w:pPr>
      <w:r>
        <w:rPr>
          <w:rFonts w:hint="eastAsia"/>
        </w:rPr>
        <w:t>3、下列JavaScript循环语句正确的是（</w:t>
      </w:r>
      <w:r w:rsidR="00F65F46">
        <w:rPr>
          <w:rFonts w:hint="eastAsia"/>
        </w:rPr>
        <w:t xml:space="preserve">  </w:t>
      </w:r>
      <w:r>
        <w:rPr>
          <w:rFonts w:hint="eastAsia"/>
        </w:rPr>
        <w:t xml:space="preserve">    ）</w:t>
      </w:r>
    </w:p>
    <w:p w:rsidR="00D70A43" w:rsidRDefault="00D70A43" w:rsidP="00D70A43">
      <w:pPr>
        <w:pStyle w:val="a0"/>
        <w:numPr>
          <w:ilvl w:val="0"/>
          <w:numId w:val="33"/>
        </w:numPr>
      </w:pPr>
      <w:r>
        <w:t xml:space="preserve">for(i &lt; 10; i++)  </w:t>
      </w:r>
      <w:r>
        <w:tab/>
      </w:r>
      <w:r>
        <w:tab/>
      </w:r>
    </w:p>
    <w:p w:rsidR="00D70A43" w:rsidRDefault="00D70A43" w:rsidP="00D70A43">
      <w:pPr>
        <w:pStyle w:val="a0"/>
        <w:numPr>
          <w:ilvl w:val="0"/>
          <w:numId w:val="33"/>
        </w:numPr>
      </w:pPr>
      <w:r>
        <w:t>for(i=0; i&lt;10)</w:t>
      </w:r>
    </w:p>
    <w:p w:rsidR="00D70A43" w:rsidRDefault="00D70A43" w:rsidP="00D70A43">
      <w:pPr>
        <w:pStyle w:val="a0"/>
      </w:pPr>
      <w:r>
        <w:t xml:space="preserve">for(i=0 in 10) </w:t>
      </w:r>
      <w:r>
        <w:tab/>
      </w:r>
      <w:r>
        <w:tab/>
      </w:r>
      <w:r>
        <w:tab/>
      </w:r>
    </w:p>
    <w:p w:rsidR="00D70A43" w:rsidRDefault="00D70A43" w:rsidP="00D70A43">
      <w:pPr>
        <w:pStyle w:val="a0"/>
      </w:pPr>
      <w:r>
        <w:t>for(i=0; i&lt;10; i++)</w:t>
      </w:r>
    </w:p>
    <w:p w:rsidR="00D70A43" w:rsidRDefault="00D70A43" w:rsidP="00D70A43"/>
    <w:p w:rsidR="00D70A43" w:rsidRDefault="00D70A43" w:rsidP="00D70A43">
      <w:pPr>
        <w:pStyle w:val="1"/>
        <w:rPr>
          <w:rFonts w:hint="eastAsia"/>
        </w:rPr>
      </w:pPr>
      <w:r>
        <w:rPr>
          <w:rFonts w:hint="eastAsia"/>
        </w:rPr>
        <w:t>4、下列哪一个表达式将返回假（</w:t>
      </w:r>
      <w:r w:rsidR="00F65F46">
        <w:rPr>
          <w:rFonts w:hint="eastAsia"/>
        </w:rPr>
        <w:t xml:space="preserve">   </w:t>
      </w:r>
      <w:r>
        <w:rPr>
          <w:rFonts w:hint="eastAsia"/>
        </w:rPr>
        <w:t xml:space="preserve">   ）</w:t>
      </w:r>
    </w:p>
    <w:p w:rsidR="00D70A43" w:rsidRDefault="00D70A43" w:rsidP="00D70A43">
      <w:pPr>
        <w:pStyle w:val="a0"/>
        <w:numPr>
          <w:ilvl w:val="0"/>
          <w:numId w:val="34"/>
        </w:numPr>
      </w:pPr>
      <w:r>
        <w:t xml:space="preserve">!(3&lt;=1)  </w:t>
      </w:r>
      <w:r>
        <w:tab/>
      </w:r>
      <w:r>
        <w:tab/>
      </w:r>
      <w:r>
        <w:tab/>
      </w:r>
      <w:r>
        <w:tab/>
      </w:r>
      <w:r>
        <w:tab/>
      </w:r>
    </w:p>
    <w:p w:rsidR="00D70A43" w:rsidRDefault="00D70A43" w:rsidP="00D70A43">
      <w:pPr>
        <w:pStyle w:val="a0"/>
      </w:pPr>
      <w:r>
        <w:t>(4&gt;=4)&amp;&amp;(5&lt;=2)</w:t>
      </w:r>
    </w:p>
    <w:p w:rsidR="00D70A43" w:rsidRDefault="00D70A43" w:rsidP="00D70A43">
      <w:pPr>
        <w:pStyle w:val="a0"/>
      </w:pPr>
      <w:r>
        <w:t>(“a”==”a”)&amp;&amp;(“c”!=”d”)</w:t>
      </w:r>
    </w:p>
    <w:p w:rsidR="00D70A43" w:rsidRDefault="00D70A43" w:rsidP="00D70A43">
      <w:pPr>
        <w:pStyle w:val="a0"/>
      </w:pPr>
      <w:r>
        <w:t>(2&lt;3)||(3&lt;2)</w:t>
      </w:r>
    </w:p>
    <w:p w:rsidR="00D70A43" w:rsidRDefault="00D70A43" w:rsidP="00D70A43"/>
    <w:p w:rsidR="00D70A43" w:rsidRDefault="00D70A43" w:rsidP="00D70A43">
      <w:pPr>
        <w:pStyle w:val="1"/>
        <w:rPr>
          <w:rFonts w:hint="eastAsia"/>
        </w:rPr>
      </w:pPr>
      <w:r>
        <w:rPr>
          <w:rFonts w:hint="eastAsia"/>
        </w:rPr>
        <w:lastRenderedPageBreak/>
        <w:t>5、Array对象哪个方法向数组末尾添加一个或多</w:t>
      </w:r>
      <w:r>
        <w:rPr>
          <w:rFonts w:hint="eastAsia"/>
        </w:rPr>
        <w:t>个</w:t>
      </w:r>
      <w:r>
        <w:rPr>
          <w:rFonts w:hint="eastAsia"/>
        </w:rPr>
        <w:t>元素，并返回新的长度</w:t>
      </w:r>
      <w:r w:rsidR="00F65F46">
        <w:rPr>
          <w:rFonts w:hint="eastAsia"/>
        </w:rPr>
        <w:t xml:space="preserve">(   </w:t>
      </w:r>
      <w:r>
        <w:rPr>
          <w:rFonts w:hint="eastAsia"/>
        </w:rPr>
        <w:t xml:space="preserve">   )</w:t>
      </w:r>
    </w:p>
    <w:p w:rsidR="00D70A43" w:rsidRDefault="00D70A43" w:rsidP="00D70A43">
      <w:pPr>
        <w:pStyle w:val="a0"/>
        <w:numPr>
          <w:ilvl w:val="0"/>
          <w:numId w:val="35"/>
        </w:numPr>
      </w:pPr>
      <w:r>
        <w:t>contact()</w:t>
      </w:r>
    </w:p>
    <w:p w:rsidR="00D70A43" w:rsidRDefault="00D70A43" w:rsidP="00D70A43">
      <w:pPr>
        <w:pStyle w:val="a0"/>
      </w:pPr>
      <w:r>
        <w:t>pop()</w:t>
      </w:r>
    </w:p>
    <w:p w:rsidR="00D70A43" w:rsidRDefault="00D70A43" w:rsidP="00D70A43">
      <w:pPr>
        <w:pStyle w:val="a0"/>
      </w:pPr>
      <w:r>
        <w:t>push()</w:t>
      </w:r>
    </w:p>
    <w:p w:rsidR="00D70A43" w:rsidRDefault="00D70A43" w:rsidP="00D70A43">
      <w:pPr>
        <w:pStyle w:val="a0"/>
      </w:pPr>
      <w:r>
        <w:t>shift()</w:t>
      </w:r>
    </w:p>
    <w:p w:rsidR="00D70A43" w:rsidRDefault="00D70A43" w:rsidP="00D70A43"/>
    <w:p w:rsidR="00D70A43" w:rsidRDefault="00D70A43" w:rsidP="00D70A43">
      <w:pPr>
        <w:pStyle w:val="1"/>
        <w:rPr>
          <w:rFonts w:hint="eastAsia"/>
        </w:rPr>
      </w:pPr>
      <w:r>
        <w:rPr>
          <w:rFonts w:hint="eastAsia"/>
        </w:rPr>
        <w:t>6、下列选项中,哪个不是网页中的事件</w:t>
      </w:r>
      <w:r w:rsidR="00F65F46">
        <w:rPr>
          <w:rFonts w:hint="eastAsia"/>
        </w:rPr>
        <w:t xml:space="preserve"> (     </w:t>
      </w:r>
      <w:r>
        <w:rPr>
          <w:rFonts w:hint="eastAsia"/>
        </w:rPr>
        <w:t xml:space="preserve">   )</w:t>
      </w:r>
    </w:p>
    <w:p w:rsidR="00D70A43" w:rsidRDefault="00D70A43" w:rsidP="00D70A43">
      <w:pPr>
        <w:pStyle w:val="a0"/>
        <w:numPr>
          <w:ilvl w:val="0"/>
          <w:numId w:val="36"/>
        </w:numPr>
      </w:pPr>
      <w:r>
        <w:t xml:space="preserve">onclick </w:t>
      </w:r>
      <w:r>
        <w:tab/>
      </w:r>
      <w:r>
        <w:tab/>
      </w:r>
      <w:r>
        <w:tab/>
      </w:r>
      <w:r>
        <w:tab/>
      </w:r>
      <w:r>
        <w:tab/>
      </w:r>
    </w:p>
    <w:p w:rsidR="00D70A43" w:rsidRDefault="00D70A43" w:rsidP="00D70A43">
      <w:pPr>
        <w:pStyle w:val="a0"/>
      </w:pPr>
      <w:r>
        <w:t xml:space="preserve">onmouseover </w:t>
      </w:r>
    </w:p>
    <w:p w:rsidR="00D70A43" w:rsidRDefault="00D70A43" w:rsidP="00D70A43">
      <w:pPr>
        <w:pStyle w:val="a0"/>
      </w:pPr>
      <w:r>
        <w:t xml:space="preserve">onsubmit </w:t>
      </w:r>
      <w:r>
        <w:tab/>
      </w:r>
      <w:r>
        <w:tab/>
      </w:r>
      <w:r>
        <w:tab/>
      </w:r>
      <w:r>
        <w:tab/>
      </w:r>
      <w:r>
        <w:tab/>
      </w:r>
    </w:p>
    <w:p w:rsidR="00D70A43" w:rsidRDefault="00D70A43" w:rsidP="00D70A43">
      <w:pPr>
        <w:pStyle w:val="a0"/>
      </w:pPr>
      <w:r>
        <w:t>onpressbutton</w:t>
      </w:r>
    </w:p>
    <w:p w:rsidR="00D70A43" w:rsidRDefault="00D70A43" w:rsidP="00D70A43"/>
    <w:p w:rsidR="00D70A43" w:rsidRDefault="00D70A43" w:rsidP="00D70A43">
      <w:pPr>
        <w:pStyle w:val="1"/>
        <w:rPr>
          <w:rFonts w:hint="eastAsia"/>
        </w:rPr>
      </w:pPr>
      <w:r>
        <w:rPr>
          <w:rFonts w:hint="eastAsia"/>
        </w:rPr>
        <w:t>7、在使用Javascript实现省市级联菜单功能时，在添加城市列表前清空原来的下拉选项的代码是（</w:t>
      </w:r>
      <w:r w:rsidR="00F65F46">
        <w:rPr>
          <w:rFonts w:hint="eastAsia"/>
        </w:rPr>
        <w:t xml:space="preserve">   </w:t>
      </w:r>
      <w:r>
        <w:rPr>
          <w:rFonts w:hint="eastAsia"/>
        </w:rPr>
        <w:t xml:space="preserve">   ）</w:t>
      </w:r>
    </w:p>
    <w:p w:rsidR="00D70A43" w:rsidRDefault="00D70A43" w:rsidP="00233317">
      <w:pPr>
        <w:pStyle w:val="a0"/>
        <w:numPr>
          <w:ilvl w:val="0"/>
          <w:numId w:val="38"/>
        </w:numPr>
      </w:pPr>
      <w:r>
        <w:t>selCity.options.clear()</w:t>
      </w:r>
    </w:p>
    <w:p w:rsidR="00D70A43" w:rsidRDefault="00D70A43" w:rsidP="00BC7D15">
      <w:pPr>
        <w:pStyle w:val="a0"/>
      </w:pPr>
      <w:r>
        <w:t>selCity.options.deleteAll()</w:t>
      </w:r>
    </w:p>
    <w:p w:rsidR="00D70A43" w:rsidRDefault="00233317" w:rsidP="00BC7D15">
      <w:pPr>
        <w:pStyle w:val="a0"/>
      </w:pPr>
      <w:r>
        <w:t>selCity.innerHTML=””</w:t>
      </w:r>
    </w:p>
    <w:p w:rsidR="00D70A43" w:rsidRDefault="00D70A43" w:rsidP="00BC7D15">
      <w:pPr>
        <w:pStyle w:val="a0"/>
      </w:pPr>
      <w:r>
        <w:t>selCity.value=””</w:t>
      </w:r>
    </w:p>
    <w:p w:rsidR="00D70A43" w:rsidRDefault="00D70A43" w:rsidP="00D70A43"/>
    <w:p w:rsidR="00D70A43" w:rsidRDefault="00D70A43" w:rsidP="00D70A43">
      <w:pPr>
        <w:pStyle w:val="1"/>
        <w:rPr>
          <w:rFonts w:hint="eastAsia"/>
        </w:rPr>
      </w:pPr>
      <w:r>
        <w:rPr>
          <w:rFonts w:hint="eastAsia"/>
        </w:rPr>
        <w:t>8、下列关于get和post的描述正确的是（</w:t>
      </w:r>
      <w:r w:rsidR="00F65F46">
        <w:rPr>
          <w:rFonts w:hint="eastAsia"/>
        </w:rPr>
        <w:t xml:space="preserve">   </w:t>
      </w:r>
      <w:r>
        <w:rPr>
          <w:rFonts w:hint="eastAsia"/>
        </w:rPr>
        <w:t xml:space="preserve">   ）</w:t>
      </w:r>
    </w:p>
    <w:p w:rsidR="00D70A43" w:rsidRDefault="00D70A43" w:rsidP="00BC7D15">
      <w:pPr>
        <w:pStyle w:val="a0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方法传递参数是不安全的</w:t>
      </w:r>
    </w:p>
    <w:p w:rsidR="00D70A43" w:rsidRDefault="00D70A43" w:rsidP="00BC7D15">
      <w:pPr>
        <w:pStyle w:val="a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get</w:t>
      </w:r>
      <w:r>
        <w:rPr>
          <w:rFonts w:hint="eastAsia"/>
        </w:rPr>
        <w:t>方法传递参数长度没有大小限制</w:t>
      </w:r>
    </w:p>
    <w:p w:rsidR="00D70A43" w:rsidRDefault="00D70A43" w:rsidP="00BC7D15">
      <w:pPr>
        <w:pStyle w:val="a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方法传递参数的数量限制在</w:t>
      </w:r>
      <w:r>
        <w:rPr>
          <w:rFonts w:hint="eastAsia"/>
        </w:rPr>
        <w:t>255</w:t>
      </w:r>
      <w:r>
        <w:rPr>
          <w:rFonts w:hint="eastAsia"/>
        </w:rPr>
        <w:t>个字符之内</w:t>
      </w:r>
    </w:p>
    <w:p w:rsidR="00D70A43" w:rsidRDefault="00D70A43" w:rsidP="00BC7D15">
      <w:pPr>
        <w:pStyle w:val="a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get</w:t>
      </w:r>
      <w:r>
        <w:rPr>
          <w:rFonts w:hint="eastAsia"/>
        </w:rPr>
        <w:t>方法传参数是不安全的</w:t>
      </w:r>
    </w:p>
    <w:p w:rsidR="00D70A43" w:rsidRDefault="00D70A43" w:rsidP="00D70A43"/>
    <w:p w:rsidR="00D70A43" w:rsidRDefault="00D70A43" w:rsidP="00D70A43">
      <w:pPr>
        <w:pStyle w:val="1"/>
        <w:rPr>
          <w:rFonts w:hint="eastAsia"/>
        </w:rPr>
      </w:pPr>
      <w:r>
        <w:rPr>
          <w:rFonts w:hint="eastAsia"/>
        </w:rPr>
        <w:t>9、在HTML文档对象模型中，history对象中的哪个方法用于加载历史列表中的下一个URL页面</w:t>
      </w:r>
      <w:r w:rsidR="00F65F46">
        <w:rPr>
          <w:rFonts w:hint="eastAsia"/>
        </w:rPr>
        <w:t xml:space="preserve"> (   </w:t>
      </w:r>
      <w:r>
        <w:rPr>
          <w:rFonts w:hint="eastAsia"/>
        </w:rPr>
        <w:t xml:space="preserve">     )</w:t>
      </w:r>
    </w:p>
    <w:p w:rsidR="00233317" w:rsidRDefault="00D70A43" w:rsidP="00233317">
      <w:pPr>
        <w:pStyle w:val="a0"/>
        <w:numPr>
          <w:ilvl w:val="0"/>
          <w:numId w:val="39"/>
        </w:numPr>
      </w:pPr>
      <w:r>
        <w:rPr>
          <w:rFonts w:hint="eastAsia"/>
        </w:rPr>
        <w:t xml:space="preserve">next()       </w:t>
      </w:r>
    </w:p>
    <w:p w:rsidR="00233317" w:rsidRDefault="00D70A43" w:rsidP="00233317">
      <w:pPr>
        <w:pStyle w:val="a0"/>
        <w:numPr>
          <w:ilvl w:val="0"/>
          <w:numId w:val="39"/>
        </w:numPr>
      </w:pPr>
      <w:r>
        <w:rPr>
          <w:rFonts w:hint="eastAsia"/>
        </w:rPr>
        <w:t xml:space="preserve">back()      </w:t>
      </w:r>
    </w:p>
    <w:p w:rsidR="00233317" w:rsidRDefault="00D70A43" w:rsidP="00233317">
      <w:pPr>
        <w:pStyle w:val="a0"/>
        <w:numPr>
          <w:ilvl w:val="0"/>
          <w:numId w:val="39"/>
        </w:numPr>
      </w:pPr>
      <w:r>
        <w:rPr>
          <w:rFonts w:hint="eastAsia"/>
        </w:rPr>
        <w:t xml:space="preserve">forward()       </w:t>
      </w:r>
    </w:p>
    <w:p w:rsidR="00D70A43" w:rsidRDefault="00D70A43" w:rsidP="00233317">
      <w:pPr>
        <w:pStyle w:val="a0"/>
        <w:numPr>
          <w:ilvl w:val="0"/>
          <w:numId w:val="39"/>
        </w:numPr>
        <w:rPr>
          <w:rFonts w:hint="eastAsia"/>
        </w:rPr>
      </w:pPr>
      <w:r>
        <w:rPr>
          <w:rFonts w:hint="eastAsia"/>
        </w:rPr>
        <w:lastRenderedPageBreak/>
        <w:t>go(-1)</w:t>
      </w:r>
    </w:p>
    <w:p w:rsidR="00D70A43" w:rsidRDefault="00D70A43" w:rsidP="00D70A43"/>
    <w:p w:rsidR="00D70A43" w:rsidRDefault="00D70A43" w:rsidP="00D70A43">
      <w:pPr>
        <w:pStyle w:val="1"/>
        <w:rPr>
          <w:rFonts w:hint="eastAsia"/>
        </w:rPr>
      </w:pPr>
      <w:r>
        <w:rPr>
          <w:rFonts w:hint="eastAsia"/>
        </w:rPr>
        <w:t>10、在HTML页面中包含如下所示代码，则编写Javascript函数判断是否按下键盘上的回车键正确的编码是（</w:t>
      </w:r>
      <w:r w:rsidR="00F65F46">
        <w:rPr>
          <w:rFonts w:hint="eastAsia"/>
        </w:rPr>
        <w:t xml:space="preserve">  </w:t>
      </w:r>
      <w:r>
        <w:rPr>
          <w:rFonts w:hint="eastAsia"/>
        </w:rPr>
        <w:t xml:space="preserve">  ）</w:t>
      </w:r>
    </w:p>
    <w:p w:rsidR="00D70A43" w:rsidRDefault="00D70A43" w:rsidP="006D3FAD">
      <w:pPr>
        <w:pStyle w:val="aff4"/>
        <w:spacing w:before="120" w:after="120"/>
        <w:ind w:left="960" w:right="480" w:hanging="480"/>
      </w:pPr>
      <w:r>
        <w:t>&lt;input name=”password” type=”text” onkeydown=”myKeyDown()”&gt;</w:t>
      </w:r>
    </w:p>
    <w:p w:rsidR="00D70A43" w:rsidRDefault="00D70A43" w:rsidP="00233317">
      <w:pPr>
        <w:pStyle w:val="a0"/>
        <w:numPr>
          <w:ilvl w:val="0"/>
          <w:numId w:val="40"/>
        </w:numPr>
      </w:pPr>
      <w:r>
        <w:t>function myKeyDown(){</w:t>
      </w:r>
    </w:p>
    <w:p w:rsidR="00D70A43" w:rsidRDefault="00D70A43" w:rsidP="00A95CFF">
      <w:pPr>
        <w:pStyle w:val="a0"/>
        <w:numPr>
          <w:ilvl w:val="0"/>
          <w:numId w:val="0"/>
        </w:numPr>
        <w:ind w:leftChars="650" w:left="1560"/>
      </w:pPr>
      <w:r>
        <w:t>if (window.keyCode==13)</w:t>
      </w:r>
    </w:p>
    <w:p w:rsidR="00A95CFF" w:rsidRDefault="00D70A43" w:rsidP="00A95CFF">
      <w:pPr>
        <w:pStyle w:val="a0"/>
        <w:numPr>
          <w:ilvl w:val="0"/>
          <w:numId w:val="0"/>
        </w:numPr>
        <w:ind w:leftChars="650" w:left="1560"/>
      </w:pPr>
      <w:r>
        <w:rPr>
          <w:rFonts w:hint="eastAsia"/>
        </w:rPr>
        <w:t>alert(</w:t>
      </w:r>
      <w:r>
        <w:rPr>
          <w:rFonts w:hint="eastAsia"/>
        </w:rPr>
        <w:t>“你按下了回车键”</w:t>
      </w:r>
      <w:r>
        <w:rPr>
          <w:rFonts w:hint="eastAsia"/>
        </w:rPr>
        <w:t>);</w:t>
      </w:r>
    </w:p>
    <w:p w:rsidR="00D70A43" w:rsidRDefault="00D70A43" w:rsidP="00233317">
      <w:pPr>
        <w:pStyle w:val="a0"/>
        <w:numPr>
          <w:ilvl w:val="0"/>
          <w:numId w:val="0"/>
        </w:numPr>
        <w:ind w:left="1080"/>
        <w:rPr>
          <w:rFonts w:hint="eastAsia"/>
        </w:rPr>
      </w:pPr>
      <w:r>
        <w:rPr>
          <w:rFonts w:hint="eastAsia"/>
        </w:rPr>
        <w:t>}</w:t>
      </w:r>
    </w:p>
    <w:p w:rsidR="00D70A43" w:rsidRDefault="00D70A43" w:rsidP="00233317">
      <w:pPr>
        <w:pStyle w:val="a0"/>
      </w:pPr>
      <w:r>
        <w:t>function myKeyDown(){</w:t>
      </w:r>
    </w:p>
    <w:p w:rsidR="00D70A43" w:rsidRDefault="00D70A43" w:rsidP="00A95CFF">
      <w:pPr>
        <w:pStyle w:val="a0"/>
        <w:numPr>
          <w:ilvl w:val="0"/>
          <w:numId w:val="0"/>
        </w:numPr>
        <w:ind w:leftChars="650" w:left="1560"/>
      </w:pPr>
      <w:r>
        <w:t>if (document.keyCode==13)</w:t>
      </w:r>
    </w:p>
    <w:p w:rsidR="00A95CFF" w:rsidRDefault="00D70A43" w:rsidP="00A95CFF">
      <w:pPr>
        <w:pStyle w:val="a0"/>
        <w:numPr>
          <w:ilvl w:val="0"/>
          <w:numId w:val="0"/>
        </w:numPr>
        <w:ind w:leftChars="650" w:left="1560"/>
      </w:pPr>
      <w:r>
        <w:rPr>
          <w:rFonts w:hint="eastAsia"/>
        </w:rPr>
        <w:t>alert(</w:t>
      </w:r>
      <w:r>
        <w:rPr>
          <w:rFonts w:hint="eastAsia"/>
        </w:rPr>
        <w:t>“你按下了回车键”</w:t>
      </w:r>
      <w:r>
        <w:rPr>
          <w:rFonts w:hint="eastAsia"/>
        </w:rPr>
        <w:t>);</w:t>
      </w:r>
    </w:p>
    <w:p w:rsidR="00D70A43" w:rsidRDefault="00D70A43" w:rsidP="00233317">
      <w:pPr>
        <w:pStyle w:val="a0"/>
        <w:numPr>
          <w:ilvl w:val="0"/>
          <w:numId w:val="0"/>
        </w:numPr>
        <w:ind w:left="1080"/>
        <w:rPr>
          <w:rFonts w:hint="eastAsia"/>
        </w:rPr>
      </w:pPr>
      <w:r>
        <w:rPr>
          <w:rFonts w:hint="eastAsia"/>
        </w:rPr>
        <w:t>}</w:t>
      </w:r>
    </w:p>
    <w:p w:rsidR="00D70A43" w:rsidRDefault="00D70A43" w:rsidP="00233317">
      <w:pPr>
        <w:pStyle w:val="a0"/>
      </w:pPr>
      <w:r>
        <w:t>function myKeyDown(){</w:t>
      </w:r>
    </w:p>
    <w:p w:rsidR="00D70A43" w:rsidRDefault="00D70A43" w:rsidP="00A95CFF">
      <w:pPr>
        <w:pStyle w:val="a0"/>
        <w:numPr>
          <w:ilvl w:val="0"/>
          <w:numId w:val="0"/>
        </w:numPr>
        <w:ind w:leftChars="650" w:left="1560"/>
      </w:pPr>
      <w:r>
        <w:t>if (event.keyCode==13)</w:t>
      </w:r>
    </w:p>
    <w:p w:rsidR="00A95CFF" w:rsidRDefault="00D70A43" w:rsidP="00A95CFF">
      <w:pPr>
        <w:pStyle w:val="a0"/>
        <w:numPr>
          <w:ilvl w:val="0"/>
          <w:numId w:val="0"/>
        </w:numPr>
        <w:ind w:leftChars="650" w:left="1560"/>
      </w:pPr>
      <w:r>
        <w:rPr>
          <w:rFonts w:hint="eastAsia"/>
        </w:rPr>
        <w:t>alert(</w:t>
      </w:r>
      <w:r>
        <w:rPr>
          <w:rFonts w:hint="eastAsia"/>
        </w:rPr>
        <w:t>“你按下了回车键”</w:t>
      </w:r>
      <w:r>
        <w:rPr>
          <w:rFonts w:hint="eastAsia"/>
        </w:rPr>
        <w:t>);</w:t>
      </w:r>
    </w:p>
    <w:p w:rsidR="00D70A43" w:rsidRDefault="00D70A43" w:rsidP="00233317">
      <w:pPr>
        <w:pStyle w:val="a0"/>
        <w:numPr>
          <w:ilvl w:val="0"/>
          <w:numId w:val="0"/>
        </w:numPr>
        <w:ind w:left="1080"/>
        <w:rPr>
          <w:rFonts w:hint="eastAsia"/>
        </w:rPr>
      </w:pPr>
      <w:r>
        <w:rPr>
          <w:rFonts w:hint="eastAsia"/>
        </w:rPr>
        <w:t>}</w:t>
      </w:r>
    </w:p>
    <w:p w:rsidR="00D70A43" w:rsidRDefault="00D70A43" w:rsidP="00233317">
      <w:pPr>
        <w:pStyle w:val="a0"/>
      </w:pPr>
      <w:r>
        <w:t>function myKeyDown(){</w:t>
      </w:r>
    </w:p>
    <w:p w:rsidR="00D70A43" w:rsidRDefault="00D70A43" w:rsidP="00A95CFF">
      <w:pPr>
        <w:pStyle w:val="a0"/>
        <w:numPr>
          <w:ilvl w:val="0"/>
          <w:numId w:val="0"/>
        </w:numPr>
        <w:ind w:leftChars="650" w:left="1560"/>
      </w:pPr>
      <w:r>
        <w:t>if (keyCode==13)</w:t>
      </w:r>
    </w:p>
    <w:p w:rsidR="00A95CFF" w:rsidRDefault="00D70A43" w:rsidP="00A95CFF">
      <w:pPr>
        <w:pStyle w:val="a0"/>
        <w:numPr>
          <w:ilvl w:val="0"/>
          <w:numId w:val="0"/>
        </w:numPr>
        <w:ind w:leftChars="650" w:left="1560"/>
      </w:pPr>
      <w:r>
        <w:rPr>
          <w:rFonts w:hint="eastAsia"/>
        </w:rPr>
        <w:t>alert(</w:t>
      </w:r>
      <w:r>
        <w:rPr>
          <w:rFonts w:hint="eastAsia"/>
        </w:rPr>
        <w:t>“你按下了回车键”</w:t>
      </w:r>
      <w:r>
        <w:rPr>
          <w:rFonts w:hint="eastAsia"/>
        </w:rPr>
        <w:t>);</w:t>
      </w:r>
    </w:p>
    <w:p w:rsidR="00F7025A" w:rsidRDefault="00D70A43" w:rsidP="00233317">
      <w:pPr>
        <w:pStyle w:val="a0"/>
        <w:numPr>
          <w:ilvl w:val="0"/>
          <w:numId w:val="0"/>
        </w:numPr>
        <w:ind w:left="1080"/>
      </w:pPr>
      <w:r>
        <w:rPr>
          <w:rFonts w:hint="eastAsia"/>
        </w:rPr>
        <w:t>}</w:t>
      </w:r>
    </w:p>
    <w:p w:rsidR="00A30DED" w:rsidRDefault="00A30DED" w:rsidP="003A4761">
      <w:pPr>
        <w:rPr>
          <w:rFonts w:hint="eastAsia"/>
        </w:rPr>
      </w:pPr>
    </w:p>
    <w:p w:rsidR="00A33B38" w:rsidRDefault="00B747F1" w:rsidP="006505D6">
      <w:pPr>
        <w:pStyle w:val="af9"/>
      </w:pPr>
      <w:r>
        <w:t>多选题</w:t>
      </w:r>
      <w:r w:rsidR="00233AA1">
        <w:rPr>
          <w:rFonts w:hint="eastAsia"/>
        </w:rPr>
        <w:t>（共20分，每题4分）</w:t>
      </w:r>
    </w:p>
    <w:p w:rsidR="00F71C1E" w:rsidRPr="00F71C1E" w:rsidRDefault="00F71C1E" w:rsidP="00F71C1E">
      <w:pPr>
        <w:pStyle w:val="1"/>
        <w:rPr>
          <w:rFonts w:hint="eastAsia"/>
          <w:lang w:val="zh-CN"/>
        </w:rPr>
      </w:pPr>
      <w:r w:rsidRPr="00F71C1E">
        <w:rPr>
          <w:rFonts w:hint="eastAsia"/>
          <w:lang w:val="zh-CN"/>
        </w:rPr>
        <w:t>11、以下哪些属于数组的方法（</w:t>
      </w:r>
      <w:r w:rsidR="00F65F46">
        <w:rPr>
          <w:lang w:val="zh-CN"/>
        </w:rPr>
        <w:t xml:space="preserve">        </w:t>
      </w:r>
      <w:r w:rsidRPr="00F71C1E">
        <w:rPr>
          <w:rFonts w:hint="eastAsia"/>
          <w:lang w:val="zh-CN"/>
        </w:rPr>
        <w:t xml:space="preserve">    ）</w:t>
      </w:r>
    </w:p>
    <w:p w:rsidR="00F71C1E" w:rsidRPr="00F71C1E" w:rsidRDefault="00F71C1E" w:rsidP="00F71C1E">
      <w:pPr>
        <w:pStyle w:val="a0"/>
        <w:numPr>
          <w:ilvl w:val="0"/>
          <w:numId w:val="41"/>
        </w:numPr>
        <w:rPr>
          <w:lang w:val="zh-CN"/>
        </w:rPr>
      </w:pPr>
      <w:r w:rsidRPr="00F71C1E">
        <w:rPr>
          <w:lang w:val="zh-CN"/>
        </w:rPr>
        <w:t xml:space="preserve"> join()     </w:t>
      </w:r>
    </w:p>
    <w:p w:rsidR="00F71C1E" w:rsidRDefault="00F71C1E" w:rsidP="00F71C1E">
      <w:pPr>
        <w:pStyle w:val="a0"/>
      </w:pPr>
      <w:r w:rsidRPr="00F71C1E">
        <w:t xml:space="preserve">match()      </w:t>
      </w:r>
    </w:p>
    <w:p w:rsidR="00F71C1E" w:rsidRDefault="00F71C1E" w:rsidP="00F71C1E">
      <w:pPr>
        <w:pStyle w:val="a0"/>
      </w:pPr>
      <w:r w:rsidRPr="00F71C1E">
        <w:t xml:space="preserve">sort()      </w:t>
      </w:r>
    </w:p>
    <w:p w:rsidR="00F71C1E" w:rsidRPr="00F71C1E" w:rsidRDefault="00F71C1E" w:rsidP="00F71C1E">
      <w:pPr>
        <w:pStyle w:val="a0"/>
      </w:pPr>
      <w:r w:rsidRPr="00F71C1E">
        <w:t>concat()</w:t>
      </w:r>
    </w:p>
    <w:p w:rsidR="00F71C1E" w:rsidRPr="00F71C1E" w:rsidRDefault="00F71C1E" w:rsidP="00F71C1E">
      <w:pPr>
        <w:pStyle w:val="1"/>
        <w:rPr>
          <w:rFonts w:hint="eastAsia"/>
        </w:rPr>
      </w:pPr>
      <w:r w:rsidRPr="00F71C1E">
        <w:rPr>
          <w:rFonts w:hint="eastAsia"/>
        </w:rPr>
        <w:t>12</w:t>
      </w:r>
      <w:r w:rsidRPr="00F71C1E">
        <w:rPr>
          <w:rFonts w:hint="eastAsia"/>
          <w:lang w:val="zh-CN"/>
        </w:rPr>
        <w:t>、</w:t>
      </w:r>
      <w:r w:rsidRPr="00F71C1E">
        <w:rPr>
          <w:rFonts w:hint="eastAsia"/>
        </w:rPr>
        <w:t>foo</w:t>
      </w:r>
      <w:r w:rsidRPr="00F71C1E">
        <w:rPr>
          <w:rFonts w:hint="eastAsia"/>
          <w:lang w:val="zh-CN"/>
        </w:rPr>
        <w:t>对象有</w:t>
      </w:r>
      <w:r w:rsidRPr="00F71C1E">
        <w:rPr>
          <w:rFonts w:hint="eastAsia"/>
        </w:rPr>
        <w:t>att</w:t>
      </w:r>
      <w:r w:rsidRPr="00F71C1E">
        <w:rPr>
          <w:rFonts w:hint="eastAsia"/>
          <w:lang w:val="zh-CN"/>
        </w:rPr>
        <w:t>属性</w:t>
      </w:r>
      <w:r w:rsidRPr="00F71C1E">
        <w:rPr>
          <w:rFonts w:hint="eastAsia"/>
        </w:rPr>
        <w:t>，</w:t>
      </w:r>
      <w:r w:rsidRPr="00F71C1E">
        <w:rPr>
          <w:rFonts w:hint="eastAsia"/>
          <w:lang w:val="zh-CN"/>
        </w:rPr>
        <w:t>那么获取</w:t>
      </w:r>
      <w:r w:rsidRPr="00F71C1E">
        <w:rPr>
          <w:rFonts w:hint="eastAsia"/>
        </w:rPr>
        <w:t>att</w:t>
      </w:r>
      <w:r w:rsidRPr="00F71C1E">
        <w:rPr>
          <w:rFonts w:hint="eastAsia"/>
          <w:lang w:val="zh-CN"/>
        </w:rPr>
        <w:t>属性的值</w:t>
      </w:r>
      <w:r w:rsidRPr="00F71C1E">
        <w:rPr>
          <w:rFonts w:hint="eastAsia"/>
        </w:rPr>
        <w:t>，</w:t>
      </w:r>
      <w:r w:rsidRPr="00F71C1E">
        <w:rPr>
          <w:rFonts w:hint="eastAsia"/>
          <w:lang w:val="zh-CN"/>
        </w:rPr>
        <w:t>以下做法</w:t>
      </w:r>
      <w:r>
        <w:rPr>
          <w:rFonts w:hint="eastAsia"/>
          <w:lang w:val="zh-CN"/>
        </w:rPr>
        <w:t>对的是</w:t>
      </w:r>
      <w:r w:rsidRPr="00F71C1E">
        <w:rPr>
          <w:rFonts w:hint="eastAsia"/>
        </w:rPr>
        <w:t xml:space="preserve">（   </w:t>
      </w:r>
      <w:r w:rsidR="00F65F46">
        <w:t xml:space="preserve">     </w:t>
      </w:r>
      <w:r w:rsidRPr="00F71C1E">
        <w:rPr>
          <w:rFonts w:hint="eastAsia"/>
        </w:rPr>
        <w:t xml:space="preserve">  ）</w:t>
      </w:r>
    </w:p>
    <w:p w:rsidR="00F71C1E" w:rsidRPr="00F71C1E" w:rsidRDefault="00F71C1E" w:rsidP="00F71C1E">
      <w:pPr>
        <w:pStyle w:val="a0"/>
        <w:numPr>
          <w:ilvl w:val="0"/>
          <w:numId w:val="42"/>
        </w:numPr>
      </w:pPr>
      <w:r w:rsidRPr="00F71C1E">
        <w:t>foo.att</w:t>
      </w:r>
    </w:p>
    <w:p w:rsidR="00F71C1E" w:rsidRPr="00F71C1E" w:rsidRDefault="00F71C1E" w:rsidP="00F71C1E">
      <w:pPr>
        <w:pStyle w:val="a0"/>
      </w:pPr>
      <w:r w:rsidRPr="00F71C1E">
        <w:t>foo(“att”)</w:t>
      </w:r>
    </w:p>
    <w:p w:rsidR="00F71C1E" w:rsidRPr="00F71C1E" w:rsidRDefault="00F71C1E" w:rsidP="00F71C1E">
      <w:pPr>
        <w:pStyle w:val="a0"/>
      </w:pPr>
      <w:r w:rsidRPr="00F71C1E">
        <w:t>foo[“att”]</w:t>
      </w:r>
    </w:p>
    <w:p w:rsidR="00F71C1E" w:rsidRPr="00F71C1E" w:rsidRDefault="00F71C1E" w:rsidP="00F71C1E">
      <w:pPr>
        <w:pStyle w:val="a0"/>
      </w:pPr>
      <w:r w:rsidRPr="00F71C1E">
        <w:t>foo{“att”}</w:t>
      </w:r>
    </w:p>
    <w:p w:rsidR="00F71C1E" w:rsidRPr="00F71C1E" w:rsidRDefault="00F71C1E" w:rsidP="00F71C1E">
      <w:pPr>
        <w:pStyle w:val="a0"/>
      </w:pPr>
      <w:r w:rsidRPr="00F71C1E">
        <w:lastRenderedPageBreak/>
        <w:t>foo[“a”+”t”+“t”]</w:t>
      </w:r>
    </w:p>
    <w:p w:rsidR="00F71C1E" w:rsidRPr="00F71C1E" w:rsidRDefault="00F71C1E" w:rsidP="00F71C1E">
      <w:pPr>
        <w:pStyle w:val="1"/>
        <w:rPr>
          <w:rFonts w:hint="eastAsia"/>
        </w:rPr>
      </w:pPr>
      <w:r w:rsidRPr="00F71C1E">
        <w:rPr>
          <w:rFonts w:hint="eastAsia"/>
        </w:rPr>
        <w:t>13</w:t>
      </w:r>
      <w:r w:rsidRPr="00F71C1E">
        <w:rPr>
          <w:rFonts w:hint="eastAsia"/>
          <w:lang w:val="zh-CN"/>
        </w:rPr>
        <w:t>、以下转换成</w:t>
      </w:r>
      <w:r w:rsidRPr="00F71C1E">
        <w:rPr>
          <w:rFonts w:hint="eastAsia"/>
        </w:rPr>
        <w:t>boolean</w:t>
      </w:r>
      <w:r w:rsidRPr="00F71C1E">
        <w:rPr>
          <w:rFonts w:hint="eastAsia"/>
          <w:lang w:val="zh-CN"/>
        </w:rPr>
        <w:t>类型是</w:t>
      </w:r>
      <w:r w:rsidRPr="00F71C1E">
        <w:rPr>
          <w:rFonts w:hint="eastAsia"/>
        </w:rPr>
        <w:t>false</w:t>
      </w:r>
      <w:r w:rsidRPr="00F71C1E">
        <w:rPr>
          <w:rFonts w:hint="eastAsia"/>
          <w:lang w:val="zh-CN"/>
        </w:rPr>
        <w:t>的是</w:t>
      </w:r>
      <w:r w:rsidRPr="00F71C1E">
        <w:rPr>
          <w:rFonts w:hint="eastAsia"/>
        </w:rPr>
        <w:t xml:space="preserve">（  </w:t>
      </w:r>
      <w:r w:rsidR="00F65F46">
        <w:t xml:space="preserve">      </w:t>
      </w:r>
      <w:r w:rsidRPr="00F71C1E">
        <w:rPr>
          <w:rFonts w:hint="eastAsia"/>
        </w:rPr>
        <w:t xml:space="preserve">  ）</w:t>
      </w:r>
    </w:p>
    <w:p w:rsidR="00F71C1E" w:rsidRDefault="0041332D" w:rsidP="006D3FAD">
      <w:pPr>
        <w:pStyle w:val="a0"/>
        <w:numPr>
          <w:ilvl w:val="0"/>
          <w:numId w:val="43"/>
        </w:numPr>
      </w:pPr>
      <w:r>
        <w:t xml:space="preserve">“0” </w:t>
      </w:r>
    </w:p>
    <w:p w:rsidR="00F71C1E" w:rsidRDefault="0041332D" w:rsidP="00F71C1E">
      <w:pPr>
        <w:pStyle w:val="a0"/>
      </w:pPr>
      <w:r>
        <w:t xml:space="preserve">0 </w:t>
      </w:r>
    </w:p>
    <w:p w:rsidR="00F71C1E" w:rsidRDefault="00F71C1E" w:rsidP="00F71C1E">
      <w:pPr>
        <w:pStyle w:val="a0"/>
      </w:pPr>
      <w:r w:rsidRPr="00F71C1E">
        <w:t>“”</w:t>
      </w:r>
    </w:p>
    <w:p w:rsidR="00F71C1E" w:rsidRPr="00F71C1E" w:rsidRDefault="00F71C1E" w:rsidP="00F71C1E">
      <w:pPr>
        <w:pStyle w:val="a0"/>
      </w:pPr>
      <w:r w:rsidRPr="00F71C1E">
        <w:t>null</w:t>
      </w:r>
    </w:p>
    <w:p w:rsidR="00F71C1E" w:rsidRDefault="00F71C1E" w:rsidP="00F71C1E">
      <w:pPr>
        <w:pStyle w:val="a0"/>
      </w:pPr>
      <w:r w:rsidRPr="00F71C1E">
        <w:t xml:space="preserve">NaN </w:t>
      </w:r>
    </w:p>
    <w:p w:rsidR="00F71C1E" w:rsidRPr="00F71C1E" w:rsidRDefault="00F71C1E" w:rsidP="00F71C1E">
      <w:pPr>
        <w:pStyle w:val="a0"/>
      </w:pPr>
      <w:r w:rsidRPr="00F71C1E">
        <w:t>undefined</w:t>
      </w:r>
    </w:p>
    <w:p w:rsidR="00F71C1E" w:rsidRPr="00F71C1E" w:rsidRDefault="00F71C1E" w:rsidP="00F71C1E">
      <w:pPr>
        <w:pStyle w:val="1"/>
        <w:rPr>
          <w:rFonts w:hint="eastAsia"/>
        </w:rPr>
      </w:pPr>
      <w:r w:rsidRPr="00F71C1E">
        <w:rPr>
          <w:rFonts w:hint="eastAsia"/>
        </w:rPr>
        <w:t>14</w:t>
      </w:r>
      <w:r w:rsidRPr="00F71C1E">
        <w:rPr>
          <w:rFonts w:hint="eastAsia"/>
          <w:lang w:val="zh-CN"/>
        </w:rPr>
        <w:t>、以下可以</w:t>
      </w:r>
      <w:r w:rsidRPr="00F71C1E">
        <w:rPr>
          <w:rFonts w:hint="eastAsia"/>
        </w:rPr>
        <w:t>1</w:t>
      </w:r>
      <w:r w:rsidRPr="00F71C1E">
        <w:rPr>
          <w:rFonts w:hint="eastAsia"/>
          <w:lang w:val="zh-CN"/>
        </w:rPr>
        <w:t>秒钟执行一次函数</w:t>
      </w:r>
      <w:r w:rsidRPr="00F71C1E">
        <w:rPr>
          <w:rFonts w:hint="eastAsia"/>
        </w:rPr>
        <w:t>foo()</w:t>
      </w:r>
      <w:r w:rsidRPr="00F71C1E">
        <w:rPr>
          <w:rFonts w:hint="eastAsia"/>
          <w:lang w:val="zh-CN"/>
        </w:rPr>
        <w:t>的是</w:t>
      </w:r>
      <w:r w:rsidRPr="00F71C1E">
        <w:rPr>
          <w:rFonts w:hint="eastAsia"/>
        </w:rPr>
        <w:t xml:space="preserve">(  </w:t>
      </w:r>
      <w:r w:rsidR="00F65F46">
        <w:t xml:space="preserve">       </w:t>
      </w:r>
      <w:r w:rsidRPr="00F71C1E">
        <w:rPr>
          <w:rFonts w:hint="eastAsia"/>
        </w:rPr>
        <w:t xml:space="preserve">   )</w:t>
      </w:r>
    </w:p>
    <w:p w:rsidR="00F71C1E" w:rsidRPr="00F71C1E" w:rsidRDefault="00F71C1E" w:rsidP="006D3FAD">
      <w:pPr>
        <w:pStyle w:val="a0"/>
        <w:numPr>
          <w:ilvl w:val="0"/>
          <w:numId w:val="44"/>
        </w:numPr>
      </w:pPr>
      <w:r w:rsidRPr="00F71C1E">
        <w:t>setInterval(“foo()”,1000)</w:t>
      </w:r>
    </w:p>
    <w:p w:rsidR="00F71C1E" w:rsidRPr="00F71C1E" w:rsidRDefault="00F71C1E" w:rsidP="006D3FAD">
      <w:pPr>
        <w:pStyle w:val="a0"/>
      </w:pPr>
      <w:r w:rsidRPr="00F71C1E">
        <w:t>setInterval(“foo(){}”,1000)</w:t>
      </w:r>
    </w:p>
    <w:p w:rsidR="00F71C1E" w:rsidRPr="00F71C1E" w:rsidRDefault="00F71C1E" w:rsidP="006D3FAD">
      <w:pPr>
        <w:pStyle w:val="a0"/>
      </w:pPr>
      <w:r w:rsidRPr="00F71C1E">
        <w:t>setInterval(foo,1000)</w:t>
      </w:r>
    </w:p>
    <w:p w:rsidR="00F71C1E" w:rsidRPr="00F71C1E" w:rsidRDefault="00F71C1E" w:rsidP="006D3FAD">
      <w:pPr>
        <w:pStyle w:val="a0"/>
      </w:pPr>
      <w:r w:rsidRPr="00F71C1E">
        <w:t>setInterval( foo(),1000)</w:t>
      </w:r>
    </w:p>
    <w:p w:rsidR="00F71C1E" w:rsidRPr="00F71C1E" w:rsidRDefault="00F71C1E" w:rsidP="00F71C1E">
      <w:pPr>
        <w:pStyle w:val="1"/>
        <w:rPr>
          <w:rFonts w:hint="eastAsia"/>
        </w:rPr>
      </w:pPr>
      <w:r w:rsidRPr="00F71C1E">
        <w:rPr>
          <w:rFonts w:hint="eastAsia"/>
        </w:rPr>
        <w:t>15</w:t>
      </w:r>
      <w:r w:rsidRPr="00F71C1E">
        <w:rPr>
          <w:rFonts w:hint="eastAsia"/>
          <w:lang w:val="zh-CN"/>
        </w:rPr>
        <w:t>、关于</w:t>
      </w:r>
      <w:r w:rsidRPr="00F71C1E">
        <w:rPr>
          <w:rFonts w:hint="eastAsia"/>
        </w:rPr>
        <w:t>JavaScript</w:t>
      </w:r>
      <w:r w:rsidRPr="00F71C1E">
        <w:rPr>
          <w:rFonts w:hint="eastAsia"/>
          <w:lang w:val="zh-CN"/>
        </w:rPr>
        <w:t>数组的说法</w:t>
      </w:r>
      <w:r w:rsidRPr="00F71C1E">
        <w:rPr>
          <w:rFonts w:hint="eastAsia"/>
        </w:rPr>
        <w:t>，</w:t>
      </w:r>
      <w:r w:rsidRPr="00F71C1E">
        <w:rPr>
          <w:rFonts w:hint="eastAsia"/>
          <w:lang w:val="zh-CN"/>
        </w:rPr>
        <w:t>正确的是</w:t>
      </w:r>
      <w:r w:rsidRPr="00F71C1E">
        <w:rPr>
          <w:rFonts w:hint="eastAsia"/>
        </w:rPr>
        <w:t xml:space="preserve">（  </w:t>
      </w:r>
      <w:r w:rsidR="00F65F46">
        <w:t xml:space="preserve">     </w:t>
      </w:r>
      <w:r w:rsidRPr="00F71C1E">
        <w:rPr>
          <w:rFonts w:hint="eastAsia"/>
        </w:rPr>
        <w:t xml:space="preserve">   ）</w:t>
      </w:r>
    </w:p>
    <w:p w:rsidR="00F71C1E" w:rsidRPr="00F71C1E" w:rsidRDefault="00F71C1E" w:rsidP="006D3FAD">
      <w:pPr>
        <w:pStyle w:val="a0"/>
        <w:numPr>
          <w:ilvl w:val="0"/>
          <w:numId w:val="45"/>
        </w:numPr>
        <w:rPr>
          <w:rFonts w:hint="eastAsia"/>
        </w:rPr>
      </w:pPr>
      <w:r w:rsidRPr="00F71C1E">
        <w:rPr>
          <w:rFonts w:hint="eastAsia"/>
        </w:rPr>
        <w:t xml:space="preserve">new Array(3) </w:t>
      </w:r>
      <w:r w:rsidRPr="006D3FAD">
        <w:rPr>
          <w:rFonts w:hint="eastAsia"/>
          <w:lang w:val="zh-CN"/>
        </w:rPr>
        <w:t>定义的数组中只有一个元素是</w:t>
      </w:r>
      <w:r w:rsidRPr="00F71C1E">
        <w:rPr>
          <w:rFonts w:hint="eastAsia"/>
        </w:rPr>
        <w:t>3</w:t>
      </w:r>
    </w:p>
    <w:p w:rsidR="00F71C1E" w:rsidRPr="00F71C1E" w:rsidRDefault="00F71C1E" w:rsidP="006D3FAD">
      <w:pPr>
        <w:pStyle w:val="a0"/>
        <w:rPr>
          <w:rFonts w:hint="eastAsia"/>
        </w:rPr>
      </w:pPr>
      <w:r w:rsidRPr="00F71C1E">
        <w:rPr>
          <w:rFonts w:hint="eastAsia"/>
        </w:rPr>
        <w:t xml:space="preserve">new Array(1,2,3) </w:t>
      </w:r>
      <w:r w:rsidRPr="00F71C1E">
        <w:rPr>
          <w:rFonts w:hint="eastAsia"/>
          <w:lang w:val="zh-CN"/>
        </w:rPr>
        <w:t>定义是数组中有</w:t>
      </w:r>
      <w:r w:rsidRPr="00F71C1E">
        <w:rPr>
          <w:rFonts w:hint="eastAsia"/>
        </w:rPr>
        <w:t>3</w:t>
      </w:r>
      <w:r w:rsidRPr="00F71C1E">
        <w:rPr>
          <w:rFonts w:hint="eastAsia"/>
          <w:lang w:val="zh-CN"/>
        </w:rPr>
        <w:t>个元素</w:t>
      </w:r>
    </w:p>
    <w:p w:rsidR="00F71C1E" w:rsidRPr="00F71C1E" w:rsidRDefault="00F71C1E" w:rsidP="006D3FAD">
      <w:pPr>
        <w:pStyle w:val="a0"/>
        <w:rPr>
          <w:rFonts w:hint="eastAsia"/>
        </w:rPr>
      </w:pPr>
      <w:r w:rsidRPr="00F71C1E">
        <w:rPr>
          <w:rFonts w:hint="eastAsia"/>
          <w:lang w:val="zh-CN"/>
        </w:rPr>
        <w:t>向数组的最后位置加一个新元素</w:t>
      </w:r>
      <w:r w:rsidRPr="00F71C1E">
        <w:rPr>
          <w:rFonts w:hint="eastAsia"/>
        </w:rPr>
        <w:t>，</w:t>
      </w:r>
      <w:r w:rsidRPr="00F71C1E">
        <w:rPr>
          <w:rFonts w:hint="eastAsia"/>
          <w:lang w:val="zh-CN"/>
        </w:rPr>
        <w:t>可以用</w:t>
      </w:r>
      <w:r w:rsidRPr="00F71C1E">
        <w:rPr>
          <w:rFonts w:hint="eastAsia"/>
        </w:rPr>
        <w:t>pop</w:t>
      </w:r>
      <w:r w:rsidRPr="00F71C1E">
        <w:rPr>
          <w:rFonts w:hint="eastAsia"/>
          <w:lang w:val="zh-CN"/>
        </w:rPr>
        <w:t>方法</w:t>
      </w:r>
    </w:p>
    <w:p w:rsidR="00F71C1E" w:rsidRDefault="00F71C1E" w:rsidP="006D3FAD">
      <w:pPr>
        <w:pStyle w:val="a0"/>
        <w:rPr>
          <w:lang w:val="zh-CN"/>
        </w:rPr>
      </w:pPr>
      <w:r w:rsidRPr="00F71C1E">
        <w:rPr>
          <w:rFonts w:hint="eastAsia"/>
          <w:lang w:val="zh-CN"/>
        </w:rPr>
        <w:t>数组中可以包含对象</w:t>
      </w:r>
    </w:p>
    <w:p w:rsidR="00B747F1" w:rsidRDefault="00B747F1" w:rsidP="00B747F1">
      <w:pPr>
        <w:pStyle w:val="af9"/>
      </w:pPr>
      <w:r>
        <w:t>填空题</w:t>
      </w:r>
      <w:r w:rsidR="00795C0C">
        <w:rPr>
          <w:rFonts w:hint="eastAsia"/>
        </w:rPr>
        <w:t>（共20分，每</w:t>
      </w:r>
      <w:r w:rsidR="00A605FA">
        <w:rPr>
          <w:rFonts w:hint="eastAsia"/>
        </w:rPr>
        <w:t>空2</w:t>
      </w:r>
      <w:r w:rsidR="00795C0C">
        <w:rPr>
          <w:rFonts w:hint="eastAsia"/>
        </w:rPr>
        <w:t>分）</w:t>
      </w:r>
    </w:p>
    <w:p w:rsidR="006D3FAD" w:rsidRDefault="006D3FAD" w:rsidP="006D3FAD">
      <w:pPr>
        <w:pStyle w:val="1"/>
        <w:rPr>
          <w:rFonts w:hint="eastAsia"/>
        </w:rPr>
      </w:pPr>
      <w:r>
        <w:rPr>
          <w:rFonts w:hint="eastAsia"/>
        </w:rPr>
        <w:t>16、看以下JavaScript程序：</w:t>
      </w:r>
    </w:p>
    <w:p w:rsidR="006D3FAD" w:rsidRDefault="006D3FAD" w:rsidP="006D3FAD">
      <w:pPr>
        <w:pStyle w:val="aff4"/>
        <w:spacing w:before="120" w:after="120"/>
        <w:ind w:left="960" w:right="480" w:hanging="480"/>
      </w:pPr>
      <w:r>
        <w:t>var a,b,c;</w:t>
      </w:r>
    </w:p>
    <w:p w:rsidR="006D3FAD" w:rsidRDefault="006D3FAD" w:rsidP="006D3FAD">
      <w:pPr>
        <w:pStyle w:val="aff4"/>
        <w:spacing w:before="120" w:after="120"/>
        <w:ind w:left="960" w:right="480" w:hanging="480"/>
      </w:pPr>
      <w:r>
        <w:t>a = “2”;</w:t>
      </w:r>
    </w:p>
    <w:p w:rsidR="006D3FAD" w:rsidRDefault="006D3FAD" w:rsidP="006D3FAD">
      <w:pPr>
        <w:pStyle w:val="aff4"/>
        <w:spacing w:before="120" w:after="120"/>
        <w:ind w:left="960" w:right="480" w:hanging="480"/>
      </w:pPr>
      <w:r>
        <w:t>b = 2;</w:t>
      </w:r>
    </w:p>
    <w:p w:rsidR="006D3FAD" w:rsidRDefault="006D3FAD" w:rsidP="006D3FAD">
      <w:pPr>
        <w:pStyle w:val="aff4"/>
        <w:spacing w:before="120" w:after="120"/>
        <w:ind w:left="960" w:right="480" w:hanging="480"/>
      </w:pPr>
      <w:r>
        <w:t>c = a+b;</w:t>
      </w:r>
    </w:p>
    <w:p w:rsidR="006D3FAD" w:rsidRDefault="006D3FAD" w:rsidP="00ED4E3B">
      <w:pPr>
        <w:pStyle w:val="a0"/>
        <w:numPr>
          <w:ilvl w:val="0"/>
          <w:numId w:val="0"/>
        </w:numPr>
        <w:ind w:left="1080" w:hanging="420"/>
        <w:rPr>
          <w:rFonts w:hint="eastAsia"/>
        </w:rPr>
      </w:pPr>
      <w:r>
        <w:rPr>
          <w:rFonts w:hint="eastAsia"/>
        </w:rPr>
        <w:t>运行以上程序后，变量</w:t>
      </w:r>
      <w:r>
        <w:rPr>
          <w:rFonts w:hint="eastAsia"/>
        </w:rPr>
        <w:t>c</w:t>
      </w:r>
      <w:r>
        <w:rPr>
          <w:rFonts w:hint="eastAsia"/>
        </w:rPr>
        <w:t>的值为</w:t>
      </w:r>
      <w:r w:rsidR="00F65F46">
        <w:rPr>
          <w:u w:val="single"/>
        </w:rPr>
        <w:t xml:space="preserve">                  </w:t>
      </w:r>
      <w:r w:rsidR="00F65F46" w:rsidRPr="00F65F46">
        <w:rPr>
          <w:color w:val="FFFFFF" w:themeColor="background1"/>
        </w:rPr>
        <w:t>`</w:t>
      </w:r>
    </w:p>
    <w:p w:rsidR="006D3FAD" w:rsidRDefault="006D3FAD" w:rsidP="006D3FAD"/>
    <w:p w:rsidR="006D3FAD" w:rsidRDefault="006D3FAD" w:rsidP="006D3FAD">
      <w:pPr>
        <w:pStyle w:val="1"/>
        <w:rPr>
          <w:rFonts w:hint="eastAsia"/>
        </w:rPr>
      </w:pPr>
      <w:r>
        <w:rPr>
          <w:rFonts w:hint="eastAsia"/>
        </w:rPr>
        <w:t>17、看以下JavaScript程序：</w:t>
      </w:r>
    </w:p>
    <w:p w:rsidR="006D3FAD" w:rsidRDefault="006D3FAD" w:rsidP="00ED4E3B">
      <w:pPr>
        <w:pStyle w:val="aff4"/>
        <w:spacing w:before="120" w:after="120"/>
        <w:ind w:left="960" w:right="480" w:hanging="480"/>
      </w:pPr>
      <w:r>
        <w:t>var x,y;</w:t>
      </w:r>
    </w:p>
    <w:p w:rsidR="006D3FAD" w:rsidRDefault="006D3FAD" w:rsidP="00ED4E3B">
      <w:pPr>
        <w:pStyle w:val="aff4"/>
        <w:spacing w:before="120" w:after="120"/>
        <w:ind w:left="960" w:right="480" w:hanging="480"/>
      </w:pPr>
      <w:r>
        <w:lastRenderedPageBreak/>
        <w:t>x = 0;</w:t>
      </w:r>
    </w:p>
    <w:p w:rsidR="006D3FAD" w:rsidRDefault="006D3FAD" w:rsidP="00ED4E3B">
      <w:pPr>
        <w:pStyle w:val="aff4"/>
        <w:spacing w:before="120" w:after="120"/>
        <w:ind w:left="960" w:right="480" w:hanging="480"/>
      </w:pPr>
      <w:r>
        <w:t>y = x++</w:t>
      </w:r>
      <w:r w:rsidR="00ED4E3B">
        <w:t>;</w:t>
      </w:r>
    </w:p>
    <w:p w:rsidR="006D3FAD" w:rsidRDefault="006D3FAD" w:rsidP="00ED4E3B">
      <w:pPr>
        <w:pStyle w:val="a0"/>
        <w:numPr>
          <w:ilvl w:val="0"/>
          <w:numId w:val="0"/>
        </w:numPr>
        <w:ind w:left="1080" w:hanging="420"/>
        <w:rPr>
          <w:rFonts w:hint="eastAsia"/>
        </w:rPr>
      </w:pPr>
      <w:r>
        <w:rPr>
          <w:rFonts w:hint="eastAsia"/>
        </w:rPr>
        <w:t>运行以上程序后，变量</w:t>
      </w:r>
      <w:r>
        <w:rPr>
          <w:rFonts w:hint="eastAsia"/>
        </w:rPr>
        <w:t>y</w:t>
      </w:r>
      <w:r>
        <w:rPr>
          <w:rFonts w:hint="eastAsia"/>
        </w:rPr>
        <w:t>的值为</w:t>
      </w:r>
      <w:r w:rsidR="00F65F46">
        <w:rPr>
          <w:u w:val="single"/>
        </w:rPr>
        <w:t xml:space="preserve">                   </w:t>
      </w:r>
      <w:r w:rsidR="00F65F46" w:rsidRPr="00F65F46">
        <w:rPr>
          <w:color w:val="FFFFFF" w:themeColor="background1"/>
        </w:rPr>
        <w:t>`</w:t>
      </w:r>
    </w:p>
    <w:p w:rsidR="006D3FAD" w:rsidRDefault="006D3FAD" w:rsidP="006D3FAD"/>
    <w:p w:rsidR="006D3FAD" w:rsidRDefault="006D3FAD" w:rsidP="006D3FAD">
      <w:pPr>
        <w:pStyle w:val="1"/>
        <w:rPr>
          <w:rFonts w:hint="eastAsia"/>
        </w:rPr>
      </w:pPr>
      <w:r>
        <w:rPr>
          <w:rFonts w:hint="eastAsia"/>
        </w:rPr>
        <w:t>18、看以下JavaScript程序：</w:t>
      </w:r>
    </w:p>
    <w:p w:rsidR="006D3FAD" w:rsidRDefault="006D3FAD" w:rsidP="00ED4E3B">
      <w:pPr>
        <w:pStyle w:val="aff4"/>
        <w:spacing w:before="120" w:after="120"/>
        <w:ind w:left="960" w:right="480" w:hanging="480"/>
      </w:pPr>
      <w:r>
        <w:t>var a,b,c;</w:t>
      </w:r>
    </w:p>
    <w:p w:rsidR="006D3FAD" w:rsidRDefault="006D3FAD" w:rsidP="00ED4E3B">
      <w:pPr>
        <w:pStyle w:val="aff4"/>
        <w:spacing w:before="120" w:after="120"/>
        <w:ind w:left="960" w:right="480" w:hanging="480"/>
      </w:pPr>
      <w:r>
        <w:t>a = 10;</w:t>
      </w:r>
    </w:p>
    <w:p w:rsidR="006D3FAD" w:rsidRDefault="006D3FAD" w:rsidP="00ED4E3B">
      <w:pPr>
        <w:pStyle w:val="aff4"/>
        <w:spacing w:before="120" w:after="120"/>
        <w:ind w:left="960" w:right="480" w:hanging="480"/>
      </w:pPr>
      <w:r>
        <w:t>b = 20;</w:t>
      </w:r>
    </w:p>
    <w:p w:rsidR="006D3FAD" w:rsidRDefault="006D3FAD" w:rsidP="00ED4E3B">
      <w:pPr>
        <w:pStyle w:val="aff4"/>
        <w:spacing w:before="120" w:after="120"/>
        <w:ind w:left="960" w:right="480" w:hanging="480"/>
      </w:pPr>
      <w:r>
        <w:t>c = “10”;</w:t>
      </w:r>
    </w:p>
    <w:p w:rsidR="006D3FAD" w:rsidRDefault="006D3FAD" w:rsidP="00ED4E3B">
      <w:pPr>
        <w:pStyle w:val="a0"/>
        <w:numPr>
          <w:ilvl w:val="0"/>
          <w:numId w:val="0"/>
        </w:numPr>
        <w:ind w:left="1080" w:hanging="42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alert(b = a);</w:t>
      </w:r>
      <w:r>
        <w:rPr>
          <w:rFonts w:hint="eastAsia"/>
        </w:rPr>
        <w:t>结果是</w:t>
      </w:r>
      <w:r w:rsidR="00F65F46" w:rsidRPr="00F65F46">
        <w:rPr>
          <w:rFonts w:hint="eastAsia"/>
          <w:u w:val="single"/>
        </w:rPr>
        <w:t xml:space="preserve">                </w:t>
      </w:r>
      <w:r w:rsidR="00F65F46" w:rsidRPr="00F65F46">
        <w:rPr>
          <w:color w:val="FFFFFF" w:themeColor="background1"/>
        </w:rPr>
        <w:t>`</w:t>
      </w:r>
    </w:p>
    <w:p w:rsidR="006D3FAD" w:rsidRDefault="006D3FAD" w:rsidP="00ED4E3B">
      <w:pPr>
        <w:pStyle w:val="a0"/>
        <w:numPr>
          <w:ilvl w:val="0"/>
          <w:numId w:val="0"/>
        </w:numPr>
        <w:ind w:left="1080" w:hanging="42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alert(a == c);</w:t>
      </w:r>
      <w:r>
        <w:rPr>
          <w:rFonts w:hint="eastAsia"/>
        </w:rPr>
        <w:t>结果是</w:t>
      </w:r>
      <w:r w:rsidR="00F65F46" w:rsidRPr="00F65F46">
        <w:rPr>
          <w:rFonts w:hint="eastAsia"/>
          <w:u w:val="single"/>
        </w:rPr>
        <w:t xml:space="preserve">                </w:t>
      </w:r>
      <w:r w:rsidR="00F65F46" w:rsidRPr="00F65F46">
        <w:rPr>
          <w:color w:val="FFFFFF" w:themeColor="background1"/>
        </w:rPr>
        <w:t>`</w:t>
      </w:r>
    </w:p>
    <w:p w:rsidR="006D3FAD" w:rsidRDefault="006D3FAD" w:rsidP="00ED4E3B">
      <w:pPr>
        <w:pStyle w:val="a0"/>
        <w:numPr>
          <w:ilvl w:val="0"/>
          <w:numId w:val="0"/>
        </w:numPr>
        <w:ind w:left="1080" w:hanging="42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alert(a === c);</w:t>
      </w:r>
      <w:r>
        <w:rPr>
          <w:rFonts w:hint="eastAsia"/>
        </w:rPr>
        <w:t>结果是</w:t>
      </w:r>
      <w:r w:rsidR="00F65F46" w:rsidRPr="00F65F46">
        <w:rPr>
          <w:rFonts w:hint="eastAsia"/>
          <w:u w:val="single"/>
        </w:rPr>
        <w:t xml:space="preserve">                </w:t>
      </w:r>
      <w:r w:rsidR="00F65F46" w:rsidRPr="00F65F46">
        <w:rPr>
          <w:color w:val="FFFFFF" w:themeColor="background1"/>
        </w:rPr>
        <w:t>`</w:t>
      </w:r>
    </w:p>
    <w:p w:rsidR="006D3FAD" w:rsidRDefault="006D3FAD" w:rsidP="006D3FAD"/>
    <w:p w:rsidR="006D3FAD" w:rsidRDefault="006D3FAD" w:rsidP="006D3FAD">
      <w:pPr>
        <w:pStyle w:val="1"/>
        <w:rPr>
          <w:rFonts w:hint="eastAsia"/>
        </w:rPr>
      </w:pPr>
      <w:r>
        <w:rPr>
          <w:rFonts w:hint="eastAsia"/>
        </w:rPr>
        <w:t>19、看以下JavaScript程序：</w:t>
      </w:r>
    </w:p>
    <w:p w:rsidR="00ED4E3B" w:rsidRDefault="006D3FAD" w:rsidP="00ED4E3B">
      <w:pPr>
        <w:pStyle w:val="aff4"/>
        <w:spacing w:before="120" w:after="120"/>
        <w:ind w:left="960" w:right="480" w:hanging="480"/>
      </w:pPr>
      <w:r>
        <w:t>var i = 8;</w:t>
      </w:r>
    </w:p>
    <w:p w:rsidR="00ED4E3B" w:rsidRDefault="006D3FAD" w:rsidP="00ED4E3B">
      <w:pPr>
        <w:pStyle w:val="aff4"/>
        <w:spacing w:before="120" w:after="120"/>
        <w:ind w:left="960" w:right="480" w:hanging="480"/>
      </w:pPr>
      <w:r>
        <w:t>do{</w:t>
      </w:r>
      <w:r w:rsidR="00ED4E3B">
        <w:br/>
      </w:r>
      <w:r>
        <w:t>i++;</w:t>
      </w:r>
    </w:p>
    <w:p w:rsidR="006D3FAD" w:rsidRDefault="006D3FAD" w:rsidP="00ED4E3B">
      <w:pPr>
        <w:pStyle w:val="aff4"/>
        <w:spacing w:before="120" w:after="120"/>
        <w:ind w:left="960" w:right="480" w:hanging="480"/>
      </w:pPr>
      <w:r>
        <w:t>}while(i &gt; 100)</w:t>
      </w:r>
      <w:r w:rsidR="00ED4E3B">
        <w:t>;</w:t>
      </w:r>
    </w:p>
    <w:p w:rsidR="006D3FAD" w:rsidRDefault="006D3FAD" w:rsidP="00ED4E3B">
      <w:pPr>
        <w:pStyle w:val="a0"/>
        <w:numPr>
          <w:ilvl w:val="0"/>
          <w:numId w:val="0"/>
        </w:numPr>
        <w:ind w:left="1080" w:hanging="420"/>
        <w:rPr>
          <w:rFonts w:hint="eastAsia"/>
        </w:rPr>
      </w:pPr>
      <w:r>
        <w:rPr>
          <w:rFonts w:hint="eastAsia"/>
        </w:rPr>
        <w:t>运行以上程序后，变量</w:t>
      </w:r>
      <w:r>
        <w:rPr>
          <w:rFonts w:hint="eastAsia"/>
        </w:rPr>
        <w:t>i</w:t>
      </w:r>
      <w:r>
        <w:rPr>
          <w:rFonts w:hint="eastAsia"/>
        </w:rPr>
        <w:t>的值为</w:t>
      </w:r>
      <w:r w:rsidR="00F65F46" w:rsidRPr="00F65F46">
        <w:rPr>
          <w:rFonts w:hint="eastAsia"/>
          <w:u w:val="single"/>
        </w:rPr>
        <w:t xml:space="preserve">                </w:t>
      </w:r>
      <w:r w:rsidR="00F65F46" w:rsidRPr="00F65F46">
        <w:rPr>
          <w:color w:val="FFFFFF" w:themeColor="background1"/>
        </w:rPr>
        <w:t>`</w:t>
      </w:r>
    </w:p>
    <w:p w:rsidR="006D3FAD" w:rsidRDefault="006D3FAD" w:rsidP="006D3FAD"/>
    <w:p w:rsidR="006D3FAD" w:rsidRDefault="006D3FAD" w:rsidP="006D3FAD">
      <w:pPr>
        <w:pStyle w:val="1"/>
        <w:rPr>
          <w:rFonts w:hint="eastAsia"/>
        </w:rPr>
      </w:pPr>
      <w:r>
        <w:rPr>
          <w:rFonts w:hint="eastAsia"/>
        </w:rPr>
        <w:t>20、看以下JavaScript程序：</w:t>
      </w:r>
    </w:p>
    <w:p w:rsidR="006D3FAD" w:rsidRDefault="006D3FAD" w:rsidP="00ED4E3B">
      <w:pPr>
        <w:pStyle w:val="aff4"/>
        <w:spacing w:before="120" w:after="120"/>
        <w:ind w:left="960" w:right="480" w:hanging="480"/>
      </w:pPr>
      <w:r>
        <w:t>var a = new Array();</w:t>
      </w:r>
    </w:p>
    <w:p w:rsidR="006D3FAD" w:rsidRDefault="006D3FAD" w:rsidP="00ED4E3B">
      <w:pPr>
        <w:pStyle w:val="aff4"/>
        <w:spacing w:before="120" w:after="120"/>
        <w:ind w:left="960" w:right="480" w:hanging="480"/>
        <w:rPr>
          <w:rFonts w:hint="eastAsia"/>
        </w:rPr>
      </w:pPr>
      <w:r>
        <w:rPr>
          <w:rFonts w:hint="eastAsia"/>
        </w:rPr>
        <w:t>a.name = “张三”;</w:t>
      </w:r>
    </w:p>
    <w:p w:rsidR="006D3FAD" w:rsidRDefault="006D3FAD" w:rsidP="00ED4E3B">
      <w:pPr>
        <w:pStyle w:val="aff4"/>
        <w:spacing w:before="120" w:after="120"/>
        <w:ind w:left="960" w:right="480" w:hanging="480"/>
      </w:pPr>
      <w:r>
        <w:t>var b = a;</w:t>
      </w:r>
    </w:p>
    <w:p w:rsidR="006D3FAD" w:rsidRDefault="006D3FAD" w:rsidP="00ED4E3B">
      <w:pPr>
        <w:pStyle w:val="aff4"/>
        <w:spacing w:before="120" w:after="120"/>
        <w:ind w:left="960" w:right="480" w:hanging="480"/>
        <w:rPr>
          <w:rFonts w:hint="eastAsia"/>
        </w:rPr>
      </w:pPr>
      <w:r>
        <w:rPr>
          <w:rFonts w:hint="eastAsia"/>
        </w:rPr>
        <w:t>b.name = “李四”;</w:t>
      </w:r>
    </w:p>
    <w:p w:rsidR="006D3FAD" w:rsidRDefault="006D3FAD" w:rsidP="00ED4E3B">
      <w:pPr>
        <w:pStyle w:val="aff4"/>
        <w:spacing w:before="120" w:after="120"/>
        <w:ind w:left="960" w:right="480" w:hanging="480"/>
      </w:pPr>
      <w:r>
        <w:t>alert(a.name);</w:t>
      </w:r>
    </w:p>
    <w:p w:rsidR="006D3FAD" w:rsidRDefault="006D3FAD" w:rsidP="00ED4E3B">
      <w:pPr>
        <w:pStyle w:val="a0"/>
        <w:numPr>
          <w:ilvl w:val="0"/>
          <w:numId w:val="0"/>
        </w:numPr>
        <w:ind w:left="1080" w:hanging="420"/>
        <w:rPr>
          <w:rFonts w:hint="eastAsia"/>
        </w:rPr>
      </w:pPr>
      <w:r>
        <w:rPr>
          <w:rFonts w:hint="eastAsia"/>
        </w:rPr>
        <w:t>运行以上程序后，变量</w:t>
      </w:r>
      <w:r>
        <w:rPr>
          <w:rFonts w:hint="eastAsia"/>
        </w:rPr>
        <w:t>a</w:t>
      </w:r>
      <w:r>
        <w:rPr>
          <w:rFonts w:hint="eastAsia"/>
        </w:rPr>
        <w:t>的值为</w:t>
      </w:r>
      <w:r w:rsidR="00F65F46" w:rsidRPr="00F65F46">
        <w:rPr>
          <w:rFonts w:hint="eastAsia"/>
          <w:u w:val="single"/>
        </w:rPr>
        <w:t xml:space="preserve">                </w:t>
      </w:r>
      <w:r w:rsidR="00F65F46" w:rsidRPr="00F65F46">
        <w:rPr>
          <w:color w:val="FFFFFF" w:themeColor="background1"/>
        </w:rPr>
        <w:t>`</w:t>
      </w:r>
    </w:p>
    <w:p w:rsidR="006D3FAD" w:rsidRDefault="006D3FAD" w:rsidP="006D3FAD"/>
    <w:p w:rsidR="006D3FAD" w:rsidRDefault="006D3FAD" w:rsidP="006D3FAD">
      <w:pPr>
        <w:pStyle w:val="1"/>
        <w:rPr>
          <w:rFonts w:hint="eastAsia"/>
        </w:rPr>
      </w:pPr>
      <w:r>
        <w:rPr>
          <w:rFonts w:hint="eastAsia"/>
        </w:rPr>
        <w:lastRenderedPageBreak/>
        <w:t>21、看以下JavaScript程序：</w:t>
      </w:r>
    </w:p>
    <w:p w:rsidR="006D3FAD" w:rsidRDefault="006D3FAD" w:rsidP="00ED4E3B">
      <w:pPr>
        <w:pStyle w:val="aff4"/>
        <w:spacing w:before="120" w:after="120"/>
        <w:ind w:left="960" w:right="480" w:hanging="480"/>
      </w:pPr>
      <w:r>
        <w:t>for(var i = 1; i &lt;= 10; i++){</w:t>
      </w:r>
      <w:r w:rsidR="00ED4E3B">
        <w:br/>
      </w:r>
      <w:r>
        <w:t>if(i == 5) continue;</w:t>
      </w:r>
      <w:r w:rsidR="00ED4E3B">
        <w:br/>
      </w:r>
      <w:r>
        <w:t>if(i == 8) break;</w:t>
      </w:r>
      <w:r w:rsidR="00ED4E3B">
        <w:br/>
      </w:r>
      <w:r>
        <w:t>alert(i);</w:t>
      </w:r>
    </w:p>
    <w:p w:rsidR="006D3FAD" w:rsidRDefault="006D3FAD" w:rsidP="00ED4E3B">
      <w:pPr>
        <w:pStyle w:val="aff4"/>
        <w:spacing w:before="120" w:after="120"/>
        <w:ind w:left="960" w:right="480" w:hanging="480"/>
      </w:pPr>
      <w:r>
        <w:t>}</w:t>
      </w:r>
    </w:p>
    <w:p w:rsidR="006D3FAD" w:rsidRDefault="006D3FAD" w:rsidP="00ED4E3B">
      <w:pPr>
        <w:pStyle w:val="a0"/>
        <w:numPr>
          <w:ilvl w:val="0"/>
          <w:numId w:val="0"/>
        </w:numPr>
        <w:ind w:left="1080" w:hanging="420"/>
        <w:rPr>
          <w:rFonts w:hint="eastAsia"/>
        </w:rPr>
      </w:pPr>
      <w:r>
        <w:rPr>
          <w:rFonts w:hint="eastAsia"/>
        </w:rPr>
        <w:t>运行以上程序，弹出的对话框依次输出的值为</w:t>
      </w:r>
      <w:r w:rsidR="00F65F46" w:rsidRPr="00F65F46">
        <w:rPr>
          <w:rFonts w:hint="eastAsia"/>
          <w:u w:val="single"/>
        </w:rPr>
        <w:t xml:space="preserve">                </w:t>
      </w:r>
      <w:r w:rsidR="00F65F46" w:rsidRPr="00F65F46">
        <w:rPr>
          <w:color w:val="FFFFFF" w:themeColor="background1"/>
        </w:rPr>
        <w:t>`</w:t>
      </w:r>
    </w:p>
    <w:p w:rsidR="006D3FAD" w:rsidRDefault="006D3FAD" w:rsidP="006D3FAD"/>
    <w:p w:rsidR="006D3FAD" w:rsidRDefault="006D3FAD" w:rsidP="006D3FAD">
      <w:pPr>
        <w:pStyle w:val="1"/>
        <w:rPr>
          <w:rFonts w:hint="eastAsia"/>
        </w:rPr>
      </w:pPr>
      <w:r>
        <w:rPr>
          <w:rFonts w:hint="eastAsia"/>
        </w:rPr>
        <w:t>22、看以下JavaScript程序：</w:t>
      </w:r>
    </w:p>
    <w:p w:rsidR="006D3FAD" w:rsidRDefault="006D3FAD" w:rsidP="00262AA1">
      <w:pPr>
        <w:pStyle w:val="aff4"/>
        <w:spacing w:before="120" w:after="120"/>
        <w:ind w:left="480" w:right="480"/>
      </w:pPr>
      <w:r>
        <w:t>var myString = “I am a good student”;</w:t>
      </w:r>
    </w:p>
    <w:p w:rsidR="006D3FAD" w:rsidRDefault="006D3FAD" w:rsidP="00262AA1">
      <w:pPr>
        <w:pStyle w:val="aff4"/>
        <w:spacing w:before="120" w:after="120"/>
        <w:ind w:left="480" w:right="480"/>
      </w:pPr>
      <w:r>
        <w:t>var a = myString.substring(2,4);</w:t>
      </w:r>
    </w:p>
    <w:p w:rsidR="006D3FAD" w:rsidRDefault="006D3FAD" w:rsidP="00262AA1">
      <w:pPr>
        <w:pStyle w:val="aff4"/>
        <w:spacing w:before="120" w:after="120"/>
        <w:ind w:left="480" w:right="480"/>
      </w:pPr>
      <w:r>
        <w:t>alert(a);</w:t>
      </w:r>
    </w:p>
    <w:p w:rsidR="006D3FAD" w:rsidRDefault="006D3FAD" w:rsidP="00262AA1">
      <w:pPr>
        <w:pStyle w:val="a0"/>
        <w:numPr>
          <w:ilvl w:val="0"/>
          <w:numId w:val="0"/>
        </w:numPr>
        <w:ind w:left="1080" w:hanging="420"/>
        <w:rPr>
          <w:rFonts w:hint="eastAsia"/>
        </w:rPr>
      </w:pPr>
      <w:r>
        <w:rPr>
          <w:rFonts w:hint="eastAsia"/>
        </w:rPr>
        <w:t>运行以上程序，弹出的对话框输出的值为</w:t>
      </w:r>
      <w:r w:rsidR="00F65F46" w:rsidRPr="00F65F46">
        <w:rPr>
          <w:rFonts w:hint="eastAsia"/>
          <w:u w:val="single"/>
        </w:rPr>
        <w:t xml:space="preserve">                </w:t>
      </w:r>
      <w:r w:rsidR="00F65F46" w:rsidRPr="00F65F46">
        <w:rPr>
          <w:color w:val="FFFFFF" w:themeColor="background1"/>
        </w:rPr>
        <w:t>`</w:t>
      </w:r>
    </w:p>
    <w:p w:rsidR="006D3FAD" w:rsidRDefault="006D3FAD" w:rsidP="006D3FAD"/>
    <w:p w:rsidR="006D3FAD" w:rsidRDefault="006D3FAD" w:rsidP="006D3FAD">
      <w:pPr>
        <w:pStyle w:val="1"/>
        <w:rPr>
          <w:rFonts w:hint="eastAsia"/>
        </w:rPr>
      </w:pPr>
      <w:r>
        <w:rPr>
          <w:rFonts w:hint="eastAsia"/>
        </w:rPr>
        <w:t>23、看以下JavaScript程序：</w:t>
      </w:r>
    </w:p>
    <w:p w:rsidR="006D3FAD" w:rsidRDefault="006D3FAD" w:rsidP="00262AA1">
      <w:pPr>
        <w:pStyle w:val="aff4"/>
        <w:spacing w:before="120" w:after="120"/>
        <w:ind w:left="480" w:right="480"/>
      </w:pPr>
      <w:r>
        <w:t>var myString = “I am a good student”;</w:t>
      </w:r>
    </w:p>
    <w:p w:rsidR="006D3FAD" w:rsidRDefault="006D3FAD" w:rsidP="00262AA1">
      <w:pPr>
        <w:pStyle w:val="aff4"/>
        <w:spacing w:before="120" w:after="120"/>
        <w:ind w:left="480" w:right="480"/>
      </w:pPr>
      <w:r>
        <w:t>var a = myString.split(“ ”);</w:t>
      </w:r>
    </w:p>
    <w:p w:rsidR="006D3FAD" w:rsidRDefault="006D3FAD" w:rsidP="00262AA1">
      <w:pPr>
        <w:pStyle w:val="aff4"/>
        <w:spacing w:before="120" w:after="120"/>
        <w:ind w:left="480" w:right="480"/>
      </w:pPr>
      <w:r>
        <w:t>alert(a);</w:t>
      </w:r>
    </w:p>
    <w:p w:rsidR="00343C03" w:rsidRPr="00343C03" w:rsidRDefault="006D3FAD" w:rsidP="00262AA1">
      <w:pPr>
        <w:pStyle w:val="a0"/>
        <w:numPr>
          <w:ilvl w:val="0"/>
          <w:numId w:val="0"/>
        </w:numPr>
        <w:ind w:left="1080" w:hanging="420"/>
      </w:pPr>
      <w:r>
        <w:rPr>
          <w:rFonts w:hint="eastAsia"/>
        </w:rPr>
        <w:t>运行以上程序，弹出的对话框输出的值为</w:t>
      </w:r>
      <w:r w:rsidR="00F65F46" w:rsidRPr="00F65F46">
        <w:rPr>
          <w:rFonts w:hint="eastAsia"/>
          <w:u w:val="single"/>
        </w:rPr>
        <w:t xml:space="preserve">             </w:t>
      </w:r>
      <w:r w:rsidR="00F65F46">
        <w:rPr>
          <w:u w:val="single"/>
        </w:rPr>
        <w:t xml:space="preserve">           </w:t>
      </w:r>
      <w:bookmarkStart w:id="0" w:name="_GoBack"/>
      <w:bookmarkEnd w:id="0"/>
      <w:r w:rsidR="00F65F46" w:rsidRPr="00F65F46">
        <w:rPr>
          <w:rFonts w:hint="eastAsia"/>
          <w:u w:val="single"/>
        </w:rPr>
        <w:t xml:space="preserve">   </w:t>
      </w:r>
      <w:r w:rsidR="00F65F46" w:rsidRPr="00F65F46">
        <w:rPr>
          <w:color w:val="FFFFFF" w:themeColor="background1"/>
        </w:rPr>
        <w:t>`</w:t>
      </w:r>
    </w:p>
    <w:sectPr w:rsidR="00343C03" w:rsidRPr="00343C03" w:rsidSect="00A73B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6FD" w:rsidRDefault="003F16FD">
      <w:pPr>
        <w:spacing w:line="240" w:lineRule="auto"/>
        <w:ind w:left="120" w:right="120"/>
      </w:pPr>
      <w:r>
        <w:separator/>
      </w:r>
    </w:p>
    <w:p w:rsidR="003F16FD" w:rsidRDefault="003F16FD">
      <w:pPr>
        <w:ind w:left="120" w:right="120"/>
      </w:pPr>
    </w:p>
    <w:p w:rsidR="003F16FD" w:rsidRDefault="003F16FD">
      <w:pPr>
        <w:ind w:left="120" w:right="120"/>
      </w:pPr>
    </w:p>
  </w:endnote>
  <w:endnote w:type="continuationSeparator" w:id="0">
    <w:p w:rsidR="003F16FD" w:rsidRDefault="003F16FD">
      <w:pPr>
        <w:spacing w:line="240" w:lineRule="auto"/>
        <w:ind w:left="120" w:right="120"/>
      </w:pPr>
      <w:r>
        <w:continuationSeparator/>
      </w:r>
    </w:p>
    <w:p w:rsidR="003F16FD" w:rsidRDefault="003F16FD">
      <w:pPr>
        <w:ind w:left="120" w:right="120"/>
      </w:pPr>
    </w:p>
    <w:p w:rsidR="003F16FD" w:rsidRDefault="003F16FD">
      <w:pPr>
        <w:ind w:left="120" w:right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altName w:val="黑体"/>
    <w:panose1 w:val="020B0502040204020203"/>
    <w:charset w:val="86"/>
    <w:family w:val="swiss"/>
    <w:pitch w:val="variable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B8" w:rsidRDefault="00BE75B8">
    <w:pPr>
      <w:pStyle w:val="af1"/>
      <w:ind w:left="120" w:right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5" w:type="pct"/>
      <w:tblBorders>
        <w:top w:val="single" w:sz="4" w:space="0" w:color="7F7F7F" w:themeColor="text1" w:themeTint="80"/>
      </w:tblBorders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页脚表格"/>
    </w:tblPr>
    <w:tblGrid>
      <w:gridCol w:w="5035"/>
      <w:gridCol w:w="5035"/>
    </w:tblGrid>
    <w:tr w:rsidR="00BE75B8" w:rsidRPr="00B15500" w:rsidTr="00592511">
      <w:trPr>
        <w:trHeight w:val="198"/>
      </w:trPr>
      <w:tc>
        <w:tcPr>
          <w:tcW w:w="2500" w:type="pct"/>
        </w:tcPr>
        <w:p w:rsidR="00BE75B8" w:rsidRPr="00B15500" w:rsidRDefault="00BE75B8" w:rsidP="000448E9">
          <w:pPr>
            <w:pStyle w:val="af1"/>
            <w:ind w:rightChars="50" w:right="1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汇道教育科技</w:t>
          </w:r>
        </w:p>
      </w:tc>
      <w:tc>
        <w:tcPr>
          <w:tcW w:w="2500" w:type="pct"/>
        </w:tcPr>
        <w:p w:rsidR="00BE75B8" w:rsidRPr="00B15500" w:rsidRDefault="00BE75B8">
          <w:pPr>
            <w:pStyle w:val="af1"/>
            <w:ind w:left="120" w:right="120"/>
            <w:jc w:val="right"/>
            <w:rPr>
              <w:rFonts w:ascii="微软雅黑" w:eastAsia="微软雅黑" w:hAnsi="微软雅黑"/>
            </w:rPr>
          </w:pPr>
          <w:r w:rsidRPr="00B15500">
            <w:rPr>
              <w:rFonts w:ascii="微软雅黑" w:eastAsia="微软雅黑" w:hAnsi="微软雅黑"/>
            </w:rPr>
            <w:fldChar w:fldCharType="begin"/>
          </w:r>
          <w:r w:rsidRPr="00B15500">
            <w:rPr>
              <w:rFonts w:ascii="微软雅黑" w:eastAsia="微软雅黑" w:hAnsi="微软雅黑"/>
            </w:rPr>
            <w:instrText>PAGE   \* MERGEFORMAT</w:instrText>
          </w:r>
          <w:r w:rsidRPr="00B15500">
            <w:rPr>
              <w:rFonts w:ascii="微软雅黑" w:eastAsia="微软雅黑" w:hAnsi="微软雅黑"/>
            </w:rPr>
            <w:fldChar w:fldCharType="separate"/>
          </w:r>
          <w:r w:rsidR="00F65F46" w:rsidRPr="00F65F46">
            <w:rPr>
              <w:rFonts w:ascii="微软雅黑" w:eastAsia="微软雅黑" w:hAnsi="微软雅黑"/>
              <w:noProof/>
              <w:lang w:val="zh-CN"/>
            </w:rPr>
            <w:t>6</w:t>
          </w:r>
          <w:r w:rsidRPr="00B15500">
            <w:rPr>
              <w:rFonts w:ascii="微软雅黑" w:eastAsia="微软雅黑" w:hAnsi="微软雅黑"/>
              <w:noProof/>
            </w:rPr>
            <w:fldChar w:fldCharType="end"/>
          </w:r>
        </w:p>
      </w:tc>
    </w:tr>
  </w:tbl>
  <w:p w:rsidR="00BE75B8" w:rsidRDefault="00BE75B8" w:rsidP="00592511">
    <w:pPr>
      <w:ind w:rightChars="50" w:right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B8" w:rsidRDefault="00BE75B8">
    <w:pPr>
      <w:pStyle w:val="af1"/>
      <w:ind w:left="120" w:right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6FD" w:rsidRDefault="003F16FD">
      <w:pPr>
        <w:spacing w:line="240" w:lineRule="auto"/>
        <w:ind w:left="120" w:right="120"/>
      </w:pPr>
      <w:r>
        <w:separator/>
      </w:r>
    </w:p>
    <w:p w:rsidR="003F16FD" w:rsidRDefault="003F16FD">
      <w:pPr>
        <w:ind w:left="120" w:right="120"/>
      </w:pPr>
    </w:p>
    <w:p w:rsidR="003F16FD" w:rsidRDefault="003F16FD">
      <w:pPr>
        <w:ind w:left="120" w:right="120"/>
      </w:pPr>
    </w:p>
  </w:footnote>
  <w:footnote w:type="continuationSeparator" w:id="0">
    <w:p w:rsidR="003F16FD" w:rsidRDefault="003F16FD">
      <w:pPr>
        <w:spacing w:line="240" w:lineRule="auto"/>
        <w:ind w:left="120" w:right="120"/>
      </w:pPr>
      <w:r>
        <w:continuationSeparator/>
      </w:r>
    </w:p>
    <w:p w:rsidR="003F16FD" w:rsidRDefault="003F16FD">
      <w:pPr>
        <w:ind w:left="120" w:right="120"/>
      </w:pPr>
    </w:p>
    <w:p w:rsidR="003F16FD" w:rsidRDefault="003F16FD">
      <w:pPr>
        <w:ind w:left="120" w:right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B8" w:rsidRDefault="00BE75B8">
    <w:pPr>
      <w:pStyle w:val="af"/>
      <w:ind w:left="120" w:right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B8" w:rsidRDefault="00BE75B8">
    <w:pPr>
      <w:pStyle w:val="af"/>
      <w:ind w:left="120" w:right="1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B8" w:rsidRDefault="00BE75B8">
    <w:pPr>
      <w:pStyle w:val="af"/>
      <w:ind w:left="120" w:right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3F0"/>
    <w:multiLevelType w:val="hybridMultilevel"/>
    <w:tmpl w:val="10F4D32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E25515"/>
    <w:multiLevelType w:val="hybridMultilevel"/>
    <w:tmpl w:val="BEDC9D7C"/>
    <w:lvl w:ilvl="0" w:tplc="E43C4D8E">
      <w:start w:val="1"/>
      <w:numFmt w:val="decimal"/>
      <w:lvlText w:val="%1、"/>
      <w:lvlJc w:val="left"/>
      <w:pPr>
        <w:ind w:left="420" w:hanging="420"/>
      </w:pPr>
      <w:rPr>
        <w:rFonts w:ascii="Courier New" w:eastAsia="微软雅黑" w:hAnsi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4940E2"/>
    <w:multiLevelType w:val="hybridMultilevel"/>
    <w:tmpl w:val="0ACC9070"/>
    <w:lvl w:ilvl="0" w:tplc="B83EAABE">
      <w:start w:val="1"/>
      <w:numFmt w:val="decimal"/>
      <w:pStyle w:val="a"/>
      <w:lvlText w:val="%1. "/>
      <w:lvlJc w:val="left"/>
      <w:pPr>
        <w:ind w:left="620" w:hanging="420"/>
      </w:pPr>
      <w:rPr>
        <w:rFonts w:ascii="Courier New" w:eastAsia="微软雅黑" w:hAnsi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 w15:restartNumberingAfterBreak="0">
    <w:nsid w:val="0C95536D"/>
    <w:multiLevelType w:val="hybridMultilevel"/>
    <w:tmpl w:val="9D5C46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4518A4"/>
    <w:multiLevelType w:val="hybridMultilevel"/>
    <w:tmpl w:val="F20A2D4E"/>
    <w:lvl w:ilvl="0" w:tplc="94AE7CAC">
      <w:start w:val="1"/>
      <w:numFmt w:val="upperLetter"/>
      <w:pStyle w:val="a0"/>
      <w:lvlText w:val="%1."/>
      <w:lvlJc w:val="left"/>
      <w:pPr>
        <w:ind w:left="1080" w:hanging="420"/>
      </w:p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5" w15:restartNumberingAfterBreak="0">
    <w:nsid w:val="1CAE73CB"/>
    <w:multiLevelType w:val="hybridMultilevel"/>
    <w:tmpl w:val="11C6502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252D5D8E"/>
    <w:multiLevelType w:val="hybridMultilevel"/>
    <w:tmpl w:val="1CF2ECF4"/>
    <w:lvl w:ilvl="0" w:tplc="EB6AE86E">
      <w:start w:val="1"/>
      <w:numFmt w:val="decimal"/>
      <w:lvlText w:val="%1、"/>
      <w:lvlJc w:val="left"/>
      <w:pPr>
        <w:ind w:left="420" w:hanging="420"/>
      </w:pPr>
      <w:rPr>
        <w:rFonts w:ascii="Courier New" w:eastAsia="微软雅黑" w:hAnsi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C354A2"/>
    <w:multiLevelType w:val="hybridMultilevel"/>
    <w:tmpl w:val="A4421A94"/>
    <w:lvl w:ilvl="0" w:tplc="EDCEA4E6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4FBC3156"/>
    <w:multiLevelType w:val="hybridMultilevel"/>
    <w:tmpl w:val="BC78BEF4"/>
    <w:lvl w:ilvl="0" w:tplc="3A2CF61E">
      <w:start w:val="1"/>
      <w:numFmt w:val="upperLetter"/>
      <w:pStyle w:val="2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8B6B8C"/>
    <w:multiLevelType w:val="hybridMultilevel"/>
    <w:tmpl w:val="EA0A2600"/>
    <w:lvl w:ilvl="0" w:tplc="2C2E5C0E">
      <w:start w:val="1"/>
      <w:numFmt w:val="bullet"/>
      <w:pStyle w:val="a1"/>
      <w:suff w:val="space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90918"/>
    <w:multiLevelType w:val="hybridMultilevel"/>
    <w:tmpl w:val="2BD4A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9837652"/>
    <w:multiLevelType w:val="hybridMultilevel"/>
    <w:tmpl w:val="FA4CC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D0B6318"/>
    <w:multiLevelType w:val="hybridMultilevel"/>
    <w:tmpl w:val="C2ACF1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12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3"/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4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4"/>
    <w:lvlOverride w:ilvl="0">
      <w:startOverride w:val="1"/>
    </w:lvlOverride>
  </w:num>
  <w:num w:numId="31">
    <w:abstractNumId w:val="4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4"/>
    <w:lvlOverride w:ilvl="0">
      <w:startOverride w:val="1"/>
    </w:lvlOverride>
  </w:num>
  <w:num w:numId="34">
    <w:abstractNumId w:val="4"/>
    <w:lvlOverride w:ilvl="0">
      <w:startOverride w:val="1"/>
    </w:lvlOverride>
  </w:num>
  <w:num w:numId="35">
    <w:abstractNumId w:val="4"/>
    <w:lvlOverride w:ilvl="0">
      <w:startOverride w:val="1"/>
    </w:lvlOverride>
  </w:num>
  <w:num w:numId="36">
    <w:abstractNumId w:val="4"/>
    <w:lvlOverride w:ilvl="0">
      <w:startOverride w:val="1"/>
    </w:lvlOverride>
  </w:num>
  <w:num w:numId="37">
    <w:abstractNumId w:val="4"/>
    <w:lvlOverride w:ilvl="0">
      <w:startOverride w:val="1"/>
    </w:lvlOverride>
  </w:num>
  <w:num w:numId="38">
    <w:abstractNumId w:val="4"/>
    <w:lvlOverride w:ilvl="0">
      <w:startOverride w:val="1"/>
    </w:lvlOverride>
  </w:num>
  <w:num w:numId="39">
    <w:abstractNumId w:val="4"/>
    <w:lvlOverride w:ilvl="0">
      <w:startOverride w:val="1"/>
    </w:lvlOverride>
  </w:num>
  <w:num w:numId="40">
    <w:abstractNumId w:val="4"/>
    <w:lvlOverride w:ilvl="0">
      <w:startOverride w:val="1"/>
    </w:lvlOverride>
  </w:num>
  <w:num w:numId="41">
    <w:abstractNumId w:val="4"/>
    <w:lvlOverride w:ilvl="0">
      <w:startOverride w:val="1"/>
    </w:lvlOverride>
  </w:num>
  <w:num w:numId="42">
    <w:abstractNumId w:val="4"/>
    <w:lvlOverride w:ilvl="0">
      <w:startOverride w:val="1"/>
    </w:lvlOverride>
  </w:num>
  <w:num w:numId="43">
    <w:abstractNumId w:val="4"/>
    <w:lvlOverride w:ilvl="0">
      <w:startOverride w:val="1"/>
    </w:lvlOverride>
  </w:num>
  <w:num w:numId="44">
    <w:abstractNumId w:val="4"/>
    <w:lvlOverride w:ilvl="0">
      <w:startOverride w:val="1"/>
    </w:lvlOverride>
  </w:num>
  <w:num w:numId="45">
    <w:abstractNumId w:val="4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67"/>
    <w:rsid w:val="00001BE4"/>
    <w:rsid w:val="0000531B"/>
    <w:rsid w:val="000054B7"/>
    <w:rsid w:val="00005E60"/>
    <w:rsid w:val="000067A5"/>
    <w:rsid w:val="000069D2"/>
    <w:rsid w:val="00007657"/>
    <w:rsid w:val="00007791"/>
    <w:rsid w:val="00010047"/>
    <w:rsid w:val="00011063"/>
    <w:rsid w:val="00012B04"/>
    <w:rsid w:val="00012B37"/>
    <w:rsid w:val="000137BE"/>
    <w:rsid w:val="000144FA"/>
    <w:rsid w:val="00014F6E"/>
    <w:rsid w:val="0001621E"/>
    <w:rsid w:val="00016DF0"/>
    <w:rsid w:val="00022E8D"/>
    <w:rsid w:val="00024B89"/>
    <w:rsid w:val="00031388"/>
    <w:rsid w:val="00032BAB"/>
    <w:rsid w:val="00034179"/>
    <w:rsid w:val="000359EA"/>
    <w:rsid w:val="000365BD"/>
    <w:rsid w:val="00040B3E"/>
    <w:rsid w:val="00044582"/>
    <w:rsid w:val="00044631"/>
    <w:rsid w:val="000448E9"/>
    <w:rsid w:val="00047071"/>
    <w:rsid w:val="00047F52"/>
    <w:rsid w:val="00051BAD"/>
    <w:rsid w:val="00051BEF"/>
    <w:rsid w:val="00054A8F"/>
    <w:rsid w:val="00055C6F"/>
    <w:rsid w:val="00056C34"/>
    <w:rsid w:val="000624EF"/>
    <w:rsid w:val="00062514"/>
    <w:rsid w:val="0006406F"/>
    <w:rsid w:val="00067BAD"/>
    <w:rsid w:val="0007126B"/>
    <w:rsid w:val="00072657"/>
    <w:rsid w:val="00073E81"/>
    <w:rsid w:val="000805A3"/>
    <w:rsid w:val="00081A44"/>
    <w:rsid w:val="0008226D"/>
    <w:rsid w:val="000864EF"/>
    <w:rsid w:val="00090A10"/>
    <w:rsid w:val="00094A94"/>
    <w:rsid w:val="00097C76"/>
    <w:rsid w:val="000A1582"/>
    <w:rsid w:val="000A2B7A"/>
    <w:rsid w:val="000A331B"/>
    <w:rsid w:val="000A4261"/>
    <w:rsid w:val="000A4EFB"/>
    <w:rsid w:val="000A5250"/>
    <w:rsid w:val="000A65A6"/>
    <w:rsid w:val="000A6AAE"/>
    <w:rsid w:val="000A7911"/>
    <w:rsid w:val="000B43F0"/>
    <w:rsid w:val="000B4E6F"/>
    <w:rsid w:val="000B67BB"/>
    <w:rsid w:val="000B6ECD"/>
    <w:rsid w:val="000B70FF"/>
    <w:rsid w:val="000C31DE"/>
    <w:rsid w:val="000C4D63"/>
    <w:rsid w:val="000C5C9F"/>
    <w:rsid w:val="000D064E"/>
    <w:rsid w:val="000D2070"/>
    <w:rsid w:val="000D20B8"/>
    <w:rsid w:val="000D2C13"/>
    <w:rsid w:val="000D2F97"/>
    <w:rsid w:val="000D6F17"/>
    <w:rsid w:val="000E240A"/>
    <w:rsid w:val="000E43BA"/>
    <w:rsid w:val="000E5105"/>
    <w:rsid w:val="000E5363"/>
    <w:rsid w:val="000E5C77"/>
    <w:rsid w:val="000E5D0B"/>
    <w:rsid w:val="000E6663"/>
    <w:rsid w:val="000E78C9"/>
    <w:rsid w:val="000F00B8"/>
    <w:rsid w:val="000F3212"/>
    <w:rsid w:val="000F3B37"/>
    <w:rsid w:val="000F4D42"/>
    <w:rsid w:val="000F5329"/>
    <w:rsid w:val="000F624E"/>
    <w:rsid w:val="001040E7"/>
    <w:rsid w:val="001041F0"/>
    <w:rsid w:val="001047D4"/>
    <w:rsid w:val="001048E9"/>
    <w:rsid w:val="00105299"/>
    <w:rsid w:val="00106688"/>
    <w:rsid w:val="0010739D"/>
    <w:rsid w:val="00107C67"/>
    <w:rsid w:val="0011027C"/>
    <w:rsid w:val="00110AA1"/>
    <w:rsid w:val="001144A2"/>
    <w:rsid w:val="00114862"/>
    <w:rsid w:val="001151DD"/>
    <w:rsid w:val="0011771C"/>
    <w:rsid w:val="00120BE1"/>
    <w:rsid w:val="00123568"/>
    <w:rsid w:val="00123716"/>
    <w:rsid w:val="00123B30"/>
    <w:rsid w:val="0012700F"/>
    <w:rsid w:val="00131E87"/>
    <w:rsid w:val="00131F4B"/>
    <w:rsid w:val="001350B5"/>
    <w:rsid w:val="00137A3D"/>
    <w:rsid w:val="00137F66"/>
    <w:rsid w:val="00141B45"/>
    <w:rsid w:val="00141C24"/>
    <w:rsid w:val="00145973"/>
    <w:rsid w:val="001473BF"/>
    <w:rsid w:val="00147E00"/>
    <w:rsid w:val="00150D96"/>
    <w:rsid w:val="00150ED6"/>
    <w:rsid w:val="001517ED"/>
    <w:rsid w:val="00152A80"/>
    <w:rsid w:val="00152CF9"/>
    <w:rsid w:val="00152EF7"/>
    <w:rsid w:val="0015394F"/>
    <w:rsid w:val="00153A22"/>
    <w:rsid w:val="00156CBB"/>
    <w:rsid w:val="00162559"/>
    <w:rsid w:val="00163367"/>
    <w:rsid w:val="00164869"/>
    <w:rsid w:val="00170EEB"/>
    <w:rsid w:val="00174C62"/>
    <w:rsid w:val="00175442"/>
    <w:rsid w:val="0017579D"/>
    <w:rsid w:val="00176210"/>
    <w:rsid w:val="00177205"/>
    <w:rsid w:val="00182075"/>
    <w:rsid w:val="00182296"/>
    <w:rsid w:val="001850EE"/>
    <w:rsid w:val="0018617D"/>
    <w:rsid w:val="00186D77"/>
    <w:rsid w:val="001871C1"/>
    <w:rsid w:val="00190C24"/>
    <w:rsid w:val="0019134E"/>
    <w:rsid w:val="00193E5A"/>
    <w:rsid w:val="00196D6E"/>
    <w:rsid w:val="001A0221"/>
    <w:rsid w:val="001A400F"/>
    <w:rsid w:val="001A4CF7"/>
    <w:rsid w:val="001A5ABD"/>
    <w:rsid w:val="001A6476"/>
    <w:rsid w:val="001A70B8"/>
    <w:rsid w:val="001A7A96"/>
    <w:rsid w:val="001B140B"/>
    <w:rsid w:val="001B23AA"/>
    <w:rsid w:val="001B23CD"/>
    <w:rsid w:val="001B3BE7"/>
    <w:rsid w:val="001B7911"/>
    <w:rsid w:val="001B7F63"/>
    <w:rsid w:val="001C1609"/>
    <w:rsid w:val="001C547E"/>
    <w:rsid w:val="001D2DB8"/>
    <w:rsid w:val="001D39E5"/>
    <w:rsid w:val="001D57BE"/>
    <w:rsid w:val="001E1073"/>
    <w:rsid w:val="001E22E1"/>
    <w:rsid w:val="001E2631"/>
    <w:rsid w:val="001E2E07"/>
    <w:rsid w:val="001E3E17"/>
    <w:rsid w:val="001E5456"/>
    <w:rsid w:val="001F0EDE"/>
    <w:rsid w:val="001F1562"/>
    <w:rsid w:val="001F1D40"/>
    <w:rsid w:val="001F2606"/>
    <w:rsid w:val="001F738F"/>
    <w:rsid w:val="00200DCE"/>
    <w:rsid w:val="002012A3"/>
    <w:rsid w:val="0020269F"/>
    <w:rsid w:val="00203DDB"/>
    <w:rsid w:val="00206941"/>
    <w:rsid w:val="00212BEF"/>
    <w:rsid w:val="002164C5"/>
    <w:rsid w:val="00222160"/>
    <w:rsid w:val="00222FA6"/>
    <w:rsid w:val="002240A1"/>
    <w:rsid w:val="00224A30"/>
    <w:rsid w:val="00225364"/>
    <w:rsid w:val="00226E49"/>
    <w:rsid w:val="00227C7F"/>
    <w:rsid w:val="002312B0"/>
    <w:rsid w:val="002327ED"/>
    <w:rsid w:val="00233317"/>
    <w:rsid w:val="00233AA1"/>
    <w:rsid w:val="00235732"/>
    <w:rsid w:val="0023578B"/>
    <w:rsid w:val="00235C23"/>
    <w:rsid w:val="00235D4B"/>
    <w:rsid w:val="0023774F"/>
    <w:rsid w:val="00245EE1"/>
    <w:rsid w:val="002474E3"/>
    <w:rsid w:val="0025057A"/>
    <w:rsid w:val="00252B5E"/>
    <w:rsid w:val="00253736"/>
    <w:rsid w:val="002542B0"/>
    <w:rsid w:val="00255D9A"/>
    <w:rsid w:val="00256503"/>
    <w:rsid w:val="00256E53"/>
    <w:rsid w:val="002571E3"/>
    <w:rsid w:val="002613F1"/>
    <w:rsid w:val="00261C2D"/>
    <w:rsid w:val="00262AA1"/>
    <w:rsid w:val="00263BD6"/>
    <w:rsid w:val="00264843"/>
    <w:rsid w:val="002665FF"/>
    <w:rsid w:val="00270A5F"/>
    <w:rsid w:val="00271EB8"/>
    <w:rsid w:val="002772A6"/>
    <w:rsid w:val="00280E86"/>
    <w:rsid w:val="00282456"/>
    <w:rsid w:val="002831D1"/>
    <w:rsid w:val="00283462"/>
    <w:rsid w:val="00283E41"/>
    <w:rsid w:val="002841B9"/>
    <w:rsid w:val="00285326"/>
    <w:rsid w:val="00287349"/>
    <w:rsid w:val="0029068E"/>
    <w:rsid w:val="00290744"/>
    <w:rsid w:val="002931BE"/>
    <w:rsid w:val="00293A50"/>
    <w:rsid w:val="00295D4B"/>
    <w:rsid w:val="002962F7"/>
    <w:rsid w:val="00296E2A"/>
    <w:rsid w:val="002A3AD4"/>
    <w:rsid w:val="002A4433"/>
    <w:rsid w:val="002B232D"/>
    <w:rsid w:val="002B27C0"/>
    <w:rsid w:val="002B5833"/>
    <w:rsid w:val="002B638B"/>
    <w:rsid w:val="002C12EB"/>
    <w:rsid w:val="002C21F9"/>
    <w:rsid w:val="002C332F"/>
    <w:rsid w:val="002C52ED"/>
    <w:rsid w:val="002C6E42"/>
    <w:rsid w:val="002D07D6"/>
    <w:rsid w:val="002D0A71"/>
    <w:rsid w:val="002D1A35"/>
    <w:rsid w:val="002D3133"/>
    <w:rsid w:val="002D4CBD"/>
    <w:rsid w:val="002E1846"/>
    <w:rsid w:val="002E2381"/>
    <w:rsid w:val="002E3ADB"/>
    <w:rsid w:val="002F39DF"/>
    <w:rsid w:val="002F5917"/>
    <w:rsid w:val="002F5D2F"/>
    <w:rsid w:val="002F5EC7"/>
    <w:rsid w:val="00304BB0"/>
    <w:rsid w:val="003056E7"/>
    <w:rsid w:val="00306062"/>
    <w:rsid w:val="00306C9B"/>
    <w:rsid w:val="003077B2"/>
    <w:rsid w:val="00312B2B"/>
    <w:rsid w:val="00313A6A"/>
    <w:rsid w:val="003140BE"/>
    <w:rsid w:val="0032391A"/>
    <w:rsid w:val="0032794D"/>
    <w:rsid w:val="00330977"/>
    <w:rsid w:val="00332A55"/>
    <w:rsid w:val="00334BBD"/>
    <w:rsid w:val="0034241B"/>
    <w:rsid w:val="003432FE"/>
    <w:rsid w:val="00343C03"/>
    <w:rsid w:val="003459B4"/>
    <w:rsid w:val="003459B5"/>
    <w:rsid w:val="003465DF"/>
    <w:rsid w:val="0034673F"/>
    <w:rsid w:val="00346D46"/>
    <w:rsid w:val="00347616"/>
    <w:rsid w:val="00350DF0"/>
    <w:rsid w:val="00351494"/>
    <w:rsid w:val="003536D1"/>
    <w:rsid w:val="0035394E"/>
    <w:rsid w:val="00354490"/>
    <w:rsid w:val="003577EA"/>
    <w:rsid w:val="00363561"/>
    <w:rsid w:val="00363869"/>
    <w:rsid w:val="00367BB2"/>
    <w:rsid w:val="0037318E"/>
    <w:rsid w:val="003750AB"/>
    <w:rsid w:val="00377EB3"/>
    <w:rsid w:val="00380604"/>
    <w:rsid w:val="00380E40"/>
    <w:rsid w:val="003813CE"/>
    <w:rsid w:val="00381EAB"/>
    <w:rsid w:val="0038409C"/>
    <w:rsid w:val="00386937"/>
    <w:rsid w:val="00386FF6"/>
    <w:rsid w:val="00387036"/>
    <w:rsid w:val="00387BB3"/>
    <w:rsid w:val="0039097D"/>
    <w:rsid w:val="0039172F"/>
    <w:rsid w:val="00394ADD"/>
    <w:rsid w:val="003A2222"/>
    <w:rsid w:val="003A426E"/>
    <w:rsid w:val="003A4761"/>
    <w:rsid w:val="003A7F3E"/>
    <w:rsid w:val="003B10E1"/>
    <w:rsid w:val="003B3B54"/>
    <w:rsid w:val="003B6384"/>
    <w:rsid w:val="003C145E"/>
    <w:rsid w:val="003C520D"/>
    <w:rsid w:val="003C5E7C"/>
    <w:rsid w:val="003C61F1"/>
    <w:rsid w:val="003C70F7"/>
    <w:rsid w:val="003D20A3"/>
    <w:rsid w:val="003D3C44"/>
    <w:rsid w:val="003D44C6"/>
    <w:rsid w:val="003D4E73"/>
    <w:rsid w:val="003E23F1"/>
    <w:rsid w:val="003E2802"/>
    <w:rsid w:val="003E4B6C"/>
    <w:rsid w:val="003E515C"/>
    <w:rsid w:val="003F16FD"/>
    <w:rsid w:val="003F4316"/>
    <w:rsid w:val="00402C49"/>
    <w:rsid w:val="00405998"/>
    <w:rsid w:val="0041160D"/>
    <w:rsid w:val="0041332D"/>
    <w:rsid w:val="00413375"/>
    <w:rsid w:val="00413902"/>
    <w:rsid w:val="00414ADF"/>
    <w:rsid w:val="0041670E"/>
    <w:rsid w:val="00417A58"/>
    <w:rsid w:val="00420C78"/>
    <w:rsid w:val="00421EFA"/>
    <w:rsid w:val="00422A9E"/>
    <w:rsid w:val="004255B1"/>
    <w:rsid w:val="0043515B"/>
    <w:rsid w:val="00435C7B"/>
    <w:rsid w:val="0043611C"/>
    <w:rsid w:val="00436629"/>
    <w:rsid w:val="004402FB"/>
    <w:rsid w:val="00440D47"/>
    <w:rsid w:val="00441079"/>
    <w:rsid w:val="0044191C"/>
    <w:rsid w:val="00441EC7"/>
    <w:rsid w:val="00442101"/>
    <w:rsid w:val="0044522D"/>
    <w:rsid w:val="00445E47"/>
    <w:rsid w:val="00446177"/>
    <w:rsid w:val="004467C9"/>
    <w:rsid w:val="00446CAB"/>
    <w:rsid w:val="00447AF4"/>
    <w:rsid w:val="00452D4D"/>
    <w:rsid w:val="00454F3B"/>
    <w:rsid w:val="004605EA"/>
    <w:rsid w:val="00460D78"/>
    <w:rsid w:val="00465693"/>
    <w:rsid w:val="00467BD6"/>
    <w:rsid w:val="00467F9F"/>
    <w:rsid w:val="00473CD4"/>
    <w:rsid w:val="00473DBA"/>
    <w:rsid w:val="00474A73"/>
    <w:rsid w:val="00474DBA"/>
    <w:rsid w:val="00474E14"/>
    <w:rsid w:val="00475EAD"/>
    <w:rsid w:val="00476620"/>
    <w:rsid w:val="004820FA"/>
    <w:rsid w:val="00482210"/>
    <w:rsid w:val="00482740"/>
    <w:rsid w:val="0048304C"/>
    <w:rsid w:val="00484EAF"/>
    <w:rsid w:val="00490755"/>
    <w:rsid w:val="004911DC"/>
    <w:rsid w:val="00492013"/>
    <w:rsid w:val="00493B8F"/>
    <w:rsid w:val="00495CAD"/>
    <w:rsid w:val="00497244"/>
    <w:rsid w:val="004A0ED2"/>
    <w:rsid w:val="004A2A6D"/>
    <w:rsid w:val="004B1415"/>
    <w:rsid w:val="004B6B85"/>
    <w:rsid w:val="004D103D"/>
    <w:rsid w:val="004D1100"/>
    <w:rsid w:val="004D4008"/>
    <w:rsid w:val="004D6D45"/>
    <w:rsid w:val="004D7258"/>
    <w:rsid w:val="004E2570"/>
    <w:rsid w:val="004E5089"/>
    <w:rsid w:val="004E536F"/>
    <w:rsid w:val="004E6009"/>
    <w:rsid w:val="004E664E"/>
    <w:rsid w:val="004F10A1"/>
    <w:rsid w:val="004F382E"/>
    <w:rsid w:val="004F47AF"/>
    <w:rsid w:val="004F5A2A"/>
    <w:rsid w:val="004F7C13"/>
    <w:rsid w:val="00502BB1"/>
    <w:rsid w:val="00507967"/>
    <w:rsid w:val="005107B2"/>
    <w:rsid w:val="00510ED9"/>
    <w:rsid w:val="00511D8B"/>
    <w:rsid w:val="00513D0B"/>
    <w:rsid w:val="0051671F"/>
    <w:rsid w:val="00517C15"/>
    <w:rsid w:val="005203DB"/>
    <w:rsid w:val="00522E1A"/>
    <w:rsid w:val="0052409A"/>
    <w:rsid w:val="00524D13"/>
    <w:rsid w:val="005250A8"/>
    <w:rsid w:val="00525ADC"/>
    <w:rsid w:val="0053161F"/>
    <w:rsid w:val="005318B6"/>
    <w:rsid w:val="00534BE4"/>
    <w:rsid w:val="00541D01"/>
    <w:rsid w:val="00542E3D"/>
    <w:rsid w:val="00551278"/>
    <w:rsid w:val="00552D66"/>
    <w:rsid w:val="00553E8B"/>
    <w:rsid w:val="00554CFF"/>
    <w:rsid w:val="005550AC"/>
    <w:rsid w:val="00555C43"/>
    <w:rsid w:val="00555E0F"/>
    <w:rsid w:val="00556925"/>
    <w:rsid w:val="00556D6B"/>
    <w:rsid w:val="0056002B"/>
    <w:rsid w:val="005631A2"/>
    <w:rsid w:val="005661D9"/>
    <w:rsid w:val="005702A8"/>
    <w:rsid w:val="00570881"/>
    <w:rsid w:val="00572507"/>
    <w:rsid w:val="00572B3D"/>
    <w:rsid w:val="00580AB5"/>
    <w:rsid w:val="00581F55"/>
    <w:rsid w:val="00584A4A"/>
    <w:rsid w:val="00585DD0"/>
    <w:rsid w:val="00592511"/>
    <w:rsid w:val="005A3BA1"/>
    <w:rsid w:val="005A712B"/>
    <w:rsid w:val="005B0044"/>
    <w:rsid w:val="005B0B65"/>
    <w:rsid w:val="005C2D3E"/>
    <w:rsid w:val="005C2E96"/>
    <w:rsid w:val="005C3AD5"/>
    <w:rsid w:val="005C4E56"/>
    <w:rsid w:val="005C554B"/>
    <w:rsid w:val="005C6BAE"/>
    <w:rsid w:val="005D0480"/>
    <w:rsid w:val="005D206C"/>
    <w:rsid w:val="005D692E"/>
    <w:rsid w:val="005E1611"/>
    <w:rsid w:val="005E2044"/>
    <w:rsid w:val="005E353A"/>
    <w:rsid w:val="005E35B0"/>
    <w:rsid w:val="005E4BED"/>
    <w:rsid w:val="005E7B5E"/>
    <w:rsid w:val="005F0775"/>
    <w:rsid w:val="005F0CF2"/>
    <w:rsid w:val="005F3431"/>
    <w:rsid w:val="005F3859"/>
    <w:rsid w:val="005F4744"/>
    <w:rsid w:val="005F7191"/>
    <w:rsid w:val="005F79E9"/>
    <w:rsid w:val="00604BD5"/>
    <w:rsid w:val="00610119"/>
    <w:rsid w:val="00611F19"/>
    <w:rsid w:val="00611FAC"/>
    <w:rsid w:val="0061328C"/>
    <w:rsid w:val="00614AA2"/>
    <w:rsid w:val="00614E8B"/>
    <w:rsid w:val="006162C2"/>
    <w:rsid w:val="0061694A"/>
    <w:rsid w:val="00624099"/>
    <w:rsid w:val="0062500C"/>
    <w:rsid w:val="00630E2D"/>
    <w:rsid w:val="00631A24"/>
    <w:rsid w:val="00634CE4"/>
    <w:rsid w:val="00635A90"/>
    <w:rsid w:val="0063772E"/>
    <w:rsid w:val="006377D8"/>
    <w:rsid w:val="0064118C"/>
    <w:rsid w:val="00641E6F"/>
    <w:rsid w:val="00643356"/>
    <w:rsid w:val="006442FD"/>
    <w:rsid w:val="00644573"/>
    <w:rsid w:val="00644A89"/>
    <w:rsid w:val="00647FD7"/>
    <w:rsid w:val="006505D6"/>
    <w:rsid w:val="00651894"/>
    <w:rsid w:val="00651D80"/>
    <w:rsid w:val="00653047"/>
    <w:rsid w:val="00653C0E"/>
    <w:rsid w:val="00654F87"/>
    <w:rsid w:val="006562A1"/>
    <w:rsid w:val="00656462"/>
    <w:rsid w:val="00657A70"/>
    <w:rsid w:val="00663C88"/>
    <w:rsid w:val="00664C99"/>
    <w:rsid w:val="00665FD5"/>
    <w:rsid w:val="006667D4"/>
    <w:rsid w:val="00671CFC"/>
    <w:rsid w:val="00673024"/>
    <w:rsid w:val="00676EAC"/>
    <w:rsid w:val="00680296"/>
    <w:rsid w:val="00680CD4"/>
    <w:rsid w:val="00681CCD"/>
    <w:rsid w:val="006834B0"/>
    <w:rsid w:val="00692ABB"/>
    <w:rsid w:val="0069370B"/>
    <w:rsid w:val="00695CA1"/>
    <w:rsid w:val="00697307"/>
    <w:rsid w:val="006A534F"/>
    <w:rsid w:val="006A7D01"/>
    <w:rsid w:val="006B1E6B"/>
    <w:rsid w:val="006C25D7"/>
    <w:rsid w:val="006C2D4C"/>
    <w:rsid w:val="006C60A1"/>
    <w:rsid w:val="006C72BF"/>
    <w:rsid w:val="006C7360"/>
    <w:rsid w:val="006C7CED"/>
    <w:rsid w:val="006D25F2"/>
    <w:rsid w:val="006D3FAD"/>
    <w:rsid w:val="006D4BB1"/>
    <w:rsid w:val="006D5E8C"/>
    <w:rsid w:val="006D635C"/>
    <w:rsid w:val="006E07F2"/>
    <w:rsid w:val="006E116B"/>
    <w:rsid w:val="006E3597"/>
    <w:rsid w:val="006E4247"/>
    <w:rsid w:val="006E4AB0"/>
    <w:rsid w:val="006E5378"/>
    <w:rsid w:val="006E79FE"/>
    <w:rsid w:val="006F31A9"/>
    <w:rsid w:val="006F3A2D"/>
    <w:rsid w:val="006F44EE"/>
    <w:rsid w:val="006F4B6B"/>
    <w:rsid w:val="006F5B9A"/>
    <w:rsid w:val="006F7E75"/>
    <w:rsid w:val="00703B1C"/>
    <w:rsid w:val="0070485E"/>
    <w:rsid w:val="00704B5A"/>
    <w:rsid w:val="0070535D"/>
    <w:rsid w:val="00707842"/>
    <w:rsid w:val="00710B74"/>
    <w:rsid w:val="0071112C"/>
    <w:rsid w:val="007113EA"/>
    <w:rsid w:val="007168F1"/>
    <w:rsid w:val="00717C5C"/>
    <w:rsid w:val="00723451"/>
    <w:rsid w:val="00723745"/>
    <w:rsid w:val="00723BB0"/>
    <w:rsid w:val="007248A1"/>
    <w:rsid w:val="00725017"/>
    <w:rsid w:val="007250BF"/>
    <w:rsid w:val="007261F5"/>
    <w:rsid w:val="0073035C"/>
    <w:rsid w:val="00730953"/>
    <w:rsid w:val="00732901"/>
    <w:rsid w:val="00737FBF"/>
    <w:rsid w:val="00741AE8"/>
    <w:rsid w:val="00742DDA"/>
    <w:rsid w:val="007447C2"/>
    <w:rsid w:val="00745907"/>
    <w:rsid w:val="00746F82"/>
    <w:rsid w:val="0074785C"/>
    <w:rsid w:val="007505E5"/>
    <w:rsid w:val="0075100E"/>
    <w:rsid w:val="00752130"/>
    <w:rsid w:val="00754E88"/>
    <w:rsid w:val="007557A7"/>
    <w:rsid w:val="00757FDA"/>
    <w:rsid w:val="00760AC6"/>
    <w:rsid w:val="00763DBA"/>
    <w:rsid w:val="00764045"/>
    <w:rsid w:val="00764561"/>
    <w:rsid w:val="00767A66"/>
    <w:rsid w:val="00771B9E"/>
    <w:rsid w:val="00775931"/>
    <w:rsid w:val="00776612"/>
    <w:rsid w:val="00776D59"/>
    <w:rsid w:val="00776F72"/>
    <w:rsid w:val="00780AB3"/>
    <w:rsid w:val="00782E0E"/>
    <w:rsid w:val="00783B74"/>
    <w:rsid w:val="007863EA"/>
    <w:rsid w:val="00787E32"/>
    <w:rsid w:val="00791B06"/>
    <w:rsid w:val="00795C0C"/>
    <w:rsid w:val="00796F86"/>
    <w:rsid w:val="007A2B89"/>
    <w:rsid w:val="007A6396"/>
    <w:rsid w:val="007A6B2A"/>
    <w:rsid w:val="007B1E47"/>
    <w:rsid w:val="007B41D4"/>
    <w:rsid w:val="007B4245"/>
    <w:rsid w:val="007B4384"/>
    <w:rsid w:val="007B66F2"/>
    <w:rsid w:val="007C323E"/>
    <w:rsid w:val="007C37C0"/>
    <w:rsid w:val="007C45D0"/>
    <w:rsid w:val="007C5CA6"/>
    <w:rsid w:val="007C7F04"/>
    <w:rsid w:val="007D0819"/>
    <w:rsid w:val="007D6ECB"/>
    <w:rsid w:val="007E15CA"/>
    <w:rsid w:val="007E1731"/>
    <w:rsid w:val="007E2059"/>
    <w:rsid w:val="007E2524"/>
    <w:rsid w:val="007E5A1F"/>
    <w:rsid w:val="007E5DFD"/>
    <w:rsid w:val="007E71F3"/>
    <w:rsid w:val="007E73C2"/>
    <w:rsid w:val="007F1C55"/>
    <w:rsid w:val="007F5C7A"/>
    <w:rsid w:val="00800015"/>
    <w:rsid w:val="0080024F"/>
    <w:rsid w:val="00811146"/>
    <w:rsid w:val="008126A8"/>
    <w:rsid w:val="0081537F"/>
    <w:rsid w:val="008223D7"/>
    <w:rsid w:val="008251B9"/>
    <w:rsid w:val="00832B9F"/>
    <w:rsid w:val="00841E99"/>
    <w:rsid w:val="00841EE7"/>
    <w:rsid w:val="00842138"/>
    <w:rsid w:val="0084300B"/>
    <w:rsid w:val="0084327B"/>
    <w:rsid w:val="00854A31"/>
    <w:rsid w:val="008550EE"/>
    <w:rsid w:val="00857583"/>
    <w:rsid w:val="00864BA8"/>
    <w:rsid w:val="00864C52"/>
    <w:rsid w:val="0087372E"/>
    <w:rsid w:val="00873B05"/>
    <w:rsid w:val="0087438C"/>
    <w:rsid w:val="0088282E"/>
    <w:rsid w:val="00886919"/>
    <w:rsid w:val="00886B4F"/>
    <w:rsid w:val="00887479"/>
    <w:rsid w:val="00891387"/>
    <w:rsid w:val="00891779"/>
    <w:rsid w:val="00893442"/>
    <w:rsid w:val="00895ACC"/>
    <w:rsid w:val="00896234"/>
    <w:rsid w:val="00897B7F"/>
    <w:rsid w:val="008A100B"/>
    <w:rsid w:val="008A3955"/>
    <w:rsid w:val="008A624B"/>
    <w:rsid w:val="008A6C96"/>
    <w:rsid w:val="008B22DB"/>
    <w:rsid w:val="008B2851"/>
    <w:rsid w:val="008B37F5"/>
    <w:rsid w:val="008B4634"/>
    <w:rsid w:val="008B4C69"/>
    <w:rsid w:val="008B4D80"/>
    <w:rsid w:val="008B6308"/>
    <w:rsid w:val="008B7C13"/>
    <w:rsid w:val="008C06DF"/>
    <w:rsid w:val="008C075D"/>
    <w:rsid w:val="008C14FE"/>
    <w:rsid w:val="008C1CDA"/>
    <w:rsid w:val="008C248E"/>
    <w:rsid w:val="008C25B8"/>
    <w:rsid w:val="008C2C10"/>
    <w:rsid w:val="008C3E06"/>
    <w:rsid w:val="008C7207"/>
    <w:rsid w:val="008C72DA"/>
    <w:rsid w:val="008D0028"/>
    <w:rsid w:val="008D162A"/>
    <w:rsid w:val="008D31D7"/>
    <w:rsid w:val="008D3B7B"/>
    <w:rsid w:val="008D4771"/>
    <w:rsid w:val="008D65DF"/>
    <w:rsid w:val="008D6697"/>
    <w:rsid w:val="008D6C00"/>
    <w:rsid w:val="008E4087"/>
    <w:rsid w:val="008E5ECB"/>
    <w:rsid w:val="008E6753"/>
    <w:rsid w:val="008E7717"/>
    <w:rsid w:val="008F7996"/>
    <w:rsid w:val="008F7DBC"/>
    <w:rsid w:val="00901A5F"/>
    <w:rsid w:val="0090327C"/>
    <w:rsid w:val="009038F6"/>
    <w:rsid w:val="00907AA9"/>
    <w:rsid w:val="0091056D"/>
    <w:rsid w:val="009119D7"/>
    <w:rsid w:val="00911BD2"/>
    <w:rsid w:val="00911E00"/>
    <w:rsid w:val="009131D1"/>
    <w:rsid w:val="00920A17"/>
    <w:rsid w:val="00924BC0"/>
    <w:rsid w:val="00926F00"/>
    <w:rsid w:val="0092717C"/>
    <w:rsid w:val="00927513"/>
    <w:rsid w:val="0092757F"/>
    <w:rsid w:val="009323C5"/>
    <w:rsid w:val="00932CC7"/>
    <w:rsid w:val="00936D64"/>
    <w:rsid w:val="009404FC"/>
    <w:rsid w:val="0094116A"/>
    <w:rsid w:val="0094144B"/>
    <w:rsid w:val="00942B49"/>
    <w:rsid w:val="009458A1"/>
    <w:rsid w:val="00947C7B"/>
    <w:rsid w:val="00947EA0"/>
    <w:rsid w:val="0095194B"/>
    <w:rsid w:val="0095363D"/>
    <w:rsid w:val="009538FA"/>
    <w:rsid w:val="0096496D"/>
    <w:rsid w:val="00966027"/>
    <w:rsid w:val="0096701B"/>
    <w:rsid w:val="00972192"/>
    <w:rsid w:val="009724DC"/>
    <w:rsid w:val="009729FF"/>
    <w:rsid w:val="0097359B"/>
    <w:rsid w:val="009800AF"/>
    <w:rsid w:val="00982DF3"/>
    <w:rsid w:val="0098387F"/>
    <w:rsid w:val="009848BC"/>
    <w:rsid w:val="00991532"/>
    <w:rsid w:val="00991CF4"/>
    <w:rsid w:val="009923DA"/>
    <w:rsid w:val="00994EF7"/>
    <w:rsid w:val="009A0F56"/>
    <w:rsid w:val="009B2257"/>
    <w:rsid w:val="009B4054"/>
    <w:rsid w:val="009B46DF"/>
    <w:rsid w:val="009B65CD"/>
    <w:rsid w:val="009B6FF1"/>
    <w:rsid w:val="009C0B9B"/>
    <w:rsid w:val="009C1184"/>
    <w:rsid w:val="009C3897"/>
    <w:rsid w:val="009C51CE"/>
    <w:rsid w:val="009C5273"/>
    <w:rsid w:val="009C5480"/>
    <w:rsid w:val="009D4B11"/>
    <w:rsid w:val="009D51F5"/>
    <w:rsid w:val="009D6CF6"/>
    <w:rsid w:val="009D7330"/>
    <w:rsid w:val="009E02A8"/>
    <w:rsid w:val="009E09B4"/>
    <w:rsid w:val="009E32C5"/>
    <w:rsid w:val="009E39E1"/>
    <w:rsid w:val="009E661A"/>
    <w:rsid w:val="009F1CAE"/>
    <w:rsid w:val="009F1E60"/>
    <w:rsid w:val="009F236A"/>
    <w:rsid w:val="009F282E"/>
    <w:rsid w:val="00A0503E"/>
    <w:rsid w:val="00A0642D"/>
    <w:rsid w:val="00A129E2"/>
    <w:rsid w:val="00A1469B"/>
    <w:rsid w:val="00A17758"/>
    <w:rsid w:val="00A23E93"/>
    <w:rsid w:val="00A25A94"/>
    <w:rsid w:val="00A27FE2"/>
    <w:rsid w:val="00A30901"/>
    <w:rsid w:val="00A30DED"/>
    <w:rsid w:val="00A32DB1"/>
    <w:rsid w:val="00A33B38"/>
    <w:rsid w:val="00A36BF4"/>
    <w:rsid w:val="00A37095"/>
    <w:rsid w:val="00A44C86"/>
    <w:rsid w:val="00A46405"/>
    <w:rsid w:val="00A536BD"/>
    <w:rsid w:val="00A54090"/>
    <w:rsid w:val="00A55DB2"/>
    <w:rsid w:val="00A561F7"/>
    <w:rsid w:val="00A56A38"/>
    <w:rsid w:val="00A57B71"/>
    <w:rsid w:val="00A57BD7"/>
    <w:rsid w:val="00A605FA"/>
    <w:rsid w:val="00A717DD"/>
    <w:rsid w:val="00A73BA9"/>
    <w:rsid w:val="00A73F9A"/>
    <w:rsid w:val="00A77206"/>
    <w:rsid w:val="00A814C5"/>
    <w:rsid w:val="00A833C0"/>
    <w:rsid w:val="00A84107"/>
    <w:rsid w:val="00A9034B"/>
    <w:rsid w:val="00A90C56"/>
    <w:rsid w:val="00A944AF"/>
    <w:rsid w:val="00A94FEF"/>
    <w:rsid w:val="00A95CFF"/>
    <w:rsid w:val="00A966A3"/>
    <w:rsid w:val="00A97226"/>
    <w:rsid w:val="00AA2FBD"/>
    <w:rsid w:val="00AA3DAA"/>
    <w:rsid w:val="00AA4B1F"/>
    <w:rsid w:val="00AA64A7"/>
    <w:rsid w:val="00AA677D"/>
    <w:rsid w:val="00AB3234"/>
    <w:rsid w:val="00AB4002"/>
    <w:rsid w:val="00AB4B30"/>
    <w:rsid w:val="00AB5AF9"/>
    <w:rsid w:val="00AB5B6A"/>
    <w:rsid w:val="00AB65DB"/>
    <w:rsid w:val="00AB67CB"/>
    <w:rsid w:val="00AC22EC"/>
    <w:rsid w:val="00AC5C15"/>
    <w:rsid w:val="00AD05A6"/>
    <w:rsid w:val="00AD6F8B"/>
    <w:rsid w:val="00AD77E6"/>
    <w:rsid w:val="00AE0D79"/>
    <w:rsid w:val="00AE31BE"/>
    <w:rsid w:val="00AE4469"/>
    <w:rsid w:val="00AE54C8"/>
    <w:rsid w:val="00AF0816"/>
    <w:rsid w:val="00AF0A9F"/>
    <w:rsid w:val="00AF2189"/>
    <w:rsid w:val="00AF3A11"/>
    <w:rsid w:val="00B02BD3"/>
    <w:rsid w:val="00B04126"/>
    <w:rsid w:val="00B110B9"/>
    <w:rsid w:val="00B15500"/>
    <w:rsid w:val="00B161F3"/>
    <w:rsid w:val="00B20E3C"/>
    <w:rsid w:val="00B22B9F"/>
    <w:rsid w:val="00B2449A"/>
    <w:rsid w:val="00B253D0"/>
    <w:rsid w:val="00B27C3C"/>
    <w:rsid w:val="00B303BB"/>
    <w:rsid w:val="00B337E3"/>
    <w:rsid w:val="00B342AA"/>
    <w:rsid w:val="00B36972"/>
    <w:rsid w:val="00B42166"/>
    <w:rsid w:val="00B4234A"/>
    <w:rsid w:val="00B43332"/>
    <w:rsid w:val="00B44BF3"/>
    <w:rsid w:val="00B45689"/>
    <w:rsid w:val="00B45DFC"/>
    <w:rsid w:val="00B46007"/>
    <w:rsid w:val="00B4764F"/>
    <w:rsid w:val="00B50CEA"/>
    <w:rsid w:val="00B52900"/>
    <w:rsid w:val="00B531A8"/>
    <w:rsid w:val="00B5714F"/>
    <w:rsid w:val="00B605E3"/>
    <w:rsid w:val="00B60A75"/>
    <w:rsid w:val="00B610E8"/>
    <w:rsid w:val="00B6133E"/>
    <w:rsid w:val="00B66870"/>
    <w:rsid w:val="00B66991"/>
    <w:rsid w:val="00B66FF6"/>
    <w:rsid w:val="00B747F1"/>
    <w:rsid w:val="00B75915"/>
    <w:rsid w:val="00B82821"/>
    <w:rsid w:val="00B835EE"/>
    <w:rsid w:val="00B87A1C"/>
    <w:rsid w:val="00B906FC"/>
    <w:rsid w:val="00B91B99"/>
    <w:rsid w:val="00B9245B"/>
    <w:rsid w:val="00B9355F"/>
    <w:rsid w:val="00B93E59"/>
    <w:rsid w:val="00B979DF"/>
    <w:rsid w:val="00BA5FC5"/>
    <w:rsid w:val="00BB156A"/>
    <w:rsid w:val="00BB4A00"/>
    <w:rsid w:val="00BB6F25"/>
    <w:rsid w:val="00BB75F7"/>
    <w:rsid w:val="00BC13BB"/>
    <w:rsid w:val="00BC15EE"/>
    <w:rsid w:val="00BC22FA"/>
    <w:rsid w:val="00BC25E0"/>
    <w:rsid w:val="00BC2687"/>
    <w:rsid w:val="00BC2C3F"/>
    <w:rsid w:val="00BC4B0B"/>
    <w:rsid w:val="00BC7025"/>
    <w:rsid w:val="00BC7D15"/>
    <w:rsid w:val="00BD13DE"/>
    <w:rsid w:val="00BD1B78"/>
    <w:rsid w:val="00BD2DD5"/>
    <w:rsid w:val="00BD2F0D"/>
    <w:rsid w:val="00BD4EAA"/>
    <w:rsid w:val="00BD55A1"/>
    <w:rsid w:val="00BD746A"/>
    <w:rsid w:val="00BE020C"/>
    <w:rsid w:val="00BE0406"/>
    <w:rsid w:val="00BE531A"/>
    <w:rsid w:val="00BE75B8"/>
    <w:rsid w:val="00BF04C1"/>
    <w:rsid w:val="00BF7E5A"/>
    <w:rsid w:val="00C010CA"/>
    <w:rsid w:val="00C06D0A"/>
    <w:rsid w:val="00C12CB1"/>
    <w:rsid w:val="00C14AD0"/>
    <w:rsid w:val="00C236AF"/>
    <w:rsid w:val="00C240FD"/>
    <w:rsid w:val="00C244BA"/>
    <w:rsid w:val="00C331C8"/>
    <w:rsid w:val="00C33D63"/>
    <w:rsid w:val="00C36339"/>
    <w:rsid w:val="00C368AD"/>
    <w:rsid w:val="00C37FD6"/>
    <w:rsid w:val="00C42D07"/>
    <w:rsid w:val="00C43067"/>
    <w:rsid w:val="00C46828"/>
    <w:rsid w:val="00C51B5E"/>
    <w:rsid w:val="00C51F59"/>
    <w:rsid w:val="00C52EC6"/>
    <w:rsid w:val="00C53A9B"/>
    <w:rsid w:val="00C55199"/>
    <w:rsid w:val="00C57006"/>
    <w:rsid w:val="00C60008"/>
    <w:rsid w:val="00C61EF3"/>
    <w:rsid w:val="00C65125"/>
    <w:rsid w:val="00C6570C"/>
    <w:rsid w:val="00C7007F"/>
    <w:rsid w:val="00C71C08"/>
    <w:rsid w:val="00C73DE0"/>
    <w:rsid w:val="00C811E5"/>
    <w:rsid w:val="00C81D82"/>
    <w:rsid w:val="00C83C22"/>
    <w:rsid w:val="00C851D6"/>
    <w:rsid w:val="00C858FA"/>
    <w:rsid w:val="00C8603E"/>
    <w:rsid w:val="00C90D83"/>
    <w:rsid w:val="00C925FF"/>
    <w:rsid w:val="00C926F0"/>
    <w:rsid w:val="00C97C03"/>
    <w:rsid w:val="00C97C9B"/>
    <w:rsid w:val="00CA0681"/>
    <w:rsid w:val="00CA271B"/>
    <w:rsid w:val="00CA2E15"/>
    <w:rsid w:val="00CB02F9"/>
    <w:rsid w:val="00CB2277"/>
    <w:rsid w:val="00CB458D"/>
    <w:rsid w:val="00CB5F56"/>
    <w:rsid w:val="00CB7BB2"/>
    <w:rsid w:val="00CC104F"/>
    <w:rsid w:val="00CC1F35"/>
    <w:rsid w:val="00CC3533"/>
    <w:rsid w:val="00CC59B4"/>
    <w:rsid w:val="00CD2563"/>
    <w:rsid w:val="00CE29E6"/>
    <w:rsid w:val="00CE3540"/>
    <w:rsid w:val="00CE7661"/>
    <w:rsid w:val="00CE77EC"/>
    <w:rsid w:val="00CE7BA1"/>
    <w:rsid w:val="00CF126D"/>
    <w:rsid w:val="00CF14C7"/>
    <w:rsid w:val="00CF16DE"/>
    <w:rsid w:val="00CF2182"/>
    <w:rsid w:val="00D00BBB"/>
    <w:rsid w:val="00D00F30"/>
    <w:rsid w:val="00D02119"/>
    <w:rsid w:val="00D0284C"/>
    <w:rsid w:val="00D051F6"/>
    <w:rsid w:val="00D10895"/>
    <w:rsid w:val="00D139C5"/>
    <w:rsid w:val="00D15125"/>
    <w:rsid w:val="00D2150A"/>
    <w:rsid w:val="00D21787"/>
    <w:rsid w:val="00D245BE"/>
    <w:rsid w:val="00D247BB"/>
    <w:rsid w:val="00D2590D"/>
    <w:rsid w:val="00D33DD9"/>
    <w:rsid w:val="00D37722"/>
    <w:rsid w:val="00D40B04"/>
    <w:rsid w:val="00D44207"/>
    <w:rsid w:val="00D47513"/>
    <w:rsid w:val="00D521DB"/>
    <w:rsid w:val="00D541DF"/>
    <w:rsid w:val="00D544DA"/>
    <w:rsid w:val="00D5509C"/>
    <w:rsid w:val="00D551BC"/>
    <w:rsid w:val="00D61D7B"/>
    <w:rsid w:val="00D630AB"/>
    <w:rsid w:val="00D64976"/>
    <w:rsid w:val="00D64CF3"/>
    <w:rsid w:val="00D70A43"/>
    <w:rsid w:val="00D70AE8"/>
    <w:rsid w:val="00D718EB"/>
    <w:rsid w:val="00D71B82"/>
    <w:rsid w:val="00D71DAA"/>
    <w:rsid w:val="00D745F7"/>
    <w:rsid w:val="00D76C8F"/>
    <w:rsid w:val="00D801FE"/>
    <w:rsid w:val="00D80F12"/>
    <w:rsid w:val="00D85CDE"/>
    <w:rsid w:val="00D86094"/>
    <w:rsid w:val="00D9072B"/>
    <w:rsid w:val="00D91535"/>
    <w:rsid w:val="00D927C9"/>
    <w:rsid w:val="00DA1930"/>
    <w:rsid w:val="00DA2D62"/>
    <w:rsid w:val="00DA3CAC"/>
    <w:rsid w:val="00DA59A1"/>
    <w:rsid w:val="00DB1326"/>
    <w:rsid w:val="00DB1445"/>
    <w:rsid w:val="00DB1FC9"/>
    <w:rsid w:val="00DB2336"/>
    <w:rsid w:val="00DB2883"/>
    <w:rsid w:val="00DB4B20"/>
    <w:rsid w:val="00DB6AD3"/>
    <w:rsid w:val="00DC04F3"/>
    <w:rsid w:val="00DC6A22"/>
    <w:rsid w:val="00DC7F8C"/>
    <w:rsid w:val="00DD298D"/>
    <w:rsid w:val="00DD32B1"/>
    <w:rsid w:val="00DD3570"/>
    <w:rsid w:val="00DD376A"/>
    <w:rsid w:val="00DD3BB0"/>
    <w:rsid w:val="00DE158D"/>
    <w:rsid w:val="00DE2073"/>
    <w:rsid w:val="00DE2430"/>
    <w:rsid w:val="00DE2869"/>
    <w:rsid w:val="00DE3BC4"/>
    <w:rsid w:val="00DE5B84"/>
    <w:rsid w:val="00DF26F2"/>
    <w:rsid w:val="00DF4E44"/>
    <w:rsid w:val="00E03477"/>
    <w:rsid w:val="00E03A16"/>
    <w:rsid w:val="00E071DC"/>
    <w:rsid w:val="00E107F8"/>
    <w:rsid w:val="00E11D50"/>
    <w:rsid w:val="00E130ED"/>
    <w:rsid w:val="00E207E4"/>
    <w:rsid w:val="00E2254C"/>
    <w:rsid w:val="00E23508"/>
    <w:rsid w:val="00E25141"/>
    <w:rsid w:val="00E27C15"/>
    <w:rsid w:val="00E30A1B"/>
    <w:rsid w:val="00E30FCF"/>
    <w:rsid w:val="00E328D4"/>
    <w:rsid w:val="00E37EA4"/>
    <w:rsid w:val="00E4188F"/>
    <w:rsid w:val="00E4202D"/>
    <w:rsid w:val="00E422FE"/>
    <w:rsid w:val="00E45807"/>
    <w:rsid w:val="00E47E84"/>
    <w:rsid w:val="00E506E5"/>
    <w:rsid w:val="00E52F5A"/>
    <w:rsid w:val="00E54999"/>
    <w:rsid w:val="00E55A44"/>
    <w:rsid w:val="00E55E4B"/>
    <w:rsid w:val="00E56D09"/>
    <w:rsid w:val="00E57F61"/>
    <w:rsid w:val="00E61221"/>
    <w:rsid w:val="00E61654"/>
    <w:rsid w:val="00E62667"/>
    <w:rsid w:val="00E651FF"/>
    <w:rsid w:val="00E65A63"/>
    <w:rsid w:val="00E66856"/>
    <w:rsid w:val="00E73EBF"/>
    <w:rsid w:val="00E742E6"/>
    <w:rsid w:val="00E7703B"/>
    <w:rsid w:val="00E771D4"/>
    <w:rsid w:val="00E779A5"/>
    <w:rsid w:val="00E80BD2"/>
    <w:rsid w:val="00E82B60"/>
    <w:rsid w:val="00E8379C"/>
    <w:rsid w:val="00E86AEC"/>
    <w:rsid w:val="00E87468"/>
    <w:rsid w:val="00E902E0"/>
    <w:rsid w:val="00E902FA"/>
    <w:rsid w:val="00E9073E"/>
    <w:rsid w:val="00E90BD1"/>
    <w:rsid w:val="00E90C02"/>
    <w:rsid w:val="00E94F13"/>
    <w:rsid w:val="00E956D2"/>
    <w:rsid w:val="00E96AA1"/>
    <w:rsid w:val="00E96E45"/>
    <w:rsid w:val="00E973E3"/>
    <w:rsid w:val="00E97D87"/>
    <w:rsid w:val="00EA2EC3"/>
    <w:rsid w:val="00EA6A84"/>
    <w:rsid w:val="00EA7AEC"/>
    <w:rsid w:val="00EB02E3"/>
    <w:rsid w:val="00EB0553"/>
    <w:rsid w:val="00EB2CEF"/>
    <w:rsid w:val="00EB3706"/>
    <w:rsid w:val="00EB6D40"/>
    <w:rsid w:val="00EB773C"/>
    <w:rsid w:val="00EC06A5"/>
    <w:rsid w:val="00EC1C92"/>
    <w:rsid w:val="00EC2996"/>
    <w:rsid w:val="00EC3A87"/>
    <w:rsid w:val="00EC6AEB"/>
    <w:rsid w:val="00EC750A"/>
    <w:rsid w:val="00ED1F99"/>
    <w:rsid w:val="00ED28C4"/>
    <w:rsid w:val="00ED4E3B"/>
    <w:rsid w:val="00ED6244"/>
    <w:rsid w:val="00ED65F2"/>
    <w:rsid w:val="00ED7D82"/>
    <w:rsid w:val="00EE300D"/>
    <w:rsid w:val="00EE4624"/>
    <w:rsid w:val="00EE5621"/>
    <w:rsid w:val="00EE5A6A"/>
    <w:rsid w:val="00EE60FD"/>
    <w:rsid w:val="00EE64D5"/>
    <w:rsid w:val="00EE6E36"/>
    <w:rsid w:val="00EF128B"/>
    <w:rsid w:val="00EF2899"/>
    <w:rsid w:val="00EF35E7"/>
    <w:rsid w:val="00EF4ADF"/>
    <w:rsid w:val="00EF6625"/>
    <w:rsid w:val="00F00003"/>
    <w:rsid w:val="00F012A9"/>
    <w:rsid w:val="00F01375"/>
    <w:rsid w:val="00F0160C"/>
    <w:rsid w:val="00F0414F"/>
    <w:rsid w:val="00F046E0"/>
    <w:rsid w:val="00F04E60"/>
    <w:rsid w:val="00F060D5"/>
    <w:rsid w:val="00F065E3"/>
    <w:rsid w:val="00F068D1"/>
    <w:rsid w:val="00F06F1E"/>
    <w:rsid w:val="00F1108E"/>
    <w:rsid w:val="00F152C2"/>
    <w:rsid w:val="00F15671"/>
    <w:rsid w:val="00F15D3D"/>
    <w:rsid w:val="00F1641C"/>
    <w:rsid w:val="00F17C00"/>
    <w:rsid w:val="00F17C80"/>
    <w:rsid w:val="00F2071A"/>
    <w:rsid w:val="00F265EA"/>
    <w:rsid w:val="00F31A1C"/>
    <w:rsid w:val="00F3261A"/>
    <w:rsid w:val="00F33C88"/>
    <w:rsid w:val="00F33EF8"/>
    <w:rsid w:val="00F34FA0"/>
    <w:rsid w:val="00F35DB2"/>
    <w:rsid w:val="00F3687B"/>
    <w:rsid w:val="00F37945"/>
    <w:rsid w:val="00F402EF"/>
    <w:rsid w:val="00F461B0"/>
    <w:rsid w:val="00F50A5E"/>
    <w:rsid w:val="00F52F80"/>
    <w:rsid w:val="00F54347"/>
    <w:rsid w:val="00F54756"/>
    <w:rsid w:val="00F57BC2"/>
    <w:rsid w:val="00F606EA"/>
    <w:rsid w:val="00F61343"/>
    <w:rsid w:val="00F61628"/>
    <w:rsid w:val="00F6282F"/>
    <w:rsid w:val="00F63803"/>
    <w:rsid w:val="00F649DF"/>
    <w:rsid w:val="00F658B1"/>
    <w:rsid w:val="00F65F46"/>
    <w:rsid w:val="00F6645E"/>
    <w:rsid w:val="00F66CE0"/>
    <w:rsid w:val="00F67170"/>
    <w:rsid w:val="00F7025A"/>
    <w:rsid w:val="00F7147B"/>
    <w:rsid w:val="00F71C1E"/>
    <w:rsid w:val="00F76B3D"/>
    <w:rsid w:val="00F77B61"/>
    <w:rsid w:val="00F8092E"/>
    <w:rsid w:val="00F84A91"/>
    <w:rsid w:val="00F86922"/>
    <w:rsid w:val="00F9009E"/>
    <w:rsid w:val="00F92D67"/>
    <w:rsid w:val="00F9321C"/>
    <w:rsid w:val="00F93980"/>
    <w:rsid w:val="00F96704"/>
    <w:rsid w:val="00F9695F"/>
    <w:rsid w:val="00FA6A5D"/>
    <w:rsid w:val="00FA7872"/>
    <w:rsid w:val="00FB2DA7"/>
    <w:rsid w:val="00FB48EE"/>
    <w:rsid w:val="00FB50A4"/>
    <w:rsid w:val="00FB6AC4"/>
    <w:rsid w:val="00FC1174"/>
    <w:rsid w:val="00FC11AE"/>
    <w:rsid w:val="00FC212C"/>
    <w:rsid w:val="00FC3357"/>
    <w:rsid w:val="00FC3E4E"/>
    <w:rsid w:val="00FC4A37"/>
    <w:rsid w:val="00FC6A9C"/>
    <w:rsid w:val="00FD154C"/>
    <w:rsid w:val="00FD1709"/>
    <w:rsid w:val="00FD248C"/>
    <w:rsid w:val="00FD360E"/>
    <w:rsid w:val="00FE29D2"/>
    <w:rsid w:val="00FE30E3"/>
    <w:rsid w:val="00FF4FDF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282A1"/>
  <w15:chartTrackingRefBased/>
  <w15:docId w15:val="{8D86AA20-F23C-4568-B5F2-057DED51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after="180" w:line="276" w:lineRule="auto"/>
        <w:ind w:left="115" w:right="1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C31DE"/>
    <w:pPr>
      <w:spacing w:after="0" w:line="288" w:lineRule="auto"/>
      <w:ind w:left="0" w:right="0"/>
      <w:contextualSpacing/>
    </w:pPr>
    <w:rPr>
      <w:sz w:val="24"/>
    </w:rPr>
  </w:style>
  <w:style w:type="paragraph" w:styleId="1">
    <w:name w:val="heading 1"/>
    <w:basedOn w:val="a2"/>
    <w:next w:val="a2"/>
    <w:link w:val="10"/>
    <w:autoRedefine/>
    <w:uiPriority w:val="1"/>
    <w:qFormat/>
    <w:rsid w:val="0037318E"/>
    <w:pPr>
      <w:keepNext/>
      <w:keepLines/>
      <w:spacing w:beforeLines="100" w:before="240" w:afterLines="100" w:after="240" w:line="240" w:lineRule="auto"/>
      <w:mirrorIndents/>
      <w:outlineLvl w:val="0"/>
    </w:pPr>
    <w:rPr>
      <w:rFonts w:ascii="微软雅黑" w:eastAsia="微软雅黑" w:hAnsi="微软雅黑" w:cs="微软雅黑"/>
      <w:bCs/>
      <w:color w:val="auto"/>
      <w:sz w:val="28"/>
      <w:szCs w:val="40"/>
    </w:rPr>
  </w:style>
  <w:style w:type="paragraph" w:styleId="2">
    <w:name w:val="heading 2"/>
    <w:basedOn w:val="a2"/>
    <w:next w:val="a2"/>
    <w:link w:val="20"/>
    <w:autoRedefine/>
    <w:uiPriority w:val="1"/>
    <w:unhideWhenUsed/>
    <w:qFormat/>
    <w:rsid w:val="001D2DB8"/>
    <w:pPr>
      <w:keepNext/>
      <w:keepLines/>
      <w:numPr>
        <w:numId w:val="5"/>
      </w:numPr>
      <w:spacing w:before="240" w:after="240" w:line="240" w:lineRule="auto"/>
      <w:ind w:left="0" w:firstLine="0"/>
      <w:mirrorIndents/>
      <w:outlineLvl w:val="1"/>
    </w:pPr>
    <w:rPr>
      <w:rFonts w:ascii="微软雅黑" w:eastAsia="微软雅黑" w:hAnsi="微软雅黑" w:cs="微软雅黑"/>
      <w:bCs/>
      <w:color w:val="262626" w:themeColor="text1" w:themeTint="D9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4"/>
    <w:qFormat/>
    <w:rsid w:val="00991532"/>
    <w:pPr>
      <w:shd w:val="thinDiagStripe" w:color="FFFFFF" w:themeColor="background1" w:fill="auto"/>
      <w:spacing w:line="240" w:lineRule="auto"/>
      <w:ind w:leftChars="30" w:left="30"/>
    </w:pPr>
    <w:rPr>
      <w:rFonts w:ascii="微软雅黑" w:eastAsia="微软雅黑" w:hAnsi="微软雅黑" w:cs="微软雅黑"/>
      <w:b/>
      <w:bCs/>
      <w:color w:val="262626" w:themeColor="text1" w:themeTint="D9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4"/>
    <w:rsid w:val="00991532"/>
    <w:rPr>
      <w:rFonts w:ascii="微软雅黑" w:eastAsia="微软雅黑" w:hAnsi="微软雅黑" w:cs="微软雅黑"/>
      <w:b/>
      <w:bCs/>
      <w:color w:val="262626" w:themeColor="text1" w:themeTint="D9"/>
      <w:kern w:val="28"/>
      <w:sz w:val="56"/>
      <w:szCs w:val="56"/>
      <w:shd w:val="thinDiagStripe" w:color="FFFFFF" w:themeColor="background1" w:fill="auto"/>
    </w:rPr>
  </w:style>
  <w:style w:type="character" w:customStyle="1" w:styleId="10">
    <w:name w:val="标题 1 字符"/>
    <w:basedOn w:val="a3"/>
    <w:link w:val="1"/>
    <w:uiPriority w:val="1"/>
    <w:rsid w:val="0037318E"/>
    <w:rPr>
      <w:rFonts w:ascii="微软雅黑" w:eastAsia="微软雅黑" w:hAnsi="微软雅黑" w:cs="微软雅黑"/>
      <w:bCs/>
      <w:color w:val="auto"/>
      <w:sz w:val="28"/>
      <w:szCs w:val="40"/>
    </w:rPr>
  </w:style>
  <w:style w:type="character" w:styleId="a8">
    <w:name w:val="Placeholder Text"/>
    <w:basedOn w:val="a3"/>
    <w:uiPriority w:val="99"/>
    <w:semiHidden/>
    <w:rPr>
      <w:color w:val="808080"/>
    </w:rPr>
  </w:style>
  <w:style w:type="character" w:styleId="a9">
    <w:name w:val="Emphasis"/>
    <w:basedOn w:val="a3"/>
    <w:uiPriority w:val="4"/>
    <w:qFormat/>
    <w:rsid w:val="00F93980"/>
    <w:rPr>
      <w:b/>
      <w:i w:val="0"/>
      <w:iCs/>
      <w:color w:val="0075A2" w:themeColor="accent2" w:themeShade="BF"/>
    </w:rPr>
  </w:style>
  <w:style w:type="paragraph" w:styleId="a1">
    <w:name w:val="List Bullet"/>
    <w:basedOn w:val="a2"/>
    <w:uiPriority w:val="1"/>
    <w:unhideWhenUsed/>
    <w:qFormat/>
    <w:pPr>
      <w:numPr>
        <w:numId w:val="1"/>
      </w:numPr>
      <w:spacing w:after="140"/>
    </w:pPr>
  </w:style>
  <w:style w:type="paragraph" w:customStyle="1" w:styleId="aa">
    <w:name w:val="提要栏标题"/>
    <w:basedOn w:val="a2"/>
    <w:next w:val="ab"/>
    <w:uiPriority w:val="2"/>
    <w:qFormat/>
    <w:pPr>
      <w:spacing w:after="16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table" w:styleId="ac">
    <w:name w:val="Table Grid"/>
    <w:basedOn w:val="a4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2"/>
    <w:link w:val="ad"/>
    <w:uiPriority w:val="3"/>
    <w:unhideWhenUsed/>
    <w:qFormat/>
    <w:pPr>
      <w:spacing w:after="360" w:line="300" w:lineRule="auto"/>
    </w:pPr>
  </w:style>
  <w:style w:type="character" w:customStyle="1" w:styleId="ad">
    <w:name w:val="正文文本 字符"/>
    <w:basedOn w:val="a3"/>
    <w:link w:val="ab"/>
    <w:uiPriority w:val="3"/>
  </w:style>
  <w:style w:type="table" w:customStyle="1" w:styleId="ae">
    <w:name w:val="课程提纲表"/>
    <w:basedOn w:val="a4"/>
    <w:uiPriority w:val="99"/>
    <w:pPr>
      <w:spacing w:before="100" w:after="100" w:line="240" w:lineRule="auto"/>
      <w:ind w:right="302"/>
    </w:pPr>
    <w:rPr>
      <w:rFonts w:asciiTheme="majorHAnsi" w:eastAsiaTheme="majorEastAsia" w:hAnsiTheme="majorHAnsi" w:cstheme="majorBidi"/>
    </w:rPr>
    <w:tblPr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">
    <w:name w:val="header"/>
    <w:basedOn w:val="a2"/>
    <w:link w:val="af0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f0">
    <w:name w:val="页眉 字符"/>
    <w:basedOn w:val="a3"/>
    <w:link w:val="af"/>
    <w:uiPriority w:val="99"/>
  </w:style>
  <w:style w:type="paragraph" w:styleId="af1">
    <w:name w:val="footer"/>
    <w:basedOn w:val="a2"/>
    <w:link w:val="af2"/>
    <w:uiPriority w:val="99"/>
    <w:unhideWhenUsed/>
    <w:pPr>
      <w:spacing w:line="240" w:lineRule="auto"/>
    </w:pPr>
  </w:style>
  <w:style w:type="character" w:customStyle="1" w:styleId="af2">
    <w:name w:val="页脚 字符"/>
    <w:basedOn w:val="a3"/>
    <w:link w:val="af1"/>
    <w:uiPriority w:val="99"/>
  </w:style>
  <w:style w:type="paragraph" w:customStyle="1" w:styleId="af3">
    <w:name w:val="表格标题"/>
    <w:basedOn w:val="a2"/>
    <w:uiPriority w:val="1"/>
    <w:qFormat/>
    <w:pPr>
      <w:spacing w:before="80" w:after="8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customStyle="1" w:styleId="af4">
    <w:name w:val="表格文字"/>
    <w:basedOn w:val="a2"/>
    <w:uiPriority w:val="1"/>
    <w:qFormat/>
    <w:pPr>
      <w:spacing w:before="100" w:after="100" w:line="240" w:lineRule="auto"/>
    </w:pPr>
  </w:style>
  <w:style w:type="character" w:customStyle="1" w:styleId="20">
    <w:name w:val="标题 2 字符"/>
    <w:basedOn w:val="a3"/>
    <w:link w:val="2"/>
    <w:uiPriority w:val="1"/>
    <w:rsid w:val="001D2DB8"/>
    <w:rPr>
      <w:rFonts w:ascii="微软雅黑" w:eastAsia="微软雅黑" w:hAnsi="微软雅黑" w:cs="微软雅黑"/>
      <w:bCs/>
      <w:color w:val="262626" w:themeColor="text1" w:themeTint="D9"/>
      <w:sz w:val="24"/>
      <w:szCs w:val="36"/>
    </w:rPr>
  </w:style>
  <w:style w:type="paragraph" w:styleId="af5">
    <w:name w:val="Balloon Text"/>
    <w:basedOn w:val="a2"/>
    <w:link w:val="af6"/>
    <w:uiPriority w:val="99"/>
    <w:semiHidden/>
    <w:unhideWhenUsed/>
    <w:rsid w:val="00BB4A00"/>
    <w:pPr>
      <w:spacing w:line="240" w:lineRule="auto"/>
    </w:pPr>
    <w:rPr>
      <w:sz w:val="18"/>
      <w:szCs w:val="18"/>
    </w:rPr>
  </w:style>
  <w:style w:type="character" w:customStyle="1" w:styleId="af6">
    <w:name w:val="批注框文本 字符"/>
    <w:basedOn w:val="a3"/>
    <w:link w:val="af5"/>
    <w:uiPriority w:val="99"/>
    <w:semiHidden/>
    <w:rsid w:val="00BB4A00"/>
    <w:rPr>
      <w:sz w:val="18"/>
      <w:szCs w:val="18"/>
    </w:rPr>
  </w:style>
  <w:style w:type="paragraph" w:styleId="af7">
    <w:name w:val="List Paragraph"/>
    <w:basedOn w:val="a2"/>
    <w:link w:val="af8"/>
    <w:uiPriority w:val="34"/>
    <w:unhideWhenUsed/>
    <w:qFormat/>
    <w:rsid w:val="00BB4A00"/>
    <w:pPr>
      <w:ind w:firstLineChars="200" w:firstLine="420"/>
    </w:pPr>
  </w:style>
  <w:style w:type="paragraph" w:customStyle="1" w:styleId="af9">
    <w:name w:val="大纲"/>
    <w:basedOn w:val="af7"/>
    <w:next w:val="a2"/>
    <w:link w:val="Char"/>
    <w:autoRedefine/>
    <w:qFormat/>
    <w:rsid w:val="00C6570C"/>
    <w:pPr>
      <w:pBdr>
        <w:bottom w:val="dotted" w:sz="4" w:space="1" w:color="auto"/>
      </w:pBdr>
      <w:shd w:val="clear" w:color="auto" w:fill="F2F2F2" w:themeFill="background1" w:themeFillShade="F2"/>
      <w:spacing w:beforeLines="100" w:before="240" w:afterLines="100" w:after="240" w:line="240" w:lineRule="auto"/>
      <w:ind w:firstLineChars="100" w:firstLine="240"/>
      <w:outlineLvl w:val="0"/>
    </w:pPr>
    <w:rPr>
      <w:rFonts w:ascii="微软雅黑" w:eastAsia="微软雅黑" w:hAnsi="微软雅黑" w:cs="微软雅黑"/>
      <w:color w:val="auto"/>
      <w:szCs w:val="28"/>
      <w:lang w:val="zh-CN"/>
      <w14:textOutline w14:w="9525" w14:cap="rnd" w14:cmpd="sng" w14:algn="ctr">
        <w14:noFill/>
        <w14:prstDash w14:val="solid"/>
        <w14:bevel/>
      </w14:textOutline>
    </w:rPr>
  </w:style>
  <w:style w:type="paragraph" w:customStyle="1" w:styleId="afa">
    <w:name w:val="强调（小）"/>
    <w:basedOn w:val="af7"/>
    <w:link w:val="Char0"/>
    <w:rsid w:val="00ED65F2"/>
    <w:pPr>
      <w:ind w:rightChars="58" w:right="116" w:firstLineChars="0" w:firstLine="0"/>
    </w:pPr>
    <w:rPr>
      <w:color w:val="FF0000"/>
      <w:u w:val="single"/>
    </w:rPr>
  </w:style>
  <w:style w:type="character" w:customStyle="1" w:styleId="af8">
    <w:name w:val="列出段落 字符"/>
    <w:basedOn w:val="a3"/>
    <w:link w:val="af7"/>
    <w:uiPriority w:val="34"/>
    <w:rsid w:val="00F93980"/>
  </w:style>
  <w:style w:type="character" w:customStyle="1" w:styleId="Char">
    <w:name w:val="大纲 Char"/>
    <w:basedOn w:val="af8"/>
    <w:link w:val="af9"/>
    <w:rsid w:val="00C6570C"/>
    <w:rPr>
      <w:rFonts w:ascii="微软雅黑" w:eastAsia="微软雅黑" w:hAnsi="微软雅黑" w:cs="微软雅黑"/>
      <w:color w:val="auto"/>
      <w:sz w:val="24"/>
      <w:szCs w:val="28"/>
      <w:shd w:val="clear" w:color="auto" w:fill="F2F2F2" w:themeFill="background1" w:themeFillShade="F2"/>
      <w:lang w:val="zh-CN"/>
      <w14:textOutline w14:w="9525" w14:cap="rnd" w14:cmpd="sng" w14:algn="ctr">
        <w14:noFill/>
        <w14:prstDash w14:val="solid"/>
        <w14:bevel/>
      </w14:textOutline>
    </w:rPr>
  </w:style>
  <w:style w:type="paragraph" w:customStyle="1" w:styleId="afb">
    <w:name w:val="重点"/>
    <w:basedOn w:val="a2"/>
    <w:next w:val="a2"/>
    <w:link w:val="Char1"/>
    <w:autoRedefine/>
    <w:qFormat/>
    <w:rsid w:val="00402C49"/>
    <w:rPr>
      <w:b/>
      <w:color w:val="C00000"/>
      <w:u w:val="single"/>
    </w:rPr>
  </w:style>
  <w:style w:type="character" w:customStyle="1" w:styleId="Char0">
    <w:name w:val="强调（小） Char"/>
    <w:basedOn w:val="af8"/>
    <w:link w:val="afa"/>
    <w:rsid w:val="00ED65F2"/>
    <w:rPr>
      <w:color w:val="FF0000"/>
      <w:u w:val="single"/>
    </w:rPr>
  </w:style>
  <w:style w:type="character" w:styleId="afc">
    <w:name w:val="annotation reference"/>
    <w:basedOn w:val="a3"/>
    <w:uiPriority w:val="99"/>
    <w:semiHidden/>
    <w:unhideWhenUsed/>
    <w:rsid w:val="00351494"/>
    <w:rPr>
      <w:sz w:val="21"/>
      <w:szCs w:val="21"/>
    </w:rPr>
  </w:style>
  <w:style w:type="character" w:customStyle="1" w:styleId="Char1">
    <w:name w:val="重点 Char"/>
    <w:basedOn w:val="af8"/>
    <w:link w:val="afb"/>
    <w:rsid w:val="00402C49"/>
    <w:rPr>
      <w:b/>
      <w:color w:val="C00000"/>
      <w:sz w:val="24"/>
      <w:u w:val="single"/>
    </w:rPr>
  </w:style>
  <w:style w:type="paragraph" w:styleId="afd">
    <w:name w:val="annotation text"/>
    <w:basedOn w:val="a2"/>
    <w:link w:val="afe"/>
    <w:uiPriority w:val="99"/>
    <w:semiHidden/>
    <w:unhideWhenUsed/>
    <w:rsid w:val="00351494"/>
  </w:style>
  <w:style w:type="character" w:customStyle="1" w:styleId="afe">
    <w:name w:val="批注文字 字符"/>
    <w:basedOn w:val="a3"/>
    <w:link w:val="afd"/>
    <w:uiPriority w:val="99"/>
    <w:semiHidden/>
    <w:rsid w:val="00351494"/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351494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351494"/>
    <w:rPr>
      <w:b/>
      <w:bCs/>
    </w:rPr>
  </w:style>
  <w:style w:type="paragraph" w:customStyle="1" w:styleId="a">
    <w:name w:val="二级"/>
    <w:basedOn w:val="af7"/>
    <w:link w:val="Char2"/>
    <w:autoRedefine/>
    <w:rsid w:val="009B4054"/>
    <w:pPr>
      <w:numPr>
        <w:numId w:val="2"/>
      </w:numPr>
      <w:adjustRightInd w:val="0"/>
      <w:spacing w:line="240" w:lineRule="auto"/>
      <w:ind w:leftChars="100" w:left="800" w:right="120" w:hangingChars="200" w:hanging="560"/>
      <w:outlineLvl w:val="1"/>
    </w:pPr>
    <w:rPr>
      <w:rFonts w:ascii="微软雅黑" w:eastAsia="微软雅黑" w:hAnsi="微软雅黑" w:cs="微软雅黑"/>
      <w:color w:val="2191C9" w:themeColor="background2" w:themeShade="80"/>
      <w:sz w:val="28"/>
      <w:szCs w:val="28"/>
      <w:lang w:val="zh-CN"/>
    </w:rPr>
  </w:style>
  <w:style w:type="paragraph" w:styleId="HTML">
    <w:name w:val="HTML Preformatted"/>
    <w:basedOn w:val="a2"/>
    <w:link w:val="HTML0"/>
    <w:uiPriority w:val="99"/>
    <w:unhideWhenUsed/>
    <w:rsid w:val="00D40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color w:val="auto"/>
      <w:szCs w:val="24"/>
    </w:rPr>
  </w:style>
  <w:style w:type="character" w:customStyle="1" w:styleId="Char2">
    <w:name w:val="二级 Char"/>
    <w:basedOn w:val="af8"/>
    <w:link w:val="a"/>
    <w:rsid w:val="009B4054"/>
    <w:rPr>
      <w:rFonts w:ascii="微软雅黑" w:eastAsia="微软雅黑" w:hAnsi="微软雅黑" w:cs="微软雅黑"/>
      <w:color w:val="2191C9" w:themeColor="background2" w:themeShade="80"/>
      <w:sz w:val="28"/>
      <w:szCs w:val="28"/>
      <w:lang w:val="zh-CN"/>
    </w:rPr>
  </w:style>
  <w:style w:type="character" w:customStyle="1" w:styleId="HTML0">
    <w:name w:val="HTML 预设格式 字符"/>
    <w:basedOn w:val="a3"/>
    <w:link w:val="HTML"/>
    <w:uiPriority w:val="99"/>
    <w:rsid w:val="00D40B04"/>
    <w:rPr>
      <w:rFonts w:ascii="宋体" w:eastAsia="宋体" w:hAnsi="宋体" w:cs="宋体"/>
      <w:color w:val="auto"/>
      <w:sz w:val="24"/>
      <w:szCs w:val="24"/>
    </w:rPr>
  </w:style>
  <w:style w:type="character" w:styleId="aff1">
    <w:name w:val="Hyperlink"/>
    <w:basedOn w:val="a3"/>
    <w:uiPriority w:val="99"/>
    <w:unhideWhenUsed/>
    <w:rsid w:val="004E2570"/>
    <w:rPr>
      <w:color w:val="F49100" w:themeColor="hyperlink"/>
      <w:u w:val="single"/>
    </w:rPr>
  </w:style>
  <w:style w:type="paragraph" w:customStyle="1" w:styleId="CName">
    <w:name w:val="CName"/>
    <w:basedOn w:val="a2"/>
    <w:link w:val="CNameChar"/>
    <w:rsid w:val="00651D80"/>
    <w:pPr>
      <w:ind w:left="1440" w:rightChars="56" w:right="123"/>
    </w:pPr>
    <w:rPr>
      <w:rFonts w:ascii="Courier New" w:hAnsi="Courier New" w:cs="Courier New"/>
      <w:b/>
      <w:color w:val="990000"/>
      <w:szCs w:val="22"/>
    </w:rPr>
  </w:style>
  <w:style w:type="character" w:customStyle="1" w:styleId="CNameChar">
    <w:name w:val="CName Char"/>
    <w:basedOn w:val="a3"/>
    <w:link w:val="CName"/>
    <w:rsid w:val="00651D80"/>
    <w:rPr>
      <w:rFonts w:ascii="Courier New" w:hAnsi="Courier New" w:cs="Courier New"/>
      <w:b/>
      <w:color w:val="990000"/>
      <w:sz w:val="22"/>
      <w:szCs w:val="22"/>
    </w:rPr>
  </w:style>
  <w:style w:type="paragraph" w:customStyle="1" w:styleId="tag">
    <w:name w:val="tag"/>
    <w:basedOn w:val="a2"/>
    <w:link w:val="tagChar"/>
    <w:rsid w:val="00651D80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1440"/>
    </w:pPr>
    <w:rPr>
      <w:rFonts w:ascii="Courier New" w:eastAsia="宋体" w:hAnsi="Courier New" w:cs="Courier New"/>
      <w:b/>
      <w:color w:val="3F7F7F"/>
      <w:sz w:val="20"/>
    </w:rPr>
  </w:style>
  <w:style w:type="character" w:customStyle="1" w:styleId="tagChar">
    <w:name w:val="tag Char"/>
    <w:basedOn w:val="a3"/>
    <w:link w:val="tag"/>
    <w:rsid w:val="00651D80"/>
    <w:rPr>
      <w:rFonts w:ascii="Courier New" w:eastAsia="宋体" w:hAnsi="Courier New" w:cs="Courier New"/>
      <w:b/>
      <w:color w:val="3F7F7F"/>
      <w:shd w:val="clear" w:color="auto" w:fill="FFFFFF"/>
    </w:rPr>
  </w:style>
  <w:style w:type="character" w:styleId="aff2">
    <w:name w:val="Strong"/>
    <w:basedOn w:val="afc"/>
    <w:uiPriority w:val="22"/>
    <w:qFormat/>
    <w:rsid w:val="009C5273"/>
    <w:rPr>
      <w:rFonts w:eastAsia="微软雅黑"/>
      <w:b w:val="0"/>
      <w:bCs/>
      <w:sz w:val="28"/>
      <w:szCs w:val="21"/>
    </w:rPr>
  </w:style>
  <w:style w:type="table" w:styleId="11">
    <w:name w:val="Plain Table 1"/>
    <w:basedOn w:val="a4"/>
    <w:uiPriority w:val="41"/>
    <w:rsid w:val="00F66C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4"/>
    <w:uiPriority w:val="43"/>
    <w:rsid w:val="00F66C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x">
    <w:name w:val="nx"/>
    <w:basedOn w:val="a3"/>
    <w:rsid w:val="00920A17"/>
  </w:style>
  <w:style w:type="table" w:styleId="30">
    <w:name w:val="Grid Table 3"/>
    <w:basedOn w:val="a4"/>
    <w:uiPriority w:val="48"/>
    <w:rsid w:val="00BD13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2">
    <w:name w:val="List Table 1 Light"/>
    <w:basedOn w:val="a4"/>
    <w:uiPriority w:val="46"/>
    <w:rsid w:val="00BD13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3">
    <w:name w:val="Grid Table Light"/>
    <w:basedOn w:val="a4"/>
    <w:uiPriority w:val="40"/>
    <w:rsid w:val="00BD1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4">
    <w:name w:val="代码"/>
    <w:basedOn w:val="a2"/>
    <w:next w:val="a2"/>
    <w:link w:val="Char3"/>
    <w:autoRedefine/>
    <w:qFormat/>
    <w:rsid w:val="005661D9"/>
    <w:pPr>
      <w:pBdr>
        <w:top w:val="single" w:sz="4" w:space="5" w:color="D9D9D9" w:themeColor="background1" w:themeShade="D9"/>
        <w:left w:val="single" w:sz="4" w:space="12" w:color="D9D9D9" w:themeColor="background1" w:themeShade="D9"/>
        <w:bottom w:val="single" w:sz="4" w:space="5" w:color="D9D9D9" w:themeColor="background1" w:themeShade="D9"/>
        <w:right w:val="single" w:sz="4" w:space="12" w:color="D9D9D9" w:themeColor="background1" w:themeShade="D9"/>
      </w:pBdr>
      <w:shd w:val="pct5" w:color="auto" w:fill="auto"/>
      <w:spacing w:beforeLines="50" w:before="50" w:afterLines="50" w:after="50" w:line="240" w:lineRule="auto"/>
      <w:ind w:leftChars="200" w:left="200" w:rightChars="200" w:right="200"/>
    </w:pPr>
    <w:rPr>
      <w:rFonts w:ascii="Courier New" w:eastAsia="Courier New" w:hAnsi="Courier New"/>
      <w:szCs w:val="28"/>
    </w:rPr>
  </w:style>
  <w:style w:type="character" w:customStyle="1" w:styleId="Char3">
    <w:name w:val="代码 Char"/>
    <w:basedOn w:val="a3"/>
    <w:link w:val="aff4"/>
    <w:rsid w:val="005661D9"/>
    <w:rPr>
      <w:rFonts w:ascii="Courier New" w:eastAsia="Courier New" w:hAnsi="Courier New"/>
      <w:sz w:val="24"/>
      <w:szCs w:val="28"/>
      <w:shd w:val="pct5" w:color="auto" w:fill="auto"/>
    </w:rPr>
  </w:style>
  <w:style w:type="paragraph" w:customStyle="1" w:styleId="aff5">
    <w:name w:val="填空"/>
    <w:basedOn w:val="a2"/>
    <w:next w:val="a2"/>
    <w:link w:val="Char4"/>
    <w:autoRedefine/>
    <w:rsid w:val="00FD154C"/>
    <w:pPr>
      <w:ind w:leftChars="200" w:left="200" w:rightChars="200" w:right="200"/>
    </w:pPr>
    <w:rPr>
      <w:rFonts w:eastAsia="微软雅黑 Light"/>
      <w:color w:val="0070C0"/>
      <w:sz w:val="28"/>
      <w:u w:val="single"/>
    </w:rPr>
  </w:style>
  <w:style w:type="character" w:customStyle="1" w:styleId="Char4">
    <w:name w:val="填空 Char"/>
    <w:basedOn w:val="a3"/>
    <w:link w:val="aff5"/>
    <w:rsid w:val="00FD154C"/>
    <w:rPr>
      <w:rFonts w:eastAsia="微软雅黑 Light"/>
      <w:color w:val="0070C0"/>
      <w:sz w:val="28"/>
      <w:u w:val="single"/>
    </w:rPr>
  </w:style>
  <w:style w:type="table" w:styleId="1-5">
    <w:name w:val="Grid Table 1 Light Accent 5"/>
    <w:basedOn w:val="a4"/>
    <w:uiPriority w:val="46"/>
    <w:rsid w:val="008B4C69"/>
    <w:pPr>
      <w:spacing w:after="0" w:line="240" w:lineRule="auto"/>
    </w:pPr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6">
    <w:name w:val="line number"/>
    <w:basedOn w:val="a3"/>
    <w:uiPriority w:val="99"/>
    <w:semiHidden/>
    <w:unhideWhenUsed/>
    <w:rsid w:val="00A73BA9"/>
  </w:style>
  <w:style w:type="paragraph" w:customStyle="1" w:styleId="a0">
    <w:name w:val="选项"/>
    <w:basedOn w:val="a2"/>
    <w:next w:val="a2"/>
    <w:link w:val="aff7"/>
    <w:qFormat/>
    <w:rsid w:val="00ED4E3B"/>
    <w:pPr>
      <w:numPr>
        <w:numId w:val="17"/>
      </w:numPr>
      <w:spacing w:line="240" w:lineRule="auto"/>
    </w:pPr>
    <w:rPr>
      <w:rFonts w:ascii="Courier New" w:eastAsia="微软雅黑" w:hAnsi="Courier New" w:cs="微软雅黑"/>
    </w:rPr>
  </w:style>
  <w:style w:type="character" w:customStyle="1" w:styleId="aff7">
    <w:name w:val="选项 字符"/>
    <w:basedOn w:val="Char3"/>
    <w:link w:val="a0"/>
    <w:rsid w:val="00ED4E3B"/>
    <w:rPr>
      <w:rFonts w:ascii="Courier New" w:eastAsia="微软雅黑" w:hAnsi="Courier New" w:cs="微软雅黑"/>
      <w:sz w:val="24"/>
      <w:szCs w:val="28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90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0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15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60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6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9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77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34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689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30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1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Snow\AppData\Roaming\Microsoft\Templates\&#32463;&#20856;&#35838;&#31243;&#25945;&#23398;&#22823;&#32434;.dotx" TargetMode="External"/></Relationships>
</file>

<file path=word/theme/theme1.xml><?xml version="1.0" encoding="utf-8"?>
<a:theme xmlns:a="http://schemas.openxmlformats.org/drawingml/2006/main" name="Office Theme">
  <a:themeElements>
    <a:clrScheme name="蓝色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3E522-C00E-4925-944F-40B57EE40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84E191-7AD1-4A8C-A605-CB66085C9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经典课程教学大纲.dotx</Template>
  <TotalTime>18074</TotalTime>
  <Pages>6</Pages>
  <Words>435</Words>
  <Characters>2483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/课程概述</vt:lpstr>
      <vt:lpstr>必需文本</vt:lpstr>
      <vt:lpstr>课程材料</vt:lpstr>
      <vt:lpstr>资源</vt:lpstr>
      <vt:lpstr>课程安排</vt:lpstr>
      <vt:lpstr>考试安排</vt:lpstr>
      <vt:lpstr>家庭作业规定</vt:lpstr>
      <vt:lpstr>附加信息</vt:lpstr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AoSnow</dc:creator>
  <cp:keywords/>
  <cp:lastModifiedBy>AoSnow</cp:lastModifiedBy>
  <cp:revision>968</cp:revision>
  <cp:lastPrinted>2016-09-09T16:15:00Z</cp:lastPrinted>
  <dcterms:created xsi:type="dcterms:W3CDTF">2016-03-02T03:22:00Z</dcterms:created>
  <dcterms:modified xsi:type="dcterms:W3CDTF">2016-12-21T13:33:00Z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TC029187829991</vt:lpwstr>
  </property>
</Properties>
</file>