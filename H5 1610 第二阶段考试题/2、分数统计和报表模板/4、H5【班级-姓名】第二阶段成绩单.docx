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00E" w:rsidRDefault="00332A55" w:rsidP="00BD2F0D">
      <w:pPr>
        <w:pStyle w:val="a6"/>
        <w:ind w:left="72"/>
        <w:jc w:val="center"/>
      </w:pPr>
      <w:r>
        <w:rPr>
          <w:lang w:val="zh-CN"/>
        </w:rPr>
        <w:t>H</w:t>
      </w:r>
      <w:r w:rsidR="00E52F5A">
        <w:rPr>
          <w:rFonts w:hint="eastAsia"/>
          <w:lang w:val="zh-CN"/>
        </w:rPr>
        <w:t>TML</w:t>
      </w:r>
      <w:r>
        <w:rPr>
          <w:lang w:val="zh-CN"/>
        </w:rPr>
        <w:t>5</w:t>
      </w:r>
      <w:r w:rsidR="00E52F5A">
        <w:rPr>
          <w:lang w:val="zh-CN"/>
        </w:rPr>
        <w:t xml:space="preserve"> </w:t>
      </w:r>
      <w:r w:rsidR="00E52F5A">
        <w:rPr>
          <w:rFonts w:hint="eastAsia"/>
          <w:lang w:val="zh-CN"/>
        </w:rPr>
        <w:t>第</w:t>
      </w:r>
      <w:r w:rsidR="00F27EDB">
        <w:rPr>
          <w:rFonts w:hint="eastAsia"/>
          <w:lang w:val="zh-CN"/>
        </w:rPr>
        <w:t>二</w:t>
      </w:r>
      <w:r>
        <w:rPr>
          <w:lang w:val="zh-CN"/>
        </w:rPr>
        <w:t>阶段</w:t>
      </w:r>
      <w:r w:rsidR="006B6F7F">
        <w:rPr>
          <w:rFonts w:hint="eastAsia"/>
          <w:lang w:val="zh-CN"/>
        </w:rPr>
        <w:t>测评成绩单</w:t>
      </w:r>
      <w:r w:rsidR="00E52F5A">
        <w:rPr>
          <w:lang w:val="zh-CN"/>
        </w:rPr>
        <w:br/>
      </w:r>
      <w:r w:rsidR="004606B0">
        <w:rPr>
          <w:rFonts w:cs="Times New Roman"/>
          <w:b w:val="0"/>
          <w:bCs w:val="0"/>
          <w:color w:val="595959"/>
          <w:kern w:val="0"/>
          <w:sz w:val="21"/>
          <w:szCs w:val="21"/>
          <w:lang w:val="zh-CN"/>
        </w:rPr>
        <w:t>校区</w:t>
      </w:r>
      <w:r w:rsidR="00E52F5A" w:rsidRPr="00E52F5A">
        <w:rPr>
          <w:rFonts w:cs="Times New Roman" w:hint="eastAsia"/>
          <w:b w:val="0"/>
          <w:bCs w:val="0"/>
          <w:color w:val="595959"/>
          <w:kern w:val="0"/>
          <w:sz w:val="21"/>
          <w:szCs w:val="21"/>
          <w:u w:val="single"/>
          <w:lang w:val="zh-CN"/>
        </w:rPr>
        <w:t xml:space="preserve">              </w:t>
      </w:r>
      <w:r w:rsidR="00E52F5A" w:rsidRPr="00E52F5A">
        <w:rPr>
          <w:rFonts w:cs="Times New Roman"/>
          <w:b w:val="0"/>
          <w:bCs w:val="0"/>
          <w:color w:val="595959"/>
          <w:kern w:val="0"/>
          <w:sz w:val="21"/>
          <w:szCs w:val="21"/>
          <w:u w:val="single"/>
          <w:lang w:val="zh-CN"/>
        </w:rPr>
        <w:t xml:space="preserve">    </w:t>
      </w:r>
      <w:r w:rsidR="00E52F5A" w:rsidRPr="00E52F5A">
        <w:rPr>
          <w:rFonts w:cs="Times New Roman"/>
          <w:b w:val="0"/>
          <w:bCs w:val="0"/>
          <w:color w:val="595959"/>
          <w:kern w:val="0"/>
          <w:sz w:val="21"/>
          <w:szCs w:val="21"/>
          <w:lang w:val="zh-CN"/>
        </w:rPr>
        <w:t xml:space="preserve">  </w:t>
      </w:r>
      <w:r w:rsidR="00E52F5A" w:rsidRPr="00E52F5A">
        <w:rPr>
          <w:rFonts w:cs="Times New Roman" w:hint="eastAsia"/>
          <w:b w:val="0"/>
          <w:bCs w:val="0"/>
          <w:color w:val="595959"/>
          <w:kern w:val="0"/>
          <w:sz w:val="21"/>
          <w:szCs w:val="21"/>
          <w:lang w:val="zh-CN"/>
        </w:rPr>
        <w:t xml:space="preserve"> </w:t>
      </w:r>
      <w:r w:rsidR="00C3627C">
        <w:rPr>
          <w:rFonts w:cs="Times New Roman" w:hint="eastAsia"/>
          <w:b w:val="0"/>
          <w:bCs w:val="0"/>
          <w:color w:val="595959"/>
          <w:kern w:val="0"/>
          <w:sz w:val="21"/>
          <w:szCs w:val="21"/>
          <w:lang w:val="zh-CN"/>
        </w:rPr>
        <w:t>班级</w:t>
      </w:r>
      <w:r w:rsidR="00C3627C" w:rsidRPr="00C3627C">
        <w:rPr>
          <w:rFonts w:cs="Times New Roman"/>
          <w:b w:val="0"/>
          <w:bCs w:val="0"/>
          <w:color w:val="595959"/>
          <w:kern w:val="0"/>
          <w:sz w:val="21"/>
          <w:szCs w:val="21"/>
          <w:u w:val="single"/>
          <w:lang w:val="zh-CN"/>
        </w:rPr>
        <w:tab/>
      </w:r>
      <w:r w:rsidR="00C3627C" w:rsidRPr="00C3627C">
        <w:rPr>
          <w:rFonts w:cs="Times New Roman"/>
          <w:b w:val="0"/>
          <w:bCs w:val="0"/>
          <w:color w:val="595959"/>
          <w:kern w:val="0"/>
          <w:sz w:val="21"/>
          <w:szCs w:val="21"/>
          <w:u w:val="single"/>
          <w:lang w:val="zh-CN"/>
        </w:rPr>
        <w:tab/>
      </w:r>
      <w:r w:rsidR="00E52F5A" w:rsidRPr="00E52F5A">
        <w:rPr>
          <w:rFonts w:cs="Times New Roman" w:hint="eastAsia"/>
          <w:b w:val="0"/>
          <w:bCs w:val="0"/>
          <w:color w:val="595959"/>
          <w:kern w:val="0"/>
          <w:sz w:val="21"/>
          <w:szCs w:val="21"/>
          <w:lang w:val="zh-CN"/>
        </w:rPr>
        <w:t xml:space="preserve">   姓名</w:t>
      </w:r>
      <w:r w:rsidR="00E52F5A" w:rsidRPr="00E52F5A">
        <w:rPr>
          <w:rFonts w:cs="Times New Roman" w:hint="eastAsia"/>
          <w:b w:val="0"/>
          <w:bCs w:val="0"/>
          <w:color w:val="595959"/>
          <w:kern w:val="0"/>
          <w:sz w:val="21"/>
          <w:szCs w:val="21"/>
          <w:u w:val="single"/>
          <w:lang w:val="zh-CN"/>
        </w:rPr>
        <w:t xml:space="preserve">              </w:t>
      </w:r>
      <w:r w:rsidR="00E52F5A" w:rsidRPr="00E52F5A">
        <w:rPr>
          <w:rFonts w:cs="Times New Roman"/>
          <w:b w:val="0"/>
          <w:bCs w:val="0"/>
          <w:color w:val="595959"/>
          <w:kern w:val="0"/>
          <w:sz w:val="21"/>
          <w:szCs w:val="21"/>
          <w:u w:val="single"/>
          <w:lang w:val="zh-CN"/>
        </w:rPr>
        <w:t xml:space="preserve">     </w:t>
      </w:r>
      <w:r w:rsidR="00E52F5A" w:rsidRPr="00E52F5A">
        <w:rPr>
          <w:rFonts w:cs="Times New Roman" w:hint="eastAsia"/>
          <w:b w:val="0"/>
          <w:bCs w:val="0"/>
          <w:color w:val="FFFFFF"/>
          <w:kern w:val="0"/>
          <w:sz w:val="21"/>
          <w:szCs w:val="21"/>
        </w:rPr>
        <w:t>·</w:t>
      </w:r>
    </w:p>
    <w:p w:rsidR="003056E7" w:rsidRPr="00C010CA" w:rsidRDefault="003056E7" w:rsidP="006B6F7F"/>
    <w:tbl>
      <w:tblPr>
        <w:tblStyle w:val="11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pct5" w:color="auto" w:fill="auto"/>
        <w:tblLook w:val="04A0" w:firstRow="1" w:lastRow="0" w:firstColumn="1" w:lastColumn="0" w:noHBand="0" w:noVBand="1"/>
      </w:tblPr>
      <w:tblGrid>
        <w:gridCol w:w="1555"/>
        <w:gridCol w:w="3685"/>
        <w:gridCol w:w="2226"/>
        <w:gridCol w:w="1302"/>
        <w:gridCol w:w="1302"/>
      </w:tblGrid>
      <w:tr w:rsidR="004145E6" w:rsidRPr="00B42640" w:rsidTr="0010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pct5" w:color="auto" w:fill="auto"/>
            <w:vAlign w:val="center"/>
          </w:tcPr>
          <w:p w:rsidR="004145E6" w:rsidRPr="004145E6" w:rsidRDefault="004145E6" w:rsidP="004145E6">
            <w:pPr>
              <w:jc w:val="center"/>
              <w:rPr>
                <w:rFonts w:ascii="微软雅黑 Light" w:eastAsia="微软雅黑 Light" w:hAnsi="微软雅黑 Light"/>
              </w:rPr>
            </w:pPr>
            <w:r w:rsidRPr="004145E6">
              <w:rPr>
                <w:rFonts w:ascii="微软雅黑 Light" w:eastAsia="微软雅黑 Light" w:hAnsi="微软雅黑 Light" w:hint="eastAsia"/>
              </w:rPr>
              <w:t>方向</w:t>
            </w:r>
          </w:p>
        </w:tc>
        <w:tc>
          <w:tcPr>
            <w:tcW w:w="3685" w:type="dxa"/>
            <w:shd w:val="pct5" w:color="auto" w:fill="auto"/>
            <w:vAlign w:val="center"/>
          </w:tcPr>
          <w:p w:rsidR="004145E6" w:rsidRPr="004145E6" w:rsidRDefault="004145E6" w:rsidP="00414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考核分类</w:t>
            </w:r>
          </w:p>
        </w:tc>
        <w:tc>
          <w:tcPr>
            <w:tcW w:w="2226" w:type="dxa"/>
            <w:shd w:val="pct5" w:color="auto" w:fill="auto"/>
            <w:vAlign w:val="center"/>
          </w:tcPr>
          <w:p w:rsidR="004145E6" w:rsidRPr="004145E6" w:rsidRDefault="004145E6" w:rsidP="00414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评分者</w:t>
            </w:r>
          </w:p>
        </w:tc>
        <w:tc>
          <w:tcPr>
            <w:tcW w:w="1302" w:type="dxa"/>
            <w:shd w:val="pct5" w:color="auto" w:fill="auto"/>
            <w:vAlign w:val="center"/>
          </w:tcPr>
          <w:p w:rsidR="004145E6" w:rsidRPr="004145E6" w:rsidRDefault="004145E6" w:rsidP="00414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总分</w:t>
            </w:r>
          </w:p>
        </w:tc>
        <w:tc>
          <w:tcPr>
            <w:tcW w:w="1302" w:type="dxa"/>
            <w:shd w:val="pct5" w:color="auto" w:fill="auto"/>
            <w:vAlign w:val="center"/>
          </w:tcPr>
          <w:p w:rsidR="004145E6" w:rsidRPr="004145E6" w:rsidRDefault="004145E6" w:rsidP="00414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得分</w:t>
            </w:r>
          </w:p>
        </w:tc>
      </w:tr>
      <w:tr w:rsidR="004C7279" w:rsidRPr="00B42640" w:rsidTr="00906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pct5" w:color="auto" w:fill="auto"/>
            <w:vAlign w:val="center"/>
          </w:tcPr>
          <w:p w:rsidR="004C7279" w:rsidRPr="004145E6" w:rsidRDefault="004C7279" w:rsidP="004C7279">
            <w:pPr>
              <w:jc w:val="center"/>
              <w:rPr>
                <w:rFonts w:ascii="微软雅黑 Light" w:eastAsia="微软雅黑 Light" w:hAnsi="微软雅黑 Light"/>
              </w:rPr>
            </w:pPr>
            <w:r w:rsidRPr="004145E6">
              <w:rPr>
                <w:rFonts w:ascii="微软雅黑 Light" w:eastAsia="微软雅黑 Light" w:hAnsi="微软雅黑 Light" w:hint="eastAsia"/>
              </w:rPr>
              <w:t>专业知识分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4C7279" w:rsidRPr="004145E6" w:rsidRDefault="004C7279" w:rsidP="004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 w:rsidRPr="004145E6">
              <w:rPr>
                <w:rFonts w:ascii="微软雅黑 Light" w:eastAsia="微软雅黑 Light" w:hAnsi="微软雅黑 Light" w:hint="eastAsia"/>
              </w:rPr>
              <w:t>笔试部分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4C7279" w:rsidRPr="004145E6" w:rsidRDefault="004C7279" w:rsidP="004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测评</w:t>
            </w:r>
          </w:p>
        </w:tc>
        <w:tc>
          <w:tcPr>
            <w:tcW w:w="1302" w:type="dxa"/>
            <w:tcBorders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:rsidR="004C7279" w:rsidRPr="004145E6" w:rsidRDefault="004C7279" w:rsidP="004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60</w:t>
            </w:r>
          </w:p>
        </w:tc>
        <w:tc>
          <w:tcPr>
            <w:tcW w:w="1302" w:type="dxa"/>
            <w:tcBorders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:rsidR="004C7279" w:rsidRPr="004145E6" w:rsidRDefault="004C7279" w:rsidP="004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</w:p>
        </w:tc>
      </w:tr>
      <w:tr w:rsidR="004C7279" w:rsidRPr="00B42640" w:rsidTr="00906C1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pct5" w:color="auto" w:fill="auto"/>
            <w:vAlign w:val="center"/>
          </w:tcPr>
          <w:p w:rsidR="004C7279" w:rsidRPr="004145E6" w:rsidRDefault="004C7279" w:rsidP="004C7279">
            <w:pPr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4C7279" w:rsidRPr="00B42640" w:rsidRDefault="004C7279" w:rsidP="004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</w:rPr>
              <w:t>机试部分</w:t>
            </w:r>
            <w:proofErr w:type="gramEnd"/>
          </w:p>
        </w:tc>
        <w:tc>
          <w:tcPr>
            <w:tcW w:w="2226" w:type="dxa"/>
            <w:shd w:val="clear" w:color="auto" w:fill="auto"/>
            <w:vAlign w:val="center"/>
          </w:tcPr>
          <w:p w:rsidR="004C7279" w:rsidRPr="00B42640" w:rsidRDefault="004C7279" w:rsidP="004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测评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4C7279" w:rsidRPr="00B42640" w:rsidRDefault="004C7279" w:rsidP="004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4</w:t>
            </w:r>
            <w:r>
              <w:rPr>
                <w:rFonts w:ascii="微软雅黑 Light" w:eastAsia="微软雅黑 Light" w:hAnsi="微软雅黑 Light"/>
              </w:rPr>
              <w:t>0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4C7279" w:rsidRPr="00B42640" w:rsidRDefault="004C7279" w:rsidP="004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</w:p>
        </w:tc>
      </w:tr>
      <w:tr w:rsidR="004C7279" w:rsidRPr="00B42640" w:rsidTr="00DE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pct5" w:color="auto" w:fill="auto"/>
            <w:vAlign w:val="center"/>
          </w:tcPr>
          <w:p w:rsidR="004C7279" w:rsidRPr="004145E6" w:rsidRDefault="004C7279" w:rsidP="004C7279">
            <w:pPr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4C7279" w:rsidRPr="00B42640" w:rsidRDefault="004C7279" w:rsidP="004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</w:rPr>
              <w:t>机试作品</w:t>
            </w:r>
            <w:proofErr w:type="gramEnd"/>
            <w:r>
              <w:rPr>
                <w:rFonts w:ascii="微软雅黑 Light" w:eastAsia="微软雅黑 Light" w:hAnsi="微软雅黑 Light" w:hint="eastAsia"/>
              </w:rPr>
              <w:t>讲解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4C7279" w:rsidRPr="00B42640" w:rsidRDefault="004C7279" w:rsidP="004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项目或教学经理</w:t>
            </w:r>
          </w:p>
        </w:tc>
        <w:tc>
          <w:tcPr>
            <w:tcW w:w="1302" w:type="dxa"/>
            <w:shd w:val="pct5" w:color="auto" w:fill="auto"/>
            <w:vAlign w:val="center"/>
          </w:tcPr>
          <w:p w:rsidR="004C7279" w:rsidRPr="00B42640" w:rsidRDefault="004C7279" w:rsidP="004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 w:rsidRPr="00DE27EC">
              <w:rPr>
                <w:rFonts w:ascii="微软雅黑 Light" w:eastAsia="微软雅黑 Light" w:hAnsi="微软雅黑 Light" w:hint="eastAsia"/>
              </w:rPr>
              <w:t>×</w:t>
            </w:r>
          </w:p>
        </w:tc>
        <w:tc>
          <w:tcPr>
            <w:tcW w:w="1302" w:type="dxa"/>
            <w:shd w:val="pct5" w:color="auto" w:fill="auto"/>
            <w:vAlign w:val="center"/>
          </w:tcPr>
          <w:p w:rsidR="004C7279" w:rsidRPr="00B42640" w:rsidRDefault="004C7279" w:rsidP="004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 w:rsidRPr="00DE27EC">
              <w:rPr>
                <w:rFonts w:ascii="微软雅黑 Light" w:eastAsia="微软雅黑 Light" w:hAnsi="微软雅黑 Light" w:hint="eastAsia"/>
              </w:rPr>
              <w:t>×</w:t>
            </w:r>
          </w:p>
        </w:tc>
      </w:tr>
      <w:tr w:rsidR="004C7279" w:rsidRPr="00B42640" w:rsidTr="001075A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pct5" w:color="auto" w:fill="auto"/>
            <w:vAlign w:val="center"/>
          </w:tcPr>
          <w:p w:rsidR="004C7279" w:rsidRPr="004145E6" w:rsidRDefault="004C7279" w:rsidP="004C7279">
            <w:pPr>
              <w:jc w:val="center"/>
              <w:rPr>
                <w:rFonts w:ascii="微软雅黑 Light" w:eastAsia="微软雅黑 Light" w:hAnsi="微软雅黑 Light"/>
              </w:rPr>
            </w:pPr>
            <w:r w:rsidRPr="004145E6">
              <w:rPr>
                <w:rFonts w:ascii="微软雅黑 Light" w:eastAsia="微软雅黑 Light" w:hAnsi="微软雅黑 Light" w:hint="eastAsia"/>
              </w:rPr>
              <w:t>综合素质分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4C7279" w:rsidRPr="00B42640" w:rsidRDefault="004C7279" w:rsidP="004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平时作品、作业综合评分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4C7279" w:rsidRPr="00B42640" w:rsidRDefault="004C7279" w:rsidP="004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项目或教学经理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4C7279" w:rsidRPr="00B42640" w:rsidRDefault="004C7279" w:rsidP="004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20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4C7279" w:rsidRPr="00B42640" w:rsidRDefault="004C7279" w:rsidP="004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</w:p>
        </w:tc>
      </w:tr>
      <w:tr w:rsidR="004C7279" w:rsidRPr="00B42640" w:rsidTr="00906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pct5" w:color="auto" w:fill="auto"/>
            <w:vAlign w:val="center"/>
          </w:tcPr>
          <w:p w:rsidR="004C7279" w:rsidRPr="00B42640" w:rsidRDefault="004C7279" w:rsidP="004C7279">
            <w:pPr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4C7279" w:rsidRPr="00B42640" w:rsidRDefault="004C7279" w:rsidP="004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个人形象，精神面貌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4C7279" w:rsidRPr="00B42640" w:rsidRDefault="004C7279" w:rsidP="004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实</w:t>
            </w:r>
            <w:proofErr w:type="gramStart"/>
            <w:r>
              <w:rPr>
                <w:rFonts w:ascii="微软雅黑 Light" w:eastAsia="微软雅黑 Light" w:hAnsi="微软雅黑 Light" w:hint="eastAsia"/>
              </w:rPr>
              <w:t>训经理</w:t>
            </w:r>
            <w:proofErr w:type="gramEnd"/>
          </w:p>
        </w:tc>
        <w:tc>
          <w:tcPr>
            <w:tcW w:w="1302" w:type="dxa"/>
            <w:tcBorders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:rsidR="004C7279" w:rsidRPr="00B42640" w:rsidRDefault="004C7279" w:rsidP="004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10</w:t>
            </w:r>
          </w:p>
        </w:tc>
        <w:tc>
          <w:tcPr>
            <w:tcW w:w="1302" w:type="dxa"/>
            <w:tcBorders>
              <w:bottom w:val="single" w:sz="4" w:space="0" w:color="595959" w:themeColor="text1" w:themeTint="A6"/>
            </w:tcBorders>
            <w:shd w:val="clear" w:color="auto" w:fill="auto"/>
            <w:vAlign w:val="center"/>
          </w:tcPr>
          <w:p w:rsidR="004C7279" w:rsidRPr="00B42640" w:rsidRDefault="004C7279" w:rsidP="004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</w:p>
        </w:tc>
      </w:tr>
      <w:tr w:rsidR="004C7279" w:rsidRPr="00B42640" w:rsidTr="00906C1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pct5" w:color="auto" w:fill="auto"/>
            <w:vAlign w:val="center"/>
          </w:tcPr>
          <w:p w:rsidR="004C7279" w:rsidRPr="00B42640" w:rsidRDefault="004C7279" w:rsidP="004C7279">
            <w:pPr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4C7279" w:rsidRPr="00B42640" w:rsidRDefault="004C7279" w:rsidP="004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模拟面试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4C7279" w:rsidRPr="00B42640" w:rsidRDefault="004C7279" w:rsidP="004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 w:rsidRPr="00EC54A1">
              <w:rPr>
                <w:rFonts w:ascii="微软雅黑 Light" w:eastAsia="微软雅黑 Light" w:hAnsi="微软雅黑 Light" w:hint="eastAsia"/>
              </w:rPr>
              <w:t>人事、就业老师</w:t>
            </w:r>
            <w:r>
              <w:rPr>
                <w:rFonts w:ascii="微软雅黑 Light" w:eastAsia="微软雅黑 Light" w:hAnsi="微软雅黑 Light" w:hint="eastAsia"/>
              </w:rPr>
              <w:t>、</w:t>
            </w:r>
            <w:r w:rsidRPr="00EC54A1">
              <w:rPr>
                <w:rFonts w:ascii="微软雅黑 Light" w:eastAsia="微软雅黑 Light" w:hAnsi="微软雅黑 Light" w:hint="eastAsia"/>
              </w:rPr>
              <w:t>项目</w:t>
            </w:r>
            <w:r>
              <w:rPr>
                <w:rFonts w:ascii="微软雅黑 Light" w:eastAsia="微软雅黑 Light" w:hAnsi="微软雅黑 Light" w:hint="eastAsia"/>
              </w:rPr>
              <w:t>或教学经理</w:t>
            </w:r>
          </w:p>
        </w:tc>
        <w:tc>
          <w:tcPr>
            <w:tcW w:w="1302" w:type="dxa"/>
            <w:shd w:val="pct5" w:color="auto" w:fill="auto"/>
            <w:vAlign w:val="center"/>
          </w:tcPr>
          <w:p w:rsidR="004C7279" w:rsidRPr="00B42640" w:rsidRDefault="004C7279" w:rsidP="004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 w:rsidRPr="00DE27EC">
              <w:rPr>
                <w:rFonts w:ascii="微软雅黑 Light" w:eastAsia="微软雅黑 Light" w:hAnsi="微软雅黑 Light" w:hint="eastAsia"/>
              </w:rPr>
              <w:t>×</w:t>
            </w:r>
          </w:p>
        </w:tc>
        <w:tc>
          <w:tcPr>
            <w:tcW w:w="1302" w:type="dxa"/>
            <w:shd w:val="pct5" w:color="auto" w:fill="auto"/>
            <w:vAlign w:val="center"/>
          </w:tcPr>
          <w:p w:rsidR="004C7279" w:rsidRPr="00B42640" w:rsidRDefault="004C7279" w:rsidP="004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 w:rsidRPr="00DE27EC">
              <w:rPr>
                <w:rFonts w:ascii="微软雅黑 Light" w:eastAsia="微软雅黑 Light" w:hAnsi="微软雅黑 Light" w:hint="eastAsia"/>
              </w:rPr>
              <w:t>×</w:t>
            </w:r>
          </w:p>
        </w:tc>
      </w:tr>
      <w:tr w:rsidR="004C7279" w:rsidRPr="00B42640" w:rsidTr="00906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pct5" w:color="auto" w:fill="auto"/>
            <w:vAlign w:val="center"/>
          </w:tcPr>
          <w:p w:rsidR="004C7279" w:rsidRPr="00B42640" w:rsidRDefault="004C7279" w:rsidP="004C7279">
            <w:pPr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4C7279" w:rsidRPr="00B42640" w:rsidRDefault="004C7279" w:rsidP="004C7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项目作及答辩评分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4C7279" w:rsidRPr="00B42640" w:rsidRDefault="004C7279" w:rsidP="004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项目或教学经理、实训经理、班主任</w:t>
            </w:r>
          </w:p>
        </w:tc>
        <w:tc>
          <w:tcPr>
            <w:tcW w:w="1302" w:type="dxa"/>
            <w:shd w:val="pct5" w:color="auto" w:fill="auto"/>
            <w:vAlign w:val="center"/>
          </w:tcPr>
          <w:p w:rsidR="004C7279" w:rsidRPr="00B42640" w:rsidRDefault="004C7279" w:rsidP="004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 w:rsidRPr="00DE27EC">
              <w:rPr>
                <w:rFonts w:ascii="微软雅黑 Light" w:eastAsia="微软雅黑 Light" w:hAnsi="微软雅黑 Light" w:hint="eastAsia"/>
              </w:rPr>
              <w:t>×</w:t>
            </w:r>
          </w:p>
        </w:tc>
        <w:tc>
          <w:tcPr>
            <w:tcW w:w="1302" w:type="dxa"/>
            <w:shd w:val="pct5" w:color="auto" w:fill="auto"/>
            <w:vAlign w:val="center"/>
          </w:tcPr>
          <w:p w:rsidR="004C7279" w:rsidRPr="00B42640" w:rsidRDefault="004C7279" w:rsidP="004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 w:rsidRPr="00DE27EC">
              <w:rPr>
                <w:rFonts w:ascii="微软雅黑 Light" w:eastAsia="微软雅黑 Light" w:hAnsi="微软雅黑 Light" w:hint="eastAsia"/>
              </w:rPr>
              <w:t>×</w:t>
            </w:r>
          </w:p>
        </w:tc>
      </w:tr>
      <w:tr w:rsidR="004C7279" w:rsidRPr="00B42640" w:rsidTr="001075A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pct5" w:color="auto" w:fill="auto"/>
            <w:vAlign w:val="center"/>
          </w:tcPr>
          <w:p w:rsidR="004C7279" w:rsidRPr="00B42640" w:rsidRDefault="004C7279" w:rsidP="004C7279">
            <w:pPr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4C7279" w:rsidRPr="00B42640" w:rsidRDefault="004C7279" w:rsidP="004C7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平时表现评分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4C7279" w:rsidRPr="00B42640" w:rsidRDefault="004C7279" w:rsidP="004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班主任、实</w:t>
            </w:r>
            <w:proofErr w:type="gramStart"/>
            <w:r>
              <w:rPr>
                <w:rFonts w:ascii="微软雅黑 Light" w:eastAsia="微软雅黑 Light" w:hAnsi="微软雅黑 Light" w:hint="eastAsia"/>
              </w:rPr>
              <w:t>训经理</w:t>
            </w:r>
            <w:proofErr w:type="gramEnd"/>
          </w:p>
        </w:tc>
        <w:tc>
          <w:tcPr>
            <w:tcW w:w="1302" w:type="dxa"/>
            <w:shd w:val="clear" w:color="auto" w:fill="auto"/>
            <w:vAlign w:val="center"/>
          </w:tcPr>
          <w:p w:rsidR="004C7279" w:rsidRPr="00B42640" w:rsidRDefault="004C7279" w:rsidP="004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/>
              </w:rPr>
              <w:t>2</w:t>
            </w:r>
            <w:r>
              <w:rPr>
                <w:rFonts w:ascii="微软雅黑 Light" w:eastAsia="微软雅黑 Light" w:hAnsi="微软雅黑 Light" w:hint="eastAsia"/>
              </w:rPr>
              <w:t>0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4C7279" w:rsidRPr="00B42640" w:rsidRDefault="004C7279" w:rsidP="004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</w:p>
        </w:tc>
      </w:tr>
      <w:tr w:rsidR="001075AF" w:rsidRPr="00B42640" w:rsidTr="0062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6" w:type="dxa"/>
            <w:gridSpan w:val="3"/>
            <w:shd w:val="pct5" w:color="auto" w:fill="auto"/>
            <w:vAlign w:val="center"/>
          </w:tcPr>
          <w:p w:rsidR="001075AF" w:rsidRPr="00B42640" w:rsidRDefault="001075AF" w:rsidP="00232B66">
            <w:pPr>
              <w:jc w:val="center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合计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1075AF" w:rsidRPr="00B42640" w:rsidRDefault="009628D7" w:rsidP="002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150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1075AF" w:rsidRPr="00B42640" w:rsidRDefault="001075AF" w:rsidP="00232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</w:rPr>
            </w:pPr>
          </w:p>
        </w:tc>
      </w:tr>
    </w:tbl>
    <w:p w:rsidR="00B747F1" w:rsidRDefault="00B747F1" w:rsidP="00107AAC"/>
    <w:p w:rsidR="00DE27EC" w:rsidRPr="00DE27EC" w:rsidRDefault="00DE27EC" w:rsidP="00107AAC">
      <w:pPr>
        <w:rPr>
          <w:b/>
        </w:rPr>
      </w:pPr>
      <w:r w:rsidRPr="00DE27EC">
        <w:rPr>
          <w:rFonts w:hint="eastAsia"/>
          <w:b/>
        </w:rPr>
        <w:t>注意事项：</w:t>
      </w:r>
      <w:bookmarkStart w:id="0" w:name="_GoBack"/>
      <w:bookmarkEnd w:id="0"/>
    </w:p>
    <w:p w:rsidR="00DE27EC" w:rsidRDefault="00CB7C4D" w:rsidP="00107AAC">
      <w:r>
        <w:t>1</w:t>
      </w:r>
      <w:r w:rsidR="00DE27EC">
        <w:rPr>
          <w:rFonts w:hint="eastAsia"/>
        </w:rPr>
        <w:t>、</w:t>
      </w:r>
      <w:r w:rsidR="00DE27EC" w:rsidRPr="00DE27EC">
        <w:rPr>
          <w:rFonts w:hint="eastAsia"/>
        </w:rPr>
        <w:t>形象评分标准：</w:t>
      </w:r>
    </w:p>
    <w:p w:rsidR="00DE27EC" w:rsidRDefault="00DE27EC" w:rsidP="00DE27EC">
      <w:pPr>
        <w:ind w:leftChars="300" w:left="720"/>
      </w:pPr>
      <w:r w:rsidRPr="00DE27EC">
        <w:rPr>
          <w:rFonts w:hint="eastAsia"/>
        </w:rPr>
        <w:t>外观干净整洁、搭配合理（</w:t>
      </w:r>
      <w:r w:rsidRPr="00DE27EC">
        <w:rPr>
          <w:rFonts w:hint="eastAsia"/>
        </w:rPr>
        <w:t>2</w:t>
      </w:r>
      <w:r>
        <w:rPr>
          <w:rFonts w:hint="eastAsia"/>
        </w:rPr>
        <w:t>分）</w:t>
      </w:r>
    </w:p>
    <w:p w:rsidR="00DE27EC" w:rsidRDefault="00DE27EC" w:rsidP="00DE27EC">
      <w:pPr>
        <w:ind w:leftChars="300" w:left="720"/>
      </w:pPr>
      <w:r w:rsidRPr="00DE27EC">
        <w:rPr>
          <w:rFonts w:hint="eastAsia"/>
        </w:rPr>
        <w:t>不穿背心、拖鞋（</w:t>
      </w:r>
      <w:r w:rsidRPr="00DE27EC">
        <w:rPr>
          <w:rFonts w:hint="eastAsia"/>
        </w:rPr>
        <w:t>2</w:t>
      </w:r>
      <w:r>
        <w:rPr>
          <w:rFonts w:hint="eastAsia"/>
        </w:rPr>
        <w:t>分）</w:t>
      </w:r>
    </w:p>
    <w:p w:rsidR="00DE27EC" w:rsidRDefault="00DE27EC" w:rsidP="00DE27EC">
      <w:pPr>
        <w:ind w:leftChars="300" w:left="720"/>
      </w:pPr>
      <w:r w:rsidRPr="00DE27EC">
        <w:rPr>
          <w:rFonts w:hint="eastAsia"/>
        </w:rPr>
        <w:t>桌面整洁，物品摆放整齐（</w:t>
      </w:r>
      <w:r w:rsidRPr="00DE27EC">
        <w:rPr>
          <w:rFonts w:hint="eastAsia"/>
        </w:rPr>
        <w:t>2</w:t>
      </w:r>
      <w:r>
        <w:rPr>
          <w:rFonts w:hint="eastAsia"/>
        </w:rPr>
        <w:t>分）</w:t>
      </w:r>
    </w:p>
    <w:p w:rsidR="00DE27EC" w:rsidRDefault="00DE27EC" w:rsidP="00DE27EC">
      <w:pPr>
        <w:ind w:leftChars="300" w:left="720"/>
      </w:pPr>
      <w:r w:rsidRPr="00DE27EC">
        <w:rPr>
          <w:rFonts w:hint="eastAsia"/>
        </w:rPr>
        <w:t>乐于助人，同学间互相帮助（</w:t>
      </w:r>
      <w:r w:rsidRPr="00DE27EC">
        <w:rPr>
          <w:rFonts w:hint="eastAsia"/>
        </w:rPr>
        <w:t>2</w:t>
      </w:r>
      <w:r>
        <w:rPr>
          <w:rFonts w:hint="eastAsia"/>
        </w:rPr>
        <w:t>分）</w:t>
      </w:r>
    </w:p>
    <w:p w:rsidR="00DE27EC" w:rsidRPr="00DE27EC" w:rsidRDefault="00DE27EC" w:rsidP="00DE27EC">
      <w:pPr>
        <w:ind w:leftChars="300" w:left="720"/>
      </w:pPr>
      <w:r w:rsidRPr="00DE27EC">
        <w:rPr>
          <w:rFonts w:hint="eastAsia"/>
        </w:rPr>
        <w:t>尊敬师长，遵守学校相关规定（</w:t>
      </w:r>
      <w:r w:rsidRPr="00DE27EC">
        <w:rPr>
          <w:rFonts w:hint="eastAsia"/>
        </w:rPr>
        <w:t>2</w:t>
      </w:r>
      <w:r>
        <w:rPr>
          <w:rFonts w:hint="eastAsia"/>
        </w:rPr>
        <w:t>分）</w:t>
      </w:r>
    </w:p>
    <w:p w:rsidR="00DE27EC" w:rsidRDefault="00DE27EC" w:rsidP="00107AAC"/>
    <w:p w:rsidR="00DE27EC" w:rsidRPr="00DE27EC" w:rsidRDefault="00DE27EC" w:rsidP="00107AAC"/>
    <w:sectPr w:rsidR="00DE27EC" w:rsidRPr="00DE27EC" w:rsidSect="00F436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B19" w:rsidRDefault="006F1B19">
      <w:pPr>
        <w:spacing w:line="240" w:lineRule="auto"/>
        <w:ind w:left="120" w:right="120"/>
      </w:pPr>
      <w:r>
        <w:separator/>
      </w:r>
    </w:p>
    <w:p w:rsidR="006F1B19" w:rsidRDefault="006F1B19">
      <w:pPr>
        <w:ind w:left="120" w:right="120"/>
      </w:pPr>
    </w:p>
    <w:p w:rsidR="006F1B19" w:rsidRDefault="006F1B19">
      <w:pPr>
        <w:ind w:left="120" w:right="120"/>
      </w:pPr>
    </w:p>
  </w:endnote>
  <w:endnote w:type="continuationSeparator" w:id="0">
    <w:p w:rsidR="006F1B19" w:rsidRDefault="006F1B19">
      <w:pPr>
        <w:spacing w:line="240" w:lineRule="auto"/>
        <w:ind w:left="120" w:right="120"/>
      </w:pPr>
      <w:r>
        <w:continuationSeparator/>
      </w:r>
    </w:p>
    <w:p w:rsidR="006F1B19" w:rsidRDefault="006F1B19">
      <w:pPr>
        <w:ind w:left="120" w:right="120"/>
      </w:pPr>
    </w:p>
    <w:p w:rsidR="006F1B19" w:rsidRDefault="006F1B19">
      <w:pPr>
        <w:ind w:left="120" w:right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B8" w:rsidRDefault="00BE75B8">
    <w:pPr>
      <w:pStyle w:val="af1"/>
      <w:ind w:left="120" w:right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5" w:type="pct"/>
      <w:tblBorders>
        <w:top w:val="single" w:sz="4" w:space="0" w:color="7F7F7F" w:themeColor="text1" w:themeTint="80"/>
      </w:tblBorders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页脚表格"/>
    </w:tblPr>
    <w:tblGrid>
      <w:gridCol w:w="5035"/>
      <w:gridCol w:w="5035"/>
    </w:tblGrid>
    <w:tr w:rsidR="00BE75B8" w:rsidRPr="00B15500" w:rsidTr="00592511">
      <w:trPr>
        <w:trHeight w:val="198"/>
      </w:trPr>
      <w:tc>
        <w:tcPr>
          <w:tcW w:w="2500" w:type="pct"/>
        </w:tcPr>
        <w:p w:rsidR="00BE75B8" w:rsidRPr="00B15500" w:rsidRDefault="00BE75B8" w:rsidP="000448E9">
          <w:pPr>
            <w:pStyle w:val="af1"/>
            <w:ind w:rightChars="50" w:right="1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汇</w:t>
          </w:r>
          <w:proofErr w:type="gramStart"/>
          <w:r>
            <w:rPr>
              <w:rFonts w:ascii="微软雅黑" w:eastAsia="微软雅黑" w:hAnsi="微软雅黑" w:hint="eastAsia"/>
            </w:rPr>
            <w:t>道教育</w:t>
          </w:r>
          <w:proofErr w:type="gramEnd"/>
          <w:r>
            <w:rPr>
              <w:rFonts w:ascii="微软雅黑" w:eastAsia="微软雅黑" w:hAnsi="微软雅黑" w:hint="eastAsia"/>
            </w:rPr>
            <w:t>科技</w:t>
          </w:r>
        </w:p>
      </w:tc>
      <w:tc>
        <w:tcPr>
          <w:tcW w:w="2500" w:type="pct"/>
        </w:tcPr>
        <w:p w:rsidR="00BE75B8" w:rsidRPr="00B15500" w:rsidRDefault="00BE75B8">
          <w:pPr>
            <w:pStyle w:val="af1"/>
            <w:ind w:left="120" w:right="120"/>
            <w:jc w:val="right"/>
            <w:rPr>
              <w:rFonts w:ascii="微软雅黑" w:eastAsia="微软雅黑" w:hAnsi="微软雅黑"/>
            </w:rPr>
          </w:pPr>
          <w:r w:rsidRPr="00B15500">
            <w:rPr>
              <w:rFonts w:ascii="微软雅黑" w:eastAsia="微软雅黑" w:hAnsi="微软雅黑"/>
            </w:rPr>
            <w:fldChar w:fldCharType="begin"/>
          </w:r>
          <w:r w:rsidRPr="00B15500">
            <w:rPr>
              <w:rFonts w:ascii="微软雅黑" w:eastAsia="微软雅黑" w:hAnsi="微软雅黑"/>
            </w:rPr>
            <w:instrText>PAGE   \* MERGEFORMAT</w:instrText>
          </w:r>
          <w:r w:rsidRPr="00B15500">
            <w:rPr>
              <w:rFonts w:ascii="微软雅黑" w:eastAsia="微软雅黑" w:hAnsi="微软雅黑"/>
            </w:rPr>
            <w:fldChar w:fldCharType="separate"/>
          </w:r>
          <w:r w:rsidR="00CB7C4D" w:rsidRPr="00CB7C4D">
            <w:rPr>
              <w:rFonts w:ascii="微软雅黑" w:eastAsia="微软雅黑" w:hAnsi="微软雅黑"/>
              <w:noProof/>
              <w:lang w:val="zh-CN"/>
            </w:rPr>
            <w:t>1</w:t>
          </w:r>
          <w:r w:rsidRPr="00B15500">
            <w:rPr>
              <w:rFonts w:ascii="微软雅黑" w:eastAsia="微软雅黑" w:hAnsi="微软雅黑"/>
              <w:noProof/>
            </w:rPr>
            <w:fldChar w:fldCharType="end"/>
          </w:r>
        </w:p>
      </w:tc>
    </w:tr>
  </w:tbl>
  <w:p w:rsidR="00BE75B8" w:rsidRDefault="00BE75B8" w:rsidP="00592511">
    <w:pPr>
      <w:ind w:rightChars="50" w:right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B8" w:rsidRDefault="00BE75B8">
    <w:pPr>
      <w:pStyle w:val="af1"/>
      <w:ind w:left="120" w:right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B19" w:rsidRDefault="006F1B19">
      <w:pPr>
        <w:spacing w:line="240" w:lineRule="auto"/>
        <w:ind w:left="120" w:right="120"/>
      </w:pPr>
      <w:r>
        <w:separator/>
      </w:r>
    </w:p>
    <w:p w:rsidR="006F1B19" w:rsidRDefault="006F1B19">
      <w:pPr>
        <w:ind w:left="120" w:right="120"/>
      </w:pPr>
    </w:p>
    <w:p w:rsidR="006F1B19" w:rsidRDefault="006F1B19">
      <w:pPr>
        <w:ind w:left="120" w:right="120"/>
      </w:pPr>
    </w:p>
  </w:footnote>
  <w:footnote w:type="continuationSeparator" w:id="0">
    <w:p w:rsidR="006F1B19" w:rsidRDefault="006F1B19">
      <w:pPr>
        <w:spacing w:line="240" w:lineRule="auto"/>
        <w:ind w:left="120" w:right="120"/>
      </w:pPr>
      <w:r>
        <w:continuationSeparator/>
      </w:r>
    </w:p>
    <w:p w:rsidR="006F1B19" w:rsidRDefault="006F1B19">
      <w:pPr>
        <w:ind w:left="120" w:right="120"/>
      </w:pPr>
    </w:p>
    <w:p w:rsidR="006F1B19" w:rsidRDefault="006F1B19">
      <w:pPr>
        <w:ind w:left="120" w:right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B8" w:rsidRDefault="00BE75B8">
    <w:pPr>
      <w:pStyle w:val="af"/>
      <w:ind w:left="120" w:right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B8" w:rsidRDefault="00BE75B8">
    <w:pPr>
      <w:pStyle w:val="af"/>
      <w:ind w:left="120" w:right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B8" w:rsidRDefault="00BE75B8">
    <w:pPr>
      <w:pStyle w:val="af"/>
      <w:ind w:left="120" w:right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3F0"/>
    <w:multiLevelType w:val="hybridMultilevel"/>
    <w:tmpl w:val="10F4D3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E25515"/>
    <w:multiLevelType w:val="hybridMultilevel"/>
    <w:tmpl w:val="BEDC9D7C"/>
    <w:lvl w:ilvl="0" w:tplc="E43C4D8E">
      <w:start w:val="1"/>
      <w:numFmt w:val="decimal"/>
      <w:lvlText w:val="%1、"/>
      <w:lvlJc w:val="left"/>
      <w:pPr>
        <w:ind w:left="420" w:hanging="420"/>
      </w:pPr>
      <w:rPr>
        <w:rFonts w:ascii="Courier New" w:eastAsia="微软雅黑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4940E2"/>
    <w:multiLevelType w:val="hybridMultilevel"/>
    <w:tmpl w:val="0ACC9070"/>
    <w:lvl w:ilvl="0" w:tplc="B83EAABE">
      <w:start w:val="1"/>
      <w:numFmt w:val="decimal"/>
      <w:pStyle w:val="a"/>
      <w:lvlText w:val="%1. "/>
      <w:lvlJc w:val="left"/>
      <w:pPr>
        <w:ind w:left="620" w:hanging="420"/>
      </w:pPr>
      <w:rPr>
        <w:rFonts w:ascii="Courier New" w:eastAsia="微软雅黑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0C95536D"/>
    <w:multiLevelType w:val="hybridMultilevel"/>
    <w:tmpl w:val="9D5C4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4518A4"/>
    <w:multiLevelType w:val="hybridMultilevel"/>
    <w:tmpl w:val="F20A2D4E"/>
    <w:lvl w:ilvl="0" w:tplc="94AE7CAC">
      <w:start w:val="1"/>
      <w:numFmt w:val="upperLetter"/>
      <w:pStyle w:val="a0"/>
      <w:lvlText w:val="%1."/>
      <w:lvlJc w:val="left"/>
      <w:pPr>
        <w:ind w:left="1080" w:hanging="420"/>
      </w:p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5" w15:restartNumberingAfterBreak="0">
    <w:nsid w:val="1CAE73CB"/>
    <w:multiLevelType w:val="hybridMultilevel"/>
    <w:tmpl w:val="11C6502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252D5D8E"/>
    <w:multiLevelType w:val="hybridMultilevel"/>
    <w:tmpl w:val="1CF2ECF4"/>
    <w:lvl w:ilvl="0" w:tplc="EB6AE86E">
      <w:start w:val="1"/>
      <w:numFmt w:val="decimal"/>
      <w:lvlText w:val="%1、"/>
      <w:lvlJc w:val="left"/>
      <w:pPr>
        <w:ind w:left="420" w:hanging="420"/>
      </w:pPr>
      <w:rPr>
        <w:rFonts w:ascii="Courier New" w:eastAsia="微软雅黑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C354A2"/>
    <w:multiLevelType w:val="hybridMultilevel"/>
    <w:tmpl w:val="A4421A94"/>
    <w:lvl w:ilvl="0" w:tplc="EDCEA4E6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4FBC3156"/>
    <w:multiLevelType w:val="hybridMultilevel"/>
    <w:tmpl w:val="BC78BEF4"/>
    <w:lvl w:ilvl="0" w:tplc="3A2CF61E">
      <w:start w:val="1"/>
      <w:numFmt w:val="upperLetter"/>
      <w:pStyle w:val="2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8B6B8C"/>
    <w:multiLevelType w:val="hybridMultilevel"/>
    <w:tmpl w:val="EA0A2600"/>
    <w:lvl w:ilvl="0" w:tplc="2C2E5C0E">
      <w:start w:val="1"/>
      <w:numFmt w:val="bullet"/>
      <w:pStyle w:val="a1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90918"/>
    <w:multiLevelType w:val="hybridMultilevel"/>
    <w:tmpl w:val="2BD4A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9837652"/>
    <w:multiLevelType w:val="hybridMultilevel"/>
    <w:tmpl w:val="FA4CC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D0B6318"/>
    <w:multiLevelType w:val="hybridMultilevel"/>
    <w:tmpl w:val="C2ACF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1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3"/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67"/>
    <w:rsid w:val="00001BE4"/>
    <w:rsid w:val="0000531B"/>
    <w:rsid w:val="000054B7"/>
    <w:rsid w:val="00005E60"/>
    <w:rsid w:val="000067A5"/>
    <w:rsid w:val="000069D2"/>
    <w:rsid w:val="00007657"/>
    <w:rsid w:val="00007791"/>
    <w:rsid w:val="00010047"/>
    <w:rsid w:val="00011063"/>
    <w:rsid w:val="00012B04"/>
    <w:rsid w:val="00012B37"/>
    <w:rsid w:val="000137BE"/>
    <w:rsid w:val="000144FA"/>
    <w:rsid w:val="00014F6E"/>
    <w:rsid w:val="0001621E"/>
    <w:rsid w:val="00016DF0"/>
    <w:rsid w:val="00022E8D"/>
    <w:rsid w:val="000234F7"/>
    <w:rsid w:val="00024B89"/>
    <w:rsid w:val="00031388"/>
    <w:rsid w:val="00032BAB"/>
    <w:rsid w:val="00034179"/>
    <w:rsid w:val="000359EA"/>
    <w:rsid w:val="000365BD"/>
    <w:rsid w:val="00040B3E"/>
    <w:rsid w:val="00044582"/>
    <w:rsid w:val="00044631"/>
    <w:rsid w:val="000448E9"/>
    <w:rsid w:val="00047071"/>
    <w:rsid w:val="00047F52"/>
    <w:rsid w:val="00051BAD"/>
    <w:rsid w:val="00051BEF"/>
    <w:rsid w:val="00054A8F"/>
    <w:rsid w:val="00055C6F"/>
    <w:rsid w:val="00056C34"/>
    <w:rsid w:val="000624EF"/>
    <w:rsid w:val="00062514"/>
    <w:rsid w:val="0006406F"/>
    <w:rsid w:val="00067BAD"/>
    <w:rsid w:val="0007126B"/>
    <w:rsid w:val="00072657"/>
    <w:rsid w:val="00073E81"/>
    <w:rsid w:val="000805A3"/>
    <w:rsid w:val="00081A44"/>
    <w:rsid w:val="0008226D"/>
    <w:rsid w:val="000864EF"/>
    <w:rsid w:val="00090A10"/>
    <w:rsid w:val="00094A94"/>
    <w:rsid w:val="00097C76"/>
    <w:rsid w:val="000A1582"/>
    <w:rsid w:val="000A2B7A"/>
    <w:rsid w:val="000A331B"/>
    <w:rsid w:val="000A4261"/>
    <w:rsid w:val="000A4EFB"/>
    <w:rsid w:val="000A5250"/>
    <w:rsid w:val="000A65A6"/>
    <w:rsid w:val="000A6AAE"/>
    <w:rsid w:val="000A7911"/>
    <w:rsid w:val="000B43F0"/>
    <w:rsid w:val="000B4E6F"/>
    <w:rsid w:val="000B67BB"/>
    <w:rsid w:val="000B6ECD"/>
    <w:rsid w:val="000B70FF"/>
    <w:rsid w:val="000C31DE"/>
    <w:rsid w:val="000C492D"/>
    <w:rsid w:val="000C4D63"/>
    <w:rsid w:val="000C5C9F"/>
    <w:rsid w:val="000D064E"/>
    <w:rsid w:val="000D2070"/>
    <w:rsid w:val="000D20B8"/>
    <w:rsid w:val="000D2C13"/>
    <w:rsid w:val="000D2F97"/>
    <w:rsid w:val="000D6F17"/>
    <w:rsid w:val="000E240A"/>
    <w:rsid w:val="000E43BA"/>
    <w:rsid w:val="000E5105"/>
    <w:rsid w:val="000E5363"/>
    <w:rsid w:val="000E5C77"/>
    <w:rsid w:val="000E5D0B"/>
    <w:rsid w:val="000E6663"/>
    <w:rsid w:val="000E78C9"/>
    <w:rsid w:val="000F00B8"/>
    <w:rsid w:val="000F3212"/>
    <w:rsid w:val="000F3B37"/>
    <w:rsid w:val="000F3C75"/>
    <w:rsid w:val="000F5329"/>
    <w:rsid w:val="000F624E"/>
    <w:rsid w:val="001040E7"/>
    <w:rsid w:val="001041F0"/>
    <w:rsid w:val="001047D4"/>
    <w:rsid w:val="001048E9"/>
    <w:rsid w:val="00105299"/>
    <w:rsid w:val="00106688"/>
    <w:rsid w:val="0010739D"/>
    <w:rsid w:val="001075AF"/>
    <w:rsid w:val="00107AAC"/>
    <w:rsid w:val="00107C67"/>
    <w:rsid w:val="0011027C"/>
    <w:rsid w:val="00110AA1"/>
    <w:rsid w:val="001144A2"/>
    <w:rsid w:val="00114862"/>
    <w:rsid w:val="001151DD"/>
    <w:rsid w:val="0011771C"/>
    <w:rsid w:val="00120BE1"/>
    <w:rsid w:val="00123568"/>
    <w:rsid w:val="00123716"/>
    <w:rsid w:val="00123B30"/>
    <w:rsid w:val="0012700F"/>
    <w:rsid w:val="00131E87"/>
    <w:rsid w:val="00131F4B"/>
    <w:rsid w:val="001350B5"/>
    <w:rsid w:val="00137A3D"/>
    <w:rsid w:val="00137F66"/>
    <w:rsid w:val="00141B45"/>
    <w:rsid w:val="00141C24"/>
    <w:rsid w:val="00145973"/>
    <w:rsid w:val="001473BF"/>
    <w:rsid w:val="00147E00"/>
    <w:rsid w:val="00150D96"/>
    <w:rsid w:val="00150ED6"/>
    <w:rsid w:val="001517ED"/>
    <w:rsid w:val="00152A80"/>
    <w:rsid w:val="00152CF9"/>
    <w:rsid w:val="00152EF7"/>
    <w:rsid w:val="0015394F"/>
    <w:rsid w:val="00153A22"/>
    <w:rsid w:val="00156CBB"/>
    <w:rsid w:val="00162559"/>
    <w:rsid w:val="00163367"/>
    <w:rsid w:val="00164869"/>
    <w:rsid w:val="001649CB"/>
    <w:rsid w:val="00170EEB"/>
    <w:rsid w:val="00174C62"/>
    <w:rsid w:val="00175442"/>
    <w:rsid w:val="0017579D"/>
    <w:rsid w:val="00176210"/>
    <w:rsid w:val="00177205"/>
    <w:rsid w:val="00182075"/>
    <w:rsid w:val="00182296"/>
    <w:rsid w:val="001850EE"/>
    <w:rsid w:val="0018617D"/>
    <w:rsid w:val="00186D77"/>
    <w:rsid w:val="001871C1"/>
    <w:rsid w:val="00190C24"/>
    <w:rsid w:val="0019134E"/>
    <w:rsid w:val="00193E5A"/>
    <w:rsid w:val="00196D6E"/>
    <w:rsid w:val="001A0221"/>
    <w:rsid w:val="001A400F"/>
    <w:rsid w:val="001A4CF7"/>
    <w:rsid w:val="001A5ABD"/>
    <w:rsid w:val="001A6476"/>
    <w:rsid w:val="001A70B8"/>
    <w:rsid w:val="001A7A96"/>
    <w:rsid w:val="001B140B"/>
    <w:rsid w:val="001B23AA"/>
    <w:rsid w:val="001B23CD"/>
    <w:rsid w:val="001B3BE7"/>
    <w:rsid w:val="001B7911"/>
    <w:rsid w:val="001B7F63"/>
    <w:rsid w:val="001C1609"/>
    <w:rsid w:val="001C47D1"/>
    <w:rsid w:val="001C547E"/>
    <w:rsid w:val="001D2DB8"/>
    <w:rsid w:val="001D39E5"/>
    <w:rsid w:val="001D57BE"/>
    <w:rsid w:val="001E1073"/>
    <w:rsid w:val="001E22E1"/>
    <w:rsid w:val="001E2631"/>
    <w:rsid w:val="001E2E07"/>
    <w:rsid w:val="001E3E17"/>
    <w:rsid w:val="001E5456"/>
    <w:rsid w:val="001F0EDE"/>
    <w:rsid w:val="001F1562"/>
    <w:rsid w:val="001F1D40"/>
    <w:rsid w:val="001F2606"/>
    <w:rsid w:val="001F738F"/>
    <w:rsid w:val="00200DCE"/>
    <w:rsid w:val="002012A3"/>
    <w:rsid w:val="0020269F"/>
    <w:rsid w:val="00203DDB"/>
    <w:rsid w:val="00206941"/>
    <w:rsid w:val="00212BEF"/>
    <w:rsid w:val="002164C5"/>
    <w:rsid w:val="00222160"/>
    <w:rsid w:val="00222FA6"/>
    <w:rsid w:val="002240A1"/>
    <w:rsid w:val="00224A30"/>
    <w:rsid w:val="00225364"/>
    <w:rsid w:val="00226E49"/>
    <w:rsid w:val="00227C7F"/>
    <w:rsid w:val="002312B0"/>
    <w:rsid w:val="002327ED"/>
    <w:rsid w:val="00232B66"/>
    <w:rsid w:val="00233AA1"/>
    <w:rsid w:val="00235732"/>
    <w:rsid w:val="0023578B"/>
    <w:rsid w:val="00235C23"/>
    <w:rsid w:val="00235D4B"/>
    <w:rsid w:val="0023774F"/>
    <w:rsid w:val="00245EE1"/>
    <w:rsid w:val="002474E3"/>
    <w:rsid w:val="0025057A"/>
    <w:rsid w:val="00252B5E"/>
    <w:rsid w:val="00253736"/>
    <w:rsid w:val="002542B0"/>
    <w:rsid w:val="00255D9A"/>
    <w:rsid w:val="00256503"/>
    <w:rsid w:val="00256E53"/>
    <w:rsid w:val="002571E3"/>
    <w:rsid w:val="002613F1"/>
    <w:rsid w:val="00261C2D"/>
    <w:rsid w:val="00263BD6"/>
    <w:rsid w:val="00264843"/>
    <w:rsid w:val="002665FF"/>
    <w:rsid w:val="00270A5F"/>
    <w:rsid w:val="00271EB8"/>
    <w:rsid w:val="002772A6"/>
    <w:rsid w:val="00280E86"/>
    <w:rsid w:val="00282456"/>
    <w:rsid w:val="002831D1"/>
    <w:rsid w:val="00283462"/>
    <w:rsid w:val="00283E41"/>
    <w:rsid w:val="002841B9"/>
    <w:rsid w:val="00285326"/>
    <w:rsid w:val="00287349"/>
    <w:rsid w:val="0029068E"/>
    <w:rsid w:val="00290744"/>
    <w:rsid w:val="00293A50"/>
    <w:rsid w:val="00295D4B"/>
    <w:rsid w:val="002962F7"/>
    <w:rsid w:val="00296E2A"/>
    <w:rsid w:val="002A3AD4"/>
    <w:rsid w:val="002A4433"/>
    <w:rsid w:val="002B232D"/>
    <w:rsid w:val="002B27C0"/>
    <w:rsid w:val="002B5833"/>
    <w:rsid w:val="002B638B"/>
    <w:rsid w:val="002C12EB"/>
    <w:rsid w:val="002C21F9"/>
    <w:rsid w:val="002C332F"/>
    <w:rsid w:val="002C52ED"/>
    <w:rsid w:val="002C6E42"/>
    <w:rsid w:val="002D07D6"/>
    <w:rsid w:val="002D0A71"/>
    <w:rsid w:val="002D1A35"/>
    <w:rsid w:val="002D3133"/>
    <w:rsid w:val="002D4CBD"/>
    <w:rsid w:val="002E1846"/>
    <w:rsid w:val="002E2381"/>
    <w:rsid w:val="002E3ADB"/>
    <w:rsid w:val="002F39DF"/>
    <w:rsid w:val="002F5917"/>
    <w:rsid w:val="002F5D2F"/>
    <w:rsid w:val="002F5EC7"/>
    <w:rsid w:val="00304BB0"/>
    <w:rsid w:val="003056E7"/>
    <w:rsid w:val="00306062"/>
    <w:rsid w:val="00306C9B"/>
    <w:rsid w:val="003077B2"/>
    <w:rsid w:val="00312B2B"/>
    <w:rsid w:val="00313A6A"/>
    <w:rsid w:val="003140BE"/>
    <w:rsid w:val="0032391A"/>
    <w:rsid w:val="0032794D"/>
    <w:rsid w:val="00330977"/>
    <w:rsid w:val="00332A55"/>
    <w:rsid w:val="00334BBD"/>
    <w:rsid w:val="0034241B"/>
    <w:rsid w:val="003432FE"/>
    <w:rsid w:val="00343C03"/>
    <w:rsid w:val="003459B4"/>
    <w:rsid w:val="003459B5"/>
    <w:rsid w:val="003465DF"/>
    <w:rsid w:val="0034673F"/>
    <w:rsid w:val="00346D46"/>
    <w:rsid w:val="00347616"/>
    <w:rsid w:val="00350DF0"/>
    <w:rsid w:val="00351494"/>
    <w:rsid w:val="003536D1"/>
    <w:rsid w:val="0035394E"/>
    <w:rsid w:val="00354490"/>
    <w:rsid w:val="003577EA"/>
    <w:rsid w:val="00363561"/>
    <w:rsid w:val="00363869"/>
    <w:rsid w:val="00367BB2"/>
    <w:rsid w:val="0037318E"/>
    <w:rsid w:val="003750AB"/>
    <w:rsid w:val="00377EB3"/>
    <w:rsid w:val="00380604"/>
    <w:rsid w:val="00380E40"/>
    <w:rsid w:val="003813CE"/>
    <w:rsid w:val="00381EAB"/>
    <w:rsid w:val="0038409C"/>
    <w:rsid w:val="00386937"/>
    <w:rsid w:val="00386FF6"/>
    <w:rsid w:val="00387036"/>
    <w:rsid w:val="00387BB3"/>
    <w:rsid w:val="0039097D"/>
    <w:rsid w:val="0039172F"/>
    <w:rsid w:val="00394ADD"/>
    <w:rsid w:val="0039681E"/>
    <w:rsid w:val="003A2222"/>
    <w:rsid w:val="003A426E"/>
    <w:rsid w:val="003A4761"/>
    <w:rsid w:val="003B10E1"/>
    <w:rsid w:val="003B3B54"/>
    <w:rsid w:val="003B6384"/>
    <w:rsid w:val="003C145E"/>
    <w:rsid w:val="003C5E7C"/>
    <w:rsid w:val="003C61F1"/>
    <w:rsid w:val="003C70F7"/>
    <w:rsid w:val="003D20A3"/>
    <w:rsid w:val="003D3C44"/>
    <w:rsid w:val="003D44C6"/>
    <w:rsid w:val="003D4E73"/>
    <w:rsid w:val="003E23F1"/>
    <w:rsid w:val="003E2802"/>
    <w:rsid w:val="003E4B6C"/>
    <w:rsid w:val="003E515C"/>
    <w:rsid w:val="003F4316"/>
    <w:rsid w:val="00402C49"/>
    <w:rsid w:val="00405998"/>
    <w:rsid w:val="0041160D"/>
    <w:rsid w:val="00413375"/>
    <w:rsid w:val="00413902"/>
    <w:rsid w:val="004145E6"/>
    <w:rsid w:val="00414ADF"/>
    <w:rsid w:val="0041670E"/>
    <w:rsid w:val="00417A58"/>
    <w:rsid w:val="00420C78"/>
    <w:rsid w:val="00421EFA"/>
    <w:rsid w:val="00422A9E"/>
    <w:rsid w:val="004255B1"/>
    <w:rsid w:val="0043515B"/>
    <w:rsid w:val="00435C7B"/>
    <w:rsid w:val="0043611C"/>
    <w:rsid w:val="00436629"/>
    <w:rsid w:val="004402FB"/>
    <w:rsid w:val="00440D47"/>
    <w:rsid w:val="00441079"/>
    <w:rsid w:val="0044191C"/>
    <w:rsid w:val="00441EC7"/>
    <w:rsid w:val="00442101"/>
    <w:rsid w:val="0044522D"/>
    <w:rsid w:val="00445E47"/>
    <w:rsid w:val="00446177"/>
    <w:rsid w:val="004467C9"/>
    <w:rsid w:val="00446CAB"/>
    <w:rsid w:val="00447AF4"/>
    <w:rsid w:val="00452D4D"/>
    <w:rsid w:val="00454F3B"/>
    <w:rsid w:val="004605EA"/>
    <w:rsid w:val="004606B0"/>
    <w:rsid w:val="00460D78"/>
    <w:rsid w:val="00465693"/>
    <w:rsid w:val="00467BD6"/>
    <w:rsid w:val="00467F9F"/>
    <w:rsid w:val="00473CD4"/>
    <w:rsid w:val="00473DBA"/>
    <w:rsid w:val="00474A73"/>
    <w:rsid w:val="00474DBA"/>
    <w:rsid w:val="00474E14"/>
    <w:rsid w:val="00475EAD"/>
    <w:rsid w:val="00476620"/>
    <w:rsid w:val="004820FA"/>
    <w:rsid w:val="00482210"/>
    <w:rsid w:val="00482740"/>
    <w:rsid w:val="0048304C"/>
    <w:rsid w:val="00484EAF"/>
    <w:rsid w:val="00485D09"/>
    <w:rsid w:val="00490755"/>
    <w:rsid w:val="004911DC"/>
    <w:rsid w:val="00492013"/>
    <w:rsid w:val="00493B8F"/>
    <w:rsid w:val="00495CAD"/>
    <w:rsid w:val="00497244"/>
    <w:rsid w:val="004A0ED2"/>
    <w:rsid w:val="004A2A6D"/>
    <w:rsid w:val="004B1415"/>
    <w:rsid w:val="004B6B85"/>
    <w:rsid w:val="004C7279"/>
    <w:rsid w:val="004D103D"/>
    <w:rsid w:val="004D4008"/>
    <w:rsid w:val="004D6D45"/>
    <w:rsid w:val="004D7258"/>
    <w:rsid w:val="004E2570"/>
    <w:rsid w:val="004E5089"/>
    <w:rsid w:val="004E536F"/>
    <w:rsid w:val="004E6009"/>
    <w:rsid w:val="004E664E"/>
    <w:rsid w:val="004F10A1"/>
    <w:rsid w:val="004F382E"/>
    <w:rsid w:val="004F47AF"/>
    <w:rsid w:val="004F5A2A"/>
    <w:rsid w:val="004F7C13"/>
    <w:rsid w:val="00502BB1"/>
    <w:rsid w:val="00507967"/>
    <w:rsid w:val="005107B2"/>
    <w:rsid w:val="00510ED9"/>
    <w:rsid w:val="00511D8B"/>
    <w:rsid w:val="00513D0B"/>
    <w:rsid w:val="0051671F"/>
    <w:rsid w:val="00517C15"/>
    <w:rsid w:val="005203DB"/>
    <w:rsid w:val="00522E1A"/>
    <w:rsid w:val="0052409A"/>
    <w:rsid w:val="00524D13"/>
    <w:rsid w:val="00525ADC"/>
    <w:rsid w:val="0053161F"/>
    <w:rsid w:val="005318B6"/>
    <w:rsid w:val="00534BE4"/>
    <w:rsid w:val="00541D01"/>
    <w:rsid w:val="00542E3D"/>
    <w:rsid w:val="00551278"/>
    <w:rsid w:val="00552D66"/>
    <w:rsid w:val="00553E8B"/>
    <w:rsid w:val="00554CFF"/>
    <w:rsid w:val="005550AC"/>
    <w:rsid w:val="00555C43"/>
    <w:rsid w:val="00555E0F"/>
    <w:rsid w:val="00556925"/>
    <w:rsid w:val="00556D6B"/>
    <w:rsid w:val="0056002B"/>
    <w:rsid w:val="005631A2"/>
    <w:rsid w:val="005702A8"/>
    <w:rsid w:val="00572507"/>
    <w:rsid w:val="00572B3D"/>
    <w:rsid w:val="00580AB5"/>
    <w:rsid w:val="00581F55"/>
    <w:rsid w:val="00584A4A"/>
    <w:rsid w:val="00585DD0"/>
    <w:rsid w:val="00592511"/>
    <w:rsid w:val="005A3BA1"/>
    <w:rsid w:val="005A712B"/>
    <w:rsid w:val="005B0044"/>
    <w:rsid w:val="005B0B65"/>
    <w:rsid w:val="005C2D3E"/>
    <w:rsid w:val="005C2E96"/>
    <w:rsid w:val="005C3AD5"/>
    <w:rsid w:val="005C4E56"/>
    <w:rsid w:val="005C554B"/>
    <w:rsid w:val="005C6BAE"/>
    <w:rsid w:val="005D0480"/>
    <w:rsid w:val="005D206C"/>
    <w:rsid w:val="005D692E"/>
    <w:rsid w:val="005E1611"/>
    <w:rsid w:val="005E2044"/>
    <w:rsid w:val="005E353A"/>
    <w:rsid w:val="005E35B0"/>
    <w:rsid w:val="005E4BED"/>
    <w:rsid w:val="005E7B5E"/>
    <w:rsid w:val="005F0775"/>
    <w:rsid w:val="005F0CF2"/>
    <w:rsid w:val="005F3431"/>
    <w:rsid w:val="005F3859"/>
    <w:rsid w:val="005F4744"/>
    <w:rsid w:val="005F7191"/>
    <w:rsid w:val="005F79E9"/>
    <w:rsid w:val="00604BD5"/>
    <w:rsid w:val="00610119"/>
    <w:rsid w:val="00611F19"/>
    <w:rsid w:val="00611FAC"/>
    <w:rsid w:val="0061328C"/>
    <w:rsid w:val="00614AA2"/>
    <w:rsid w:val="00614E8B"/>
    <w:rsid w:val="006162C2"/>
    <w:rsid w:val="0061694A"/>
    <w:rsid w:val="00624099"/>
    <w:rsid w:val="0062500C"/>
    <w:rsid w:val="00630E2D"/>
    <w:rsid w:val="00631A24"/>
    <w:rsid w:val="00635A90"/>
    <w:rsid w:val="0063772E"/>
    <w:rsid w:val="006377D8"/>
    <w:rsid w:val="0064118C"/>
    <w:rsid w:val="00641E6F"/>
    <w:rsid w:val="00643356"/>
    <w:rsid w:val="006442FD"/>
    <w:rsid w:val="00644573"/>
    <w:rsid w:val="00644A89"/>
    <w:rsid w:val="00647FD7"/>
    <w:rsid w:val="006505D6"/>
    <w:rsid w:val="00651894"/>
    <w:rsid w:val="00651D80"/>
    <w:rsid w:val="00653047"/>
    <w:rsid w:val="00653C0E"/>
    <w:rsid w:val="00654F87"/>
    <w:rsid w:val="006562A1"/>
    <w:rsid w:val="00656462"/>
    <w:rsid w:val="00657A70"/>
    <w:rsid w:val="00663C88"/>
    <w:rsid w:val="00664C99"/>
    <w:rsid w:val="00665FD5"/>
    <w:rsid w:val="006667D4"/>
    <w:rsid w:val="00671CFC"/>
    <w:rsid w:val="00673024"/>
    <w:rsid w:val="00676EAC"/>
    <w:rsid w:val="00680296"/>
    <w:rsid w:val="00680CD4"/>
    <w:rsid w:val="00681CCD"/>
    <w:rsid w:val="006834B0"/>
    <w:rsid w:val="00692ABB"/>
    <w:rsid w:val="0069370B"/>
    <w:rsid w:val="00695CA1"/>
    <w:rsid w:val="00697307"/>
    <w:rsid w:val="006A534F"/>
    <w:rsid w:val="006A7D01"/>
    <w:rsid w:val="006B1E6B"/>
    <w:rsid w:val="006B6F7F"/>
    <w:rsid w:val="006C25D7"/>
    <w:rsid w:val="006C2D4C"/>
    <w:rsid w:val="006C60A1"/>
    <w:rsid w:val="006C72BF"/>
    <w:rsid w:val="006C7360"/>
    <w:rsid w:val="006C7CED"/>
    <w:rsid w:val="006D25F2"/>
    <w:rsid w:val="006D4BB1"/>
    <w:rsid w:val="006D5E8C"/>
    <w:rsid w:val="006D635C"/>
    <w:rsid w:val="006E07F2"/>
    <w:rsid w:val="006E116B"/>
    <w:rsid w:val="006E3597"/>
    <w:rsid w:val="006E4247"/>
    <w:rsid w:val="006E4AB0"/>
    <w:rsid w:val="006E5378"/>
    <w:rsid w:val="006E79FE"/>
    <w:rsid w:val="006F1B19"/>
    <w:rsid w:val="006F31A9"/>
    <w:rsid w:val="006F3A2D"/>
    <w:rsid w:val="006F44EE"/>
    <w:rsid w:val="006F4B6B"/>
    <w:rsid w:val="006F5B9A"/>
    <w:rsid w:val="006F7E75"/>
    <w:rsid w:val="00703B1C"/>
    <w:rsid w:val="0070485E"/>
    <w:rsid w:val="00704B5A"/>
    <w:rsid w:val="0070535D"/>
    <w:rsid w:val="00707842"/>
    <w:rsid w:val="00710B74"/>
    <w:rsid w:val="0071112C"/>
    <w:rsid w:val="007113EA"/>
    <w:rsid w:val="007168F1"/>
    <w:rsid w:val="00717C5C"/>
    <w:rsid w:val="00723451"/>
    <w:rsid w:val="00723745"/>
    <w:rsid w:val="00723BB0"/>
    <w:rsid w:val="007248A1"/>
    <w:rsid w:val="00725017"/>
    <w:rsid w:val="007250BF"/>
    <w:rsid w:val="007261F5"/>
    <w:rsid w:val="0073035C"/>
    <w:rsid w:val="00730953"/>
    <w:rsid w:val="00732901"/>
    <w:rsid w:val="00737FBF"/>
    <w:rsid w:val="00741AE8"/>
    <w:rsid w:val="00742DDA"/>
    <w:rsid w:val="007447C2"/>
    <w:rsid w:val="00745907"/>
    <w:rsid w:val="00746F82"/>
    <w:rsid w:val="0074785C"/>
    <w:rsid w:val="007505E5"/>
    <w:rsid w:val="0075100E"/>
    <w:rsid w:val="00752130"/>
    <w:rsid w:val="00754E88"/>
    <w:rsid w:val="007557A7"/>
    <w:rsid w:val="00757FDA"/>
    <w:rsid w:val="00760AC6"/>
    <w:rsid w:val="00763DBA"/>
    <w:rsid w:val="00764045"/>
    <w:rsid w:val="00764561"/>
    <w:rsid w:val="00767A66"/>
    <w:rsid w:val="00771B9E"/>
    <w:rsid w:val="00775931"/>
    <w:rsid w:val="00776612"/>
    <w:rsid w:val="00776D59"/>
    <w:rsid w:val="00776F72"/>
    <w:rsid w:val="00780AB3"/>
    <w:rsid w:val="00782E0E"/>
    <w:rsid w:val="00783B74"/>
    <w:rsid w:val="007863EA"/>
    <w:rsid w:val="00787E32"/>
    <w:rsid w:val="00791B06"/>
    <w:rsid w:val="00795C0C"/>
    <w:rsid w:val="00796F86"/>
    <w:rsid w:val="007A2B89"/>
    <w:rsid w:val="007A6396"/>
    <w:rsid w:val="007A6B2A"/>
    <w:rsid w:val="007B1E47"/>
    <w:rsid w:val="007B41D4"/>
    <w:rsid w:val="007B4245"/>
    <w:rsid w:val="007B4384"/>
    <w:rsid w:val="007B66F2"/>
    <w:rsid w:val="007C323E"/>
    <w:rsid w:val="007C37C0"/>
    <w:rsid w:val="007C45D0"/>
    <w:rsid w:val="007C5CA6"/>
    <w:rsid w:val="007C7F04"/>
    <w:rsid w:val="007D0819"/>
    <w:rsid w:val="007D6ECB"/>
    <w:rsid w:val="007E15CA"/>
    <w:rsid w:val="007E1731"/>
    <w:rsid w:val="007E2059"/>
    <w:rsid w:val="007E2524"/>
    <w:rsid w:val="007E5A1F"/>
    <w:rsid w:val="007E5DFD"/>
    <w:rsid w:val="007E71F3"/>
    <w:rsid w:val="007E73C2"/>
    <w:rsid w:val="007F1C55"/>
    <w:rsid w:val="007F5C7A"/>
    <w:rsid w:val="00800015"/>
    <w:rsid w:val="0080024F"/>
    <w:rsid w:val="00811146"/>
    <w:rsid w:val="008126A8"/>
    <w:rsid w:val="0081537F"/>
    <w:rsid w:val="008223D7"/>
    <w:rsid w:val="008251B9"/>
    <w:rsid w:val="00832B9F"/>
    <w:rsid w:val="00841E99"/>
    <w:rsid w:val="00841EE7"/>
    <w:rsid w:val="00842138"/>
    <w:rsid w:val="0084300B"/>
    <w:rsid w:val="0084327B"/>
    <w:rsid w:val="00854A31"/>
    <w:rsid w:val="008550EE"/>
    <w:rsid w:val="00857583"/>
    <w:rsid w:val="00864BA8"/>
    <w:rsid w:val="00864C52"/>
    <w:rsid w:val="0087372E"/>
    <w:rsid w:val="00873B05"/>
    <w:rsid w:val="0087438C"/>
    <w:rsid w:val="0088282E"/>
    <w:rsid w:val="00886919"/>
    <w:rsid w:val="00886B4F"/>
    <w:rsid w:val="00887479"/>
    <w:rsid w:val="00891387"/>
    <w:rsid w:val="00891779"/>
    <w:rsid w:val="00893442"/>
    <w:rsid w:val="00895ACC"/>
    <w:rsid w:val="00896234"/>
    <w:rsid w:val="00897B7F"/>
    <w:rsid w:val="008A100B"/>
    <w:rsid w:val="008A3955"/>
    <w:rsid w:val="008A624B"/>
    <w:rsid w:val="008A6C96"/>
    <w:rsid w:val="008B22DB"/>
    <w:rsid w:val="008B2851"/>
    <w:rsid w:val="008B37F5"/>
    <w:rsid w:val="008B4634"/>
    <w:rsid w:val="008B4C69"/>
    <w:rsid w:val="008B4D80"/>
    <w:rsid w:val="008B6308"/>
    <w:rsid w:val="008B7C13"/>
    <w:rsid w:val="008C06DF"/>
    <w:rsid w:val="008C075D"/>
    <w:rsid w:val="008C14FE"/>
    <w:rsid w:val="008C1CDA"/>
    <w:rsid w:val="008C248E"/>
    <w:rsid w:val="008C25B8"/>
    <w:rsid w:val="008C2C10"/>
    <w:rsid w:val="008C3E06"/>
    <w:rsid w:val="008C7207"/>
    <w:rsid w:val="008C72DA"/>
    <w:rsid w:val="008D0028"/>
    <w:rsid w:val="008D162A"/>
    <w:rsid w:val="008D31D7"/>
    <w:rsid w:val="008D3B7B"/>
    <w:rsid w:val="008D4771"/>
    <w:rsid w:val="008D65DF"/>
    <w:rsid w:val="008D6697"/>
    <w:rsid w:val="008D6C00"/>
    <w:rsid w:val="008E4087"/>
    <w:rsid w:val="008E5ECB"/>
    <w:rsid w:val="008E6753"/>
    <w:rsid w:val="008E7717"/>
    <w:rsid w:val="008F7996"/>
    <w:rsid w:val="008F7DBC"/>
    <w:rsid w:val="00901A5F"/>
    <w:rsid w:val="0090327C"/>
    <w:rsid w:val="009038F6"/>
    <w:rsid w:val="00906C1C"/>
    <w:rsid w:val="00907AA9"/>
    <w:rsid w:val="0091056D"/>
    <w:rsid w:val="00911BD2"/>
    <w:rsid w:val="00911E00"/>
    <w:rsid w:val="009131D1"/>
    <w:rsid w:val="00920A17"/>
    <w:rsid w:val="00924BC0"/>
    <w:rsid w:val="00926F00"/>
    <w:rsid w:val="0092717C"/>
    <w:rsid w:val="00927513"/>
    <w:rsid w:val="0092757F"/>
    <w:rsid w:val="009323C5"/>
    <w:rsid w:val="00932CC7"/>
    <w:rsid w:val="00936D64"/>
    <w:rsid w:val="009404FC"/>
    <w:rsid w:val="0094116A"/>
    <w:rsid w:val="0094144B"/>
    <w:rsid w:val="00942B49"/>
    <w:rsid w:val="009458A1"/>
    <w:rsid w:val="00947C7B"/>
    <w:rsid w:val="00947EA0"/>
    <w:rsid w:val="0095194B"/>
    <w:rsid w:val="0095363D"/>
    <w:rsid w:val="009538FA"/>
    <w:rsid w:val="009628D7"/>
    <w:rsid w:val="0096496D"/>
    <w:rsid w:val="00966027"/>
    <w:rsid w:val="0096701B"/>
    <w:rsid w:val="00972192"/>
    <w:rsid w:val="009724DC"/>
    <w:rsid w:val="009729FF"/>
    <w:rsid w:val="0097359B"/>
    <w:rsid w:val="009800AF"/>
    <w:rsid w:val="00982DF3"/>
    <w:rsid w:val="0098387F"/>
    <w:rsid w:val="009848BC"/>
    <w:rsid w:val="00991532"/>
    <w:rsid w:val="00991CF4"/>
    <w:rsid w:val="009923DA"/>
    <w:rsid w:val="00994EF7"/>
    <w:rsid w:val="009A0F56"/>
    <w:rsid w:val="009B2257"/>
    <w:rsid w:val="009B4054"/>
    <w:rsid w:val="009B46DF"/>
    <w:rsid w:val="009B65CD"/>
    <w:rsid w:val="009B6FF1"/>
    <w:rsid w:val="009C0B9B"/>
    <w:rsid w:val="009C1184"/>
    <w:rsid w:val="009C3897"/>
    <w:rsid w:val="009C51CE"/>
    <w:rsid w:val="009C5273"/>
    <w:rsid w:val="009C5480"/>
    <w:rsid w:val="009D4B11"/>
    <w:rsid w:val="009D51F5"/>
    <w:rsid w:val="009D6CF6"/>
    <w:rsid w:val="009D7330"/>
    <w:rsid w:val="009E02A8"/>
    <w:rsid w:val="009E09B4"/>
    <w:rsid w:val="009E32C5"/>
    <w:rsid w:val="009E39E1"/>
    <w:rsid w:val="009E661A"/>
    <w:rsid w:val="009F1CAE"/>
    <w:rsid w:val="009F1E60"/>
    <w:rsid w:val="009F236A"/>
    <w:rsid w:val="009F282E"/>
    <w:rsid w:val="00A0503E"/>
    <w:rsid w:val="00A0642D"/>
    <w:rsid w:val="00A129E2"/>
    <w:rsid w:val="00A1469B"/>
    <w:rsid w:val="00A17758"/>
    <w:rsid w:val="00A2046C"/>
    <w:rsid w:val="00A23E93"/>
    <w:rsid w:val="00A25A94"/>
    <w:rsid w:val="00A27FE2"/>
    <w:rsid w:val="00A30901"/>
    <w:rsid w:val="00A32DB1"/>
    <w:rsid w:val="00A33B38"/>
    <w:rsid w:val="00A36BF4"/>
    <w:rsid w:val="00A37095"/>
    <w:rsid w:val="00A44C86"/>
    <w:rsid w:val="00A46405"/>
    <w:rsid w:val="00A536BD"/>
    <w:rsid w:val="00A54090"/>
    <w:rsid w:val="00A55DB2"/>
    <w:rsid w:val="00A561F7"/>
    <w:rsid w:val="00A56A38"/>
    <w:rsid w:val="00A57B71"/>
    <w:rsid w:val="00A57BD7"/>
    <w:rsid w:val="00A717DD"/>
    <w:rsid w:val="00A73BA9"/>
    <w:rsid w:val="00A73F9A"/>
    <w:rsid w:val="00A77206"/>
    <w:rsid w:val="00A814C5"/>
    <w:rsid w:val="00A833C0"/>
    <w:rsid w:val="00A84107"/>
    <w:rsid w:val="00A90C56"/>
    <w:rsid w:val="00A944AF"/>
    <w:rsid w:val="00A94FEF"/>
    <w:rsid w:val="00A966A3"/>
    <w:rsid w:val="00A97226"/>
    <w:rsid w:val="00AA2FBD"/>
    <w:rsid w:val="00AA3DAA"/>
    <w:rsid w:val="00AA4B1F"/>
    <w:rsid w:val="00AA64A7"/>
    <w:rsid w:val="00AA677D"/>
    <w:rsid w:val="00AB3234"/>
    <w:rsid w:val="00AB33C1"/>
    <w:rsid w:val="00AB4002"/>
    <w:rsid w:val="00AB4B30"/>
    <w:rsid w:val="00AB5AF9"/>
    <w:rsid w:val="00AB5B6A"/>
    <w:rsid w:val="00AB65DB"/>
    <w:rsid w:val="00AB67CB"/>
    <w:rsid w:val="00AC22EC"/>
    <w:rsid w:val="00AC5C15"/>
    <w:rsid w:val="00AD05A6"/>
    <w:rsid w:val="00AD77E6"/>
    <w:rsid w:val="00AE0D79"/>
    <w:rsid w:val="00AE31BE"/>
    <w:rsid w:val="00AE4469"/>
    <w:rsid w:val="00AE54C8"/>
    <w:rsid w:val="00AF0816"/>
    <w:rsid w:val="00AF0A9F"/>
    <w:rsid w:val="00AF2189"/>
    <w:rsid w:val="00AF3A11"/>
    <w:rsid w:val="00B02BD3"/>
    <w:rsid w:val="00B04126"/>
    <w:rsid w:val="00B110B9"/>
    <w:rsid w:val="00B15500"/>
    <w:rsid w:val="00B161F3"/>
    <w:rsid w:val="00B20E3C"/>
    <w:rsid w:val="00B22B9F"/>
    <w:rsid w:val="00B2449A"/>
    <w:rsid w:val="00B253D0"/>
    <w:rsid w:val="00B27C3C"/>
    <w:rsid w:val="00B303BB"/>
    <w:rsid w:val="00B337E3"/>
    <w:rsid w:val="00B342AA"/>
    <w:rsid w:val="00B36972"/>
    <w:rsid w:val="00B42166"/>
    <w:rsid w:val="00B4234A"/>
    <w:rsid w:val="00B42640"/>
    <w:rsid w:val="00B43332"/>
    <w:rsid w:val="00B44BF3"/>
    <w:rsid w:val="00B45689"/>
    <w:rsid w:val="00B45DFC"/>
    <w:rsid w:val="00B46007"/>
    <w:rsid w:val="00B4764F"/>
    <w:rsid w:val="00B50CEA"/>
    <w:rsid w:val="00B52900"/>
    <w:rsid w:val="00B531A8"/>
    <w:rsid w:val="00B5714F"/>
    <w:rsid w:val="00B605E3"/>
    <w:rsid w:val="00B60A75"/>
    <w:rsid w:val="00B610E8"/>
    <w:rsid w:val="00B6133E"/>
    <w:rsid w:val="00B66870"/>
    <w:rsid w:val="00B66991"/>
    <w:rsid w:val="00B66FF6"/>
    <w:rsid w:val="00B747F1"/>
    <w:rsid w:val="00B75915"/>
    <w:rsid w:val="00B82821"/>
    <w:rsid w:val="00B835EE"/>
    <w:rsid w:val="00B87A1C"/>
    <w:rsid w:val="00B906FC"/>
    <w:rsid w:val="00B91B99"/>
    <w:rsid w:val="00B9245B"/>
    <w:rsid w:val="00B9355F"/>
    <w:rsid w:val="00B93E59"/>
    <w:rsid w:val="00B979DF"/>
    <w:rsid w:val="00BA5FC5"/>
    <w:rsid w:val="00BB156A"/>
    <w:rsid w:val="00BB4A00"/>
    <w:rsid w:val="00BB6F25"/>
    <w:rsid w:val="00BB75F7"/>
    <w:rsid w:val="00BC13BB"/>
    <w:rsid w:val="00BC15EE"/>
    <w:rsid w:val="00BC22FA"/>
    <w:rsid w:val="00BC25E0"/>
    <w:rsid w:val="00BC2687"/>
    <w:rsid w:val="00BC2C3F"/>
    <w:rsid w:val="00BC4B0B"/>
    <w:rsid w:val="00BC7025"/>
    <w:rsid w:val="00BD13DE"/>
    <w:rsid w:val="00BD2DD5"/>
    <w:rsid w:val="00BD2F0D"/>
    <w:rsid w:val="00BD55A1"/>
    <w:rsid w:val="00BD746A"/>
    <w:rsid w:val="00BE0406"/>
    <w:rsid w:val="00BE531A"/>
    <w:rsid w:val="00BE75B8"/>
    <w:rsid w:val="00BF04C1"/>
    <w:rsid w:val="00BF7E5A"/>
    <w:rsid w:val="00C010CA"/>
    <w:rsid w:val="00C06D0A"/>
    <w:rsid w:val="00C12CB1"/>
    <w:rsid w:val="00C14AD0"/>
    <w:rsid w:val="00C236AF"/>
    <w:rsid w:val="00C240FD"/>
    <w:rsid w:val="00C244BA"/>
    <w:rsid w:val="00C331C8"/>
    <w:rsid w:val="00C33D63"/>
    <w:rsid w:val="00C3627C"/>
    <w:rsid w:val="00C36339"/>
    <w:rsid w:val="00C368AD"/>
    <w:rsid w:val="00C37FD6"/>
    <w:rsid w:val="00C42D07"/>
    <w:rsid w:val="00C43067"/>
    <w:rsid w:val="00C46828"/>
    <w:rsid w:val="00C51B5E"/>
    <w:rsid w:val="00C51F59"/>
    <w:rsid w:val="00C52EC6"/>
    <w:rsid w:val="00C53A9B"/>
    <w:rsid w:val="00C55199"/>
    <w:rsid w:val="00C57006"/>
    <w:rsid w:val="00C60008"/>
    <w:rsid w:val="00C61EF3"/>
    <w:rsid w:val="00C65125"/>
    <w:rsid w:val="00C6570C"/>
    <w:rsid w:val="00C7007F"/>
    <w:rsid w:val="00C71C08"/>
    <w:rsid w:val="00C73DE0"/>
    <w:rsid w:val="00C811E5"/>
    <w:rsid w:val="00C81D82"/>
    <w:rsid w:val="00C83C22"/>
    <w:rsid w:val="00C851D6"/>
    <w:rsid w:val="00C858FA"/>
    <w:rsid w:val="00C8603E"/>
    <w:rsid w:val="00C90D83"/>
    <w:rsid w:val="00C925FF"/>
    <w:rsid w:val="00C926F0"/>
    <w:rsid w:val="00C97C03"/>
    <w:rsid w:val="00C97C9B"/>
    <w:rsid w:val="00CA0681"/>
    <w:rsid w:val="00CA271B"/>
    <w:rsid w:val="00CA2E15"/>
    <w:rsid w:val="00CB02F9"/>
    <w:rsid w:val="00CB2277"/>
    <w:rsid w:val="00CB458D"/>
    <w:rsid w:val="00CB5F56"/>
    <w:rsid w:val="00CB7BB2"/>
    <w:rsid w:val="00CB7C4D"/>
    <w:rsid w:val="00CC104F"/>
    <w:rsid w:val="00CC1F35"/>
    <w:rsid w:val="00CC261F"/>
    <w:rsid w:val="00CC3533"/>
    <w:rsid w:val="00CC59B4"/>
    <w:rsid w:val="00CD2563"/>
    <w:rsid w:val="00CE29E6"/>
    <w:rsid w:val="00CE3540"/>
    <w:rsid w:val="00CE7661"/>
    <w:rsid w:val="00CE77EC"/>
    <w:rsid w:val="00CE7BA1"/>
    <w:rsid w:val="00CF126D"/>
    <w:rsid w:val="00CF14C7"/>
    <w:rsid w:val="00CF16DE"/>
    <w:rsid w:val="00CF2182"/>
    <w:rsid w:val="00D00BBB"/>
    <w:rsid w:val="00D00F30"/>
    <w:rsid w:val="00D02119"/>
    <w:rsid w:val="00D0284C"/>
    <w:rsid w:val="00D051F6"/>
    <w:rsid w:val="00D10895"/>
    <w:rsid w:val="00D139C5"/>
    <w:rsid w:val="00D15125"/>
    <w:rsid w:val="00D2150A"/>
    <w:rsid w:val="00D21787"/>
    <w:rsid w:val="00D245BE"/>
    <w:rsid w:val="00D247BB"/>
    <w:rsid w:val="00D2590D"/>
    <w:rsid w:val="00D33DD9"/>
    <w:rsid w:val="00D37722"/>
    <w:rsid w:val="00D40B04"/>
    <w:rsid w:val="00D47513"/>
    <w:rsid w:val="00D521DB"/>
    <w:rsid w:val="00D541DF"/>
    <w:rsid w:val="00D544DA"/>
    <w:rsid w:val="00D5509C"/>
    <w:rsid w:val="00D551BC"/>
    <w:rsid w:val="00D61D7B"/>
    <w:rsid w:val="00D630AB"/>
    <w:rsid w:val="00D64976"/>
    <w:rsid w:val="00D64CF3"/>
    <w:rsid w:val="00D70AE8"/>
    <w:rsid w:val="00D718EB"/>
    <w:rsid w:val="00D71B82"/>
    <w:rsid w:val="00D71DAA"/>
    <w:rsid w:val="00D745F7"/>
    <w:rsid w:val="00D76C8F"/>
    <w:rsid w:val="00D801FE"/>
    <w:rsid w:val="00D80F12"/>
    <w:rsid w:val="00D85CDE"/>
    <w:rsid w:val="00D86094"/>
    <w:rsid w:val="00D9072B"/>
    <w:rsid w:val="00D91535"/>
    <w:rsid w:val="00D927C9"/>
    <w:rsid w:val="00DA1930"/>
    <w:rsid w:val="00DA3CAC"/>
    <w:rsid w:val="00DA59A1"/>
    <w:rsid w:val="00DB1326"/>
    <w:rsid w:val="00DB1445"/>
    <w:rsid w:val="00DB1FC9"/>
    <w:rsid w:val="00DB2336"/>
    <w:rsid w:val="00DB2883"/>
    <w:rsid w:val="00DB4B20"/>
    <w:rsid w:val="00DB6AD3"/>
    <w:rsid w:val="00DC04F3"/>
    <w:rsid w:val="00DC6A22"/>
    <w:rsid w:val="00DC7F8C"/>
    <w:rsid w:val="00DD298D"/>
    <w:rsid w:val="00DD32B1"/>
    <w:rsid w:val="00DD3570"/>
    <w:rsid w:val="00DD376A"/>
    <w:rsid w:val="00DD3BB0"/>
    <w:rsid w:val="00DE158D"/>
    <w:rsid w:val="00DE2073"/>
    <w:rsid w:val="00DE2430"/>
    <w:rsid w:val="00DE27EC"/>
    <w:rsid w:val="00DE2869"/>
    <w:rsid w:val="00DE3BC4"/>
    <w:rsid w:val="00DE5B84"/>
    <w:rsid w:val="00DF26F2"/>
    <w:rsid w:val="00DF4E44"/>
    <w:rsid w:val="00E03477"/>
    <w:rsid w:val="00E03A16"/>
    <w:rsid w:val="00E071DC"/>
    <w:rsid w:val="00E107F8"/>
    <w:rsid w:val="00E11D50"/>
    <w:rsid w:val="00E130ED"/>
    <w:rsid w:val="00E207E4"/>
    <w:rsid w:val="00E2254C"/>
    <w:rsid w:val="00E23508"/>
    <w:rsid w:val="00E25141"/>
    <w:rsid w:val="00E27C15"/>
    <w:rsid w:val="00E30A1B"/>
    <w:rsid w:val="00E30FCF"/>
    <w:rsid w:val="00E328D4"/>
    <w:rsid w:val="00E37EA4"/>
    <w:rsid w:val="00E4188F"/>
    <w:rsid w:val="00E4202D"/>
    <w:rsid w:val="00E422FE"/>
    <w:rsid w:val="00E45807"/>
    <w:rsid w:val="00E47E84"/>
    <w:rsid w:val="00E506E5"/>
    <w:rsid w:val="00E52F5A"/>
    <w:rsid w:val="00E54999"/>
    <w:rsid w:val="00E55A44"/>
    <w:rsid w:val="00E55E4B"/>
    <w:rsid w:val="00E56D09"/>
    <w:rsid w:val="00E57F61"/>
    <w:rsid w:val="00E61221"/>
    <w:rsid w:val="00E61654"/>
    <w:rsid w:val="00E62667"/>
    <w:rsid w:val="00E651FF"/>
    <w:rsid w:val="00E65A63"/>
    <w:rsid w:val="00E66856"/>
    <w:rsid w:val="00E73EBF"/>
    <w:rsid w:val="00E742E6"/>
    <w:rsid w:val="00E7703B"/>
    <w:rsid w:val="00E771D4"/>
    <w:rsid w:val="00E779A5"/>
    <w:rsid w:val="00E80BD2"/>
    <w:rsid w:val="00E82B60"/>
    <w:rsid w:val="00E8379C"/>
    <w:rsid w:val="00E86AEC"/>
    <w:rsid w:val="00E87468"/>
    <w:rsid w:val="00E902E0"/>
    <w:rsid w:val="00E902FA"/>
    <w:rsid w:val="00E9073E"/>
    <w:rsid w:val="00E90BD1"/>
    <w:rsid w:val="00E90C02"/>
    <w:rsid w:val="00E94F13"/>
    <w:rsid w:val="00E956D2"/>
    <w:rsid w:val="00E96AA1"/>
    <w:rsid w:val="00E96E45"/>
    <w:rsid w:val="00E973E3"/>
    <w:rsid w:val="00E97D87"/>
    <w:rsid w:val="00EA2EC3"/>
    <w:rsid w:val="00EA6A84"/>
    <w:rsid w:val="00EA7AEC"/>
    <w:rsid w:val="00EB02E3"/>
    <w:rsid w:val="00EB0553"/>
    <w:rsid w:val="00EB2CEF"/>
    <w:rsid w:val="00EB3706"/>
    <w:rsid w:val="00EB6D40"/>
    <w:rsid w:val="00EB773C"/>
    <w:rsid w:val="00EC06A5"/>
    <w:rsid w:val="00EC1C92"/>
    <w:rsid w:val="00EC2996"/>
    <w:rsid w:val="00EC3A87"/>
    <w:rsid w:val="00EC54A1"/>
    <w:rsid w:val="00EC6AEB"/>
    <w:rsid w:val="00EC750A"/>
    <w:rsid w:val="00ED1F99"/>
    <w:rsid w:val="00ED28C4"/>
    <w:rsid w:val="00ED6244"/>
    <w:rsid w:val="00ED65F2"/>
    <w:rsid w:val="00ED7D82"/>
    <w:rsid w:val="00EE300D"/>
    <w:rsid w:val="00EE4624"/>
    <w:rsid w:val="00EE5621"/>
    <w:rsid w:val="00EE5A6A"/>
    <w:rsid w:val="00EE60FD"/>
    <w:rsid w:val="00EE64D5"/>
    <w:rsid w:val="00EE6E36"/>
    <w:rsid w:val="00EF128B"/>
    <w:rsid w:val="00EF2899"/>
    <w:rsid w:val="00EF35E7"/>
    <w:rsid w:val="00EF4ADF"/>
    <w:rsid w:val="00EF6625"/>
    <w:rsid w:val="00F00003"/>
    <w:rsid w:val="00F012A9"/>
    <w:rsid w:val="00F01375"/>
    <w:rsid w:val="00F0160C"/>
    <w:rsid w:val="00F0414F"/>
    <w:rsid w:val="00F046E0"/>
    <w:rsid w:val="00F04E60"/>
    <w:rsid w:val="00F060D5"/>
    <w:rsid w:val="00F065E3"/>
    <w:rsid w:val="00F068D1"/>
    <w:rsid w:val="00F06F1E"/>
    <w:rsid w:val="00F10B59"/>
    <w:rsid w:val="00F1108E"/>
    <w:rsid w:val="00F152C2"/>
    <w:rsid w:val="00F15671"/>
    <w:rsid w:val="00F15D3D"/>
    <w:rsid w:val="00F1641C"/>
    <w:rsid w:val="00F17C00"/>
    <w:rsid w:val="00F2071A"/>
    <w:rsid w:val="00F265EA"/>
    <w:rsid w:val="00F27EDB"/>
    <w:rsid w:val="00F31A1C"/>
    <w:rsid w:val="00F3261A"/>
    <w:rsid w:val="00F33C88"/>
    <w:rsid w:val="00F33EF8"/>
    <w:rsid w:val="00F34FA0"/>
    <w:rsid w:val="00F35DB2"/>
    <w:rsid w:val="00F3687B"/>
    <w:rsid w:val="00F37945"/>
    <w:rsid w:val="00F402EF"/>
    <w:rsid w:val="00F436E5"/>
    <w:rsid w:val="00F461B0"/>
    <w:rsid w:val="00F50A5E"/>
    <w:rsid w:val="00F52F80"/>
    <w:rsid w:val="00F54347"/>
    <w:rsid w:val="00F54756"/>
    <w:rsid w:val="00F57BC2"/>
    <w:rsid w:val="00F606EA"/>
    <w:rsid w:val="00F61343"/>
    <w:rsid w:val="00F61628"/>
    <w:rsid w:val="00F6282F"/>
    <w:rsid w:val="00F63803"/>
    <w:rsid w:val="00F649DF"/>
    <w:rsid w:val="00F658B1"/>
    <w:rsid w:val="00F6645E"/>
    <w:rsid w:val="00F66CE0"/>
    <w:rsid w:val="00F67170"/>
    <w:rsid w:val="00F7147B"/>
    <w:rsid w:val="00F76B3D"/>
    <w:rsid w:val="00F77B61"/>
    <w:rsid w:val="00F8092E"/>
    <w:rsid w:val="00F84A91"/>
    <w:rsid w:val="00F86922"/>
    <w:rsid w:val="00F9009E"/>
    <w:rsid w:val="00F92D67"/>
    <w:rsid w:val="00F9321C"/>
    <w:rsid w:val="00F93980"/>
    <w:rsid w:val="00F96704"/>
    <w:rsid w:val="00F9695F"/>
    <w:rsid w:val="00FA6A5D"/>
    <w:rsid w:val="00FA7872"/>
    <w:rsid w:val="00FB2DA7"/>
    <w:rsid w:val="00FB48EE"/>
    <w:rsid w:val="00FB50A4"/>
    <w:rsid w:val="00FB6AC4"/>
    <w:rsid w:val="00FC1174"/>
    <w:rsid w:val="00FC11AE"/>
    <w:rsid w:val="00FC212C"/>
    <w:rsid w:val="00FC3357"/>
    <w:rsid w:val="00FC3E4E"/>
    <w:rsid w:val="00FC4A37"/>
    <w:rsid w:val="00FD154C"/>
    <w:rsid w:val="00FD1709"/>
    <w:rsid w:val="00FD248C"/>
    <w:rsid w:val="00FD360E"/>
    <w:rsid w:val="00FE29D2"/>
    <w:rsid w:val="00FE30E3"/>
    <w:rsid w:val="00FF4FDF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C2E0C"/>
  <w15:chartTrackingRefBased/>
  <w15:docId w15:val="{8D86AA20-F23C-4568-B5F2-057DED51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after="180" w:line="276" w:lineRule="auto"/>
        <w:ind w:left="115" w:right="1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C31DE"/>
    <w:pPr>
      <w:spacing w:after="0" w:line="288" w:lineRule="auto"/>
      <w:ind w:left="0" w:right="0"/>
      <w:contextualSpacing/>
    </w:pPr>
    <w:rPr>
      <w:sz w:val="24"/>
    </w:rPr>
  </w:style>
  <w:style w:type="paragraph" w:styleId="1">
    <w:name w:val="heading 1"/>
    <w:basedOn w:val="a2"/>
    <w:next w:val="a2"/>
    <w:link w:val="10"/>
    <w:autoRedefine/>
    <w:uiPriority w:val="1"/>
    <w:qFormat/>
    <w:rsid w:val="0037318E"/>
    <w:pPr>
      <w:keepNext/>
      <w:keepLines/>
      <w:spacing w:beforeLines="100" w:before="240" w:afterLines="100" w:after="240" w:line="240" w:lineRule="auto"/>
      <w:mirrorIndents/>
      <w:outlineLvl w:val="0"/>
    </w:pPr>
    <w:rPr>
      <w:rFonts w:ascii="微软雅黑" w:eastAsia="微软雅黑" w:hAnsi="微软雅黑" w:cs="微软雅黑"/>
      <w:bCs/>
      <w:color w:val="auto"/>
      <w:sz w:val="28"/>
      <w:szCs w:val="40"/>
    </w:rPr>
  </w:style>
  <w:style w:type="paragraph" w:styleId="2">
    <w:name w:val="heading 2"/>
    <w:basedOn w:val="a2"/>
    <w:next w:val="a2"/>
    <w:link w:val="20"/>
    <w:autoRedefine/>
    <w:uiPriority w:val="1"/>
    <w:unhideWhenUsed/>
    <w:qFormat/>
    <w:rsid w:val="001D2DB8"/>
    <w:pPr>
      <w:keepNext/>
      <w:keepLines/>
      <w:numPr>
        <w:numId w:val="5"/>
      </w:numPr>
      <w:spacing w:before="240" w:after="240" w:line="240" w:lineRule="auto"/>
      <w:ind w:left="0" w:firstLine="0"/>
      <w:mirrorIndents/>
      <w:outlineLvl w:val="1"/>
    </w:pPr>
    <w:rPr>
      <w:rFonts w:ascii="微软雅黑" w:eastAsia="微软雅黑" w:hAnsi="微软雅黑" w:cs="微软雅黑"/>
      <w:bCs/>
      <w:color w:val="262626" w:themeColor="text1" w:themeTint="D9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4"/>
    <w:qFormat/>
    <w:rsid w:val="00991532"/>
    <w:pPr>
      <w:shd w:val="thinDiagStripe" w:color="FFFFFF" w:themeColor="background1" w:fill="auto"/>
      <w:spacing w:line="240" w:lineRule="auto"/>
      <w:ind w:leftChars="30" w:left="30"/>
    </w:pPr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4"/>
    <w:rsid w:val="00991532"/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  <w:shd w:val="thinDiagStripe" w:color="FFFFFF" w:themeColor="background1" w:fill="auto"/>
    </w:rPr>
  </w:style>
  <w:style w:type="character" w:customStyle="1" w:styleId="10">
    <w:name w:val="标题 1 字符"/>
    <w:basedOn w:val="a3"/>
    <w:link w:val="1"/>
    <w:uiPriority w:val="1"/>
    <w:rsid w:val="0037318E"/>
    <w:rPr>
      <w:rFonts w:ascii="微软雅黑" w:eastAsia="微软雅黑" w:hAnsi="微软雅黑" w:cs="微软雅黑"/>
      <w:bCs/>
      <w:color w:val="auto"/>
      <w:sz w:val="28"/>
      <w:szCs w:val="40"/>
    </w:rPr>
  </w:style>
  <w:style w:type="character" w:styleId="a8">
    <w:name w:val="Placeholder Text"/>
    <w:basedOn w:val="a3"/>
    <w:uiPriority w:val="99"/>
    <w:semiHidden/>
    <w:rPr>
      <w:color w:val="808080"/>
    </w:rPr>
  </w:style>
  <w:style w:type="character" w:styleId="a9">
    <w:name w:val="Emphasis"/>
    <w:basedOn w:val="a3"/>
    <w:uiPriority w:val="4"/>
    <w:qFormat/>
    <w:rsid w:val="00F93980"/>
    <w:rPr>
      <w:b/>
      <w:i w:val="0"/>
      <w:iCs/>
      <w:color w:val="0075A2" w:themeColor="accent2" w:themeShade="BF"/>
    </w:rPr>
  </w:style>
  <w:style w:type="paragraph" w:styleId="a1">
    <w:name w:val="List Bullet"/>
    <w:basedOn w:val="a2"/>
    <w:uiPriority w:val="1"/>
    <w:unhideWhenUsed/>
    <w:qFormat/>
    <w:pPr>
      <w:numPr>
        <w:numId w:val="1"/>
      </w:numPr>
      <w:spacing w:after="140"/>
    </w:pPr>
  </w:style>
  <w:style w:type="paragraph" w:customStyle="1" w:styleId="aa">
    <w:name w:val="提要栏标题"/>
    <w:basedOn w:val="a2"/>
    <w:next w:val="ab"/>
    <w:uiPriority w:val="2"/>
    <w:qFormat/>
    <w:pPr>
      <w:spacing w:after="16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table" w:styleId="ac">
    <w:name w:val="Table Grid"/>
    <w:basedOn w:val="a4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2"/>
    <w:link w:val="ad"/>
    <w:uiPriority w:val="3"/>
    <w:unhideWhenUsed/>
    <w:qFormat/>
    <w:pPr>
      <w:spacing w:after="360" w:line="300" w:lineRule="auto"/>
    </w:pPr>
  </w:style>
  <w:style w:type="character" w:customStyle="1" w:styleId="ad">
    <w:name w:val="正文文本 字符"/>
    <w:basedOn w:val="a3"/>
    <w:link w:val="ab"/>
    <w:uiPriority w:val="3"/>
  </w:style>
  <w:style w:type="table" w:customStyle="1" w:styleId="ae">
    <w:name w:val="课程提纲表"/>
    <w:basedOn w:val="a4"/>
    <w:uiPriority w:val="99"/>
    <w:pPr>
      <w:spacing w:before="100" w:after="100" w:line="240" w:lineRule="auto"/>
      <w:ind w:right="302"/>
    </w:pPr>
    <w:rPr>
      <w:rFonts w:asciiTheme="majorHAnsi" w:eastAsiaTheme="majorEastAsia" w:hAnsiTheme="majorHAnsi" w:cstheme="majorBidi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">
    <w:name w:val="header"/>
    <w:basedOn w:val="a2"/>
    <w:link w:val="af0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页眉 字符"/>
    <w:basedOn w:val="a3"/>
    <w:link w:val="af"/>
    <w:uiPriority w:val="99"/>
  </w:style>
  <w:style w:type="paragraph" w:styleId="af1">
    <w:name w:val="footer"/>
    <w:basedOn w:val="a2"/>
    <w:link w:val="af2"/>
    <w:uiPriority w:val="99"/>
    <w:unhideWhenUsed/>
    <w:pPr>
      <w:spacing w:line="240" w:lineRule="auto"/>
    </w:pPr>
  </w:style>
  <w:style w:type="character" w:customStyle="1" w:styleId="af2">
    <w:name w:val="页脚 字符"/>
    <w:basedOn w:val="a3"/>
    <w:link w:val="af1"/>
    <w:uiPriority w:val="99"/>
  </w:style>
  <w:style w:type="paragraph" w:customStyle="1" w:styleId="af3">
    <w:name w:val="表格标题"/>
    <w:basedOn w:val="a2"/>
    <w:uiPriority w:val="1"/>
    <w:qFormat/>
    <w:pPr>
      <w:spacing w:before="80" w:after="8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af4">
    <w:name w:val="表格文字"/>
    <w:basedOn w:val="a2"/>
    <w:uiPriority w:val="1"/>
    <w:qFormat/>
    <w:pPr>
      <w:spacing w:before="100" w:after="100" w:line="240" w:lineRule="auto"/>
    </w:pPr>
  </w:style>
  <w:style w:type="character" w:customStyle="1" w:styleId="20">
    <w:name w:val="标题 2 字符"/>
    <w:basedOn w:val="a3"/>
    <w:link w:val="2"/>
    <w:uiPriority w:val="1"/>
    <w:rsid w:val="001D2DB8"/>
    <w:rPr>
      <w:rFonts w:ascii="微软雅黑" w:eastAsia="微软雅黑" w:hAnsi="微软雅黑" w:cs="微软雅黑"/>
      <w:bCs/>
      <w:color w:val="262626" w:themeColor="text1" w:themeTint="D9"/>
      <w:sz w:val="24"/>
      <w:szCs w:val="36"/>
    </w:rPr>
  </w:style>
  <w:style w:type="paragraph" w:styleId="af5">
    <w:name w:val="Balloon Text"/>
    <w:basedOn w:val="a2"/>
    <w:link w:val="af6"/>
    <w:uiPriority w:val="99"/>
    <w:semiHidden/>
    <w:unhideWhenUsed/>
    <w:rsid w:val="00BB4A00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basedOn w:val="a3"/>
    <w:link w:val="af5"/>
    <w:uiPriority w:val="99"/>
    <w:semiHidden/>
    <w:rsid w:val="00BB4A00"/>
    <w:rPr>
      <w:sz w:val="18"/>
      <w:szCs w:val="18"/>
    </w:rPr>
  </w:style>
  <w:style w:type="paragraph" w:styleId="af7">
    <w:name w:val="List Paragraph"/>
    <w:basedOn w:val="a2"/>
    <w:link w:val="af8"/>
    <w:uiPriority w:val="34"/>
    <w:unhideWhenUsed/>
    <w:qFormat/>
    <w:rsid w:val="00BB4A00"/>
    <w:pPr>
      <w:ind w:firstLineChars="200" w:firstLine="420"/>
    </w:pPr>
  </w:style>
  <w:style w:type="paragraph" w:customStyle="1" w:styleId="af9">
    <w:name w:val="大纲"/>
    <w:basedOn w:val="af7"/>
    <w:next w:val="a2"/>
    <w:link w:val="Char"/>
    <w:autoRedefine/>
    <w:qFormat/>
    <w:rsid w:val="00C6570C"/>
    <w:pPr>
      <w:pBdr>
        <w:bottom w:val="dotted" w:sz="4" w:space="1" w:color="auto"/>
      </w:pBdr>
      <w:shd w:val="clear" w:color="auto" w:fill="F2F2F2" w:themeFill="background1" w:themeFillShade="F2"/>
      <w:spacing w:beforeLines="100" w:before="240" w:afterLines="100" w:after="240" w:line="240" w:lineRule="auto"/>
      <w:ind w:firstLineChars="100" w:firstLine="240"/>
      <w:outlineLvl w:val="0"/>
    </w:pPr>
    <w:rPr>
      <w:rFonts w:ascii="微软雅黑" w:eastAsia="微软雅黑" w:hAnsi="微软雅黑" w:cs="微软雅黑"/>
      <w:color w:val="auto"/>
      <w:szCs w:val="28"/>
      <w:lang w:val="zh-CN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a">
    <w:name w:val="强调（小）"/>
    <w:basedOn w:val="af7"/>
    <w:link w:val="Char0"/>
    <w:rsid w:val="00ED65F2"/>
    <w:pPr>
      <w:ind w:rightChars="58" w:right="116" w:firstLineChars="0" w:firstLine="0"/>
    </w:pPr>
    <w:rPr>
      <w:color w:val="FF0000"/>
      <w:u w:val="single"/>
    </w:rPr>
  </w:style>
  <w:style w:type="character" w:customStyle="1" w:styleId="af8">
    <w:name w:val="列出段落 字符"/>
    <w:basedOn w:val="a3"/>
    <w:link w:val="af7"/>
    <w:uiPriority w:val="34"/>
    <w:rsid w:val="00F93980"/>
  </w:style>
  <w:style w:type="character" w:customStyle="1" w:styleId="Char">
    <w:name w:val="大纲 Char"/>
    <w:basedOn w:val="af8"/>
    <w:link w:val="af9"/>
    <w:rsid w:val="00C6570C"/>
    <w:rPr>
      <w:rFonts w:ascii="微软雅黑" w:eastAsia="微软雅黑" w:hAnsi="微软雅黑" w:cs="微软雅黑"/>
      <w:color w:val="auto"/>
      <w:sz w:val="24"/>
      <w:szCs w:val="28"/>
      <w:shd w:val="clear" w:color="auto" w:fill="F2F2F2" w:themeFill="background1" w:themeFillShade="F2"/>
      <w:lang w:val="zh-CN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b">
    <w:name w:val="重点"/>
    <w:basedOn w:val="a2"/>
    <w:next w:val="a2"/>
    <w:link w:val="Char1"/>
    <w:autoRedefine/>
    <w:qFormat/>
    <w:rsid w:val="00402C49"/>
    <w:rPr>
      <w:b/>
      <w:color w:val="C00000"/>
      <w:u w:val="single"/>
    </w:rPr>
  </w:style>
  <w:style w:type="character" w:customStyle="1" w:styleId="Char0">
    <w:name w:val="强调（小） Char"/>
    <w:basedOn w:val="af8"/>
    <w:link w:val="afa"/>
    <w:rsid w:val="00ED65F2"/>
    <w:rPr>
      <w:color w:val="FF0000"/>
      <w:u w:val="single"/>
    </w:rPr>
  </w:style>
  <w:style w:type="character" w:styleId="afc">
    <w:name w:val="annotation reference"/>
    <w:basedOn w:val="a3"/>
    <w:uiPriority w:val="99"/>
    <w:semiHidden/>
    <w:unhideWhenUsed/>
    <w:rsid w:val="00351494"/>
    <w:rPr>
      <w:sz w:val="21"/>
      <w:szCs w:val="21"/>
    </w:rPr>
  </w:style>
  <w:style w:type="character" w:customStyle="1" w:styleId="Char1">
    <w:name w:val="重点 Char"/>
    <w:basedOn w:val="af8"/>
    <w:link w:val="afb"/>
    <w:rsid w:val="00402C49"/>
    <w:rPr>
      <w:b/>
      <w:color w:val="C00000"/>
      <w:sz w:val="24"/>
      <w:u w:val="single"/>
    </w:rPr>
  </w:style>
  <w:style w:type="paragraph" w:styleId="afd">
    <w:name w:val="annotation text"/>
    <w:basedOn w:val="a2"/>
    <w:link w:val="afe"/>
    <w:uiPriority w:val="99"/>
    <w:semiHidden/>
    <w:unhideWhenUsed/>
    <w:rsid w:val="00351494"/>
  </w:style>
  <w:style w:type="character" w:customStyle="1" w:styleId="afe">
    <w:name w:val="批注文字 字符"/>
    <w:basedOn w:val="a3"/>
    <w:link w:val="afd"/>
    <w:uiPriority w:val="99"/>
    <w:semiHidden/>
    <w:rsid w:val="00351494"/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351494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351494"/>
    <w:rPr>
      <w:b/>
      <w:bCs/>
    </w:rPr>
  </w:style>
  <w:style w:type="paragraph" w:customStyle="1" w:styleId="a">
    <w:name w:val="二级"/>
    <w:basedOn w:val="af7"/>
    <w:link w:val="Char2"/>
    <w:autoRedefine/>
    <w:rsid w:val="009B4054"/>
    <w:pPr>
      <w:numPr>
        <w:numId w:val="2"/>
      </w:numPr>
      <w:adjustRightInd w:val="0"/>
      <w:spacing w:line="240" w:lineRule="auto"/>
      <w:ind w:leftChars="100" w:left="800" w:right="120" w:hangingChars="200" w:hanging="560"/>
      <w:outlineLvl w:val="1"/>
    </w:pPr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paragraph" w:styleId="HTML">
    <w:name w:val="HTML Preformatted"/>
    <w:basedOn w:val="a2"/>
    <w:link w:val="HTML0"/>
    <w:uiPriority w:val="99"/>
    <w:unhideWhenUsed/>
    <w:rsid w:val="00D40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szCs w:val="24"/>
    </w:rPr>
  </w:style>
  <w:style w:type="character" w:customStyle="1" w:styleId="Char2">
    <w:name w:val="二级 Char"/>
    <w:basedOn w:val="af8"/>
    <w:link w:val="a"/>
    <w:rsid w:val="009B4054"/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character" w:customStyle="1" w:styleId="HTML0">
    <w:name w:val="HTML 预设格式 字符"/>
    <w:basedOn w:val="a3"/>
    <w:link w:val="HTML"/>
    <w:uiPriority w:val="99"/>
    <w:rsid w:val="00D40B04"/>
    <w:rPr>
      <w:rFonts w:ascii="宋体" w:eastAsia="宋体" w:hAnsi="宋体" w:cs="宋体"/>
      <w:color w:val="auto"/>
      <w:sz w:val="24"/>
      <w:szCs w:val="24"/>
    </w:rPr>
  </w:style>
  <w:style w:type="character" w:styleId="aff1">
    <w:name w:val="Hyperlink"/>
    <w:basedOn w:val="a3"/>
    <w:uiPriority w:val="99"/>
    <w:unhideWhenUsed/>
    <w:rsid w:val="004E2570"/>
    <w:rPr>
      <w:color w:val="F49100" w:themeColor="hyperlink"/>
      <w:u w:val="single"/>
    </w:rPr>
  </w:style>
  <w:style w:type="paragraph" w:customStyle="1" w:styleId="CName">
    <w:name w:val="CName"/>
    <w:basedOn w:val="a2"/>
    <w:link w:val="CNameChar"/>
    <w:rsid w:val="00651D80"/>
    <w:pPr>
      <w:ind w:left="1440" w:rightChars="56" w:right="123"/>
    </w:pPr>
    <w:rPr>
      <w:rFonts w:ascii="Courier New" w:hAnsi="Courier New" w:cs="Courier New"/>
      <w:b/>
      <w:color w:val="990000"/>
      <w:szCs w:val="22"/>
    </w:rPr>
  </w:style>
  <w:style w:type="character" w:customStyle="1" w:styleId="CNameChar">
    <w:name w:val="CName Char"/>
    <w:basedOn w:val="a3"/>
    <w:link w:val="CName"/>
    <w:rsid w:val="00651D80"/>
    <w:rPr>
      <w:rFonts w:ascii="Courier New" w:hAnsi="Courier New" w:cs="Courier New"/>
      <w:b/>
      <w:color w:val="990000"/>
      <w:sz w:val="22"/>
      <w:szCs w:val="22"/>
    </w:rPr>
  </w:style>
  <w:style w:type="paragraph" w:customStyle="1" w:styleId="tag">
    <w:name w:val="tag"/>
    <w:basedOn w:val="a2"/>
    <w:link w:val="tagChar"/>
    <w:rsid w:val="00651D8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1440"/>
    </w:pPr>
    <w:rPr>
      <w:rFonts w:ascii="Courier New" w:eastAsia="宋体" w:hAnsi="Courier New" w:cs="Courier New"/>
      <w:b/>
      <w:color w:val="3F7F7F"/>
      <w:sz w:val="20"/>
    </w:rPr>
  </w:style>
  <w:style w:type="character" w:customStyle="1" w:styleId="tagChar">
    <w:name w:val="tag Char"/>
    <w:basedOn w:val="a3"/>
    <w:link w:val="tag"/>
    <w:rsid w:val="00651D80"/>
    <w:rPr>
      <w:rFonts w:ascii="Courier New" w:eastAsia="宋体" w:hAnsi="Courier New" w:cs="Courier New"/>
      <w:b/>
      <w:color w:val="3F7F7F"/>
      <w:shd w:val="clear" w:color="auto" w:fill="FFFFFF"/>
    </w:rPr>
  </w:style>
  <w:style w:type="character" w:styleId="aff2">
    <w:name w:val="Strong"/>
    <w:basedOn w:val="afc"/>
    <w:uiPriority w:val="22"/>
    <w:qFormat/>
    <w:rsid w:val="009C5273"/>
    <w:rPr>
      <w:rFonts w:eastAsia="微软雅黑"/>
      <w:b w:val="0"/>
      <w:bCs/>
      <w:sz w:val="28"/>
      <w:szCs w:val="21"/>
    </w:rPr>
  </w:style>
  <w:style w:type="table" w:styleId="11">
    <w:name w:val="Plain Table 1"/>
    <w:basedOn w:val="a4"/>
    <w:uiPriority w:val="41"/>
    <w:rsid w:val="00F66C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4"/>
    <w:uiPriority w:val="43"/>
    <w:rsid w:val="00F66C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x">
    <w:name w:val="nx"/>
    <w:basedOn w:val="a3"/>
    <w:rsid w:val="00920A17"/>
  </w:style>
  <w:style w:type="table" w:styleId="30">
    <w:name w:val="Grid Table 3"/>
    <w:basedOn w:val="a4"/>
    <w:uiPriority w:val="48"/>
    <w:rsid w:val="00BD13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2">
    <w:name w:val="List Table 1 Light"/>
    <w:basedOn w:val="a4"/>
    <w:uiPriority w:val="46"/>
    <w:rsid w:val="00BD13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3">
    <w:name w:val="Grid Table Light"/>
    <w:basedOn w:val="a4"/>
    <w:uiPriority w:val="40"/>
    <w:rsid w:val="00BD1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4">
    <w:name w:val="代码"/>
    <w:basedOn w:val="a2"/>
    <w:link w:val="Char3"/>
    <w:autoRedefine/>
    <w:qFormat/>
    <w:rsid w:val="000A4261"/>
    <w:rPr>
      <w:rFonts w:ascii="Courier New" w:eastAsia="Courier New" w:hAnsi="Courier New" w:cs="Courier New"/>
      <w:color w:val="0075A2" w:themeColor="accent2" w:themeShade="BF"/>
    </w:rPr>
  </w:style>
  <w:style w:type="character" w:customStyle="1" w:styleId="Char3">
    <w:name w:val="代码 Char"/>
    <w:basedOn w:val="a3"/>
    <w:link w:val="aff4"/>
    <w:rsid w:val="000A4261"/>
    <w:rPr>
      <w:rFonts w:ascii="Courier New" w:eastAsia="Courier New" w:hAnsi="Courier New" w:cs="Courier New"/>
      <w:color w:val="0075A2" w:themeColor="accent2" w:themeShade="BF"/>
      <w:sz w:val="24"/>
    </w:rPr>
  </w:style>
  <w:style w:type="paragraph" w:customStyle="1" w:styleId="aff5">
    <w:name w:val="填空"/>
    <w:basedOn w:val="a2"/>
    <w:next w:val="a2"/>
    <w:link w:val="Char4"/>
    <w:autoRedefine/>
    <w:qFormat/>
    <w:rsid w:val="00FD154C"/>
    <w:pPr>
      <w:ind w:leftChars="200" w:left="200" w:rightChars="200" w:right="200"/>
    </w:pPr>
    <w:rPr>
      <w:rFonts w:eastAsia="微软雅黑 Light"/>
      <w:color w:val="0070C0"/>
      <w:sz w:val="28"/>
      <w:u w:val="single"/>
    </w:rPr>
  </w:style>
  <w:style w:type="character" w:customStyle="1" w:styleId="Char4">
    <w:name w:val="填空 Char"/>
    <w:basedOn w:val="a3"/>
    <w:link w:val="aff5"/>
    <w:rsid w:val="00FD154C"/>
    <w:rPr>
      <w:rFonts w:eastAsia="微软雅黑 Light"/>
      <w:color w:val="0070C0"/>
      <w:sz w:val="28"/>
      <w:u w:val="single"/>
    </w:rPr>
  </w:style>
  <w:style w:type="table" w:styleId="1-5">
    <w:name w:val="Grid Table 1 Light Accent 5"/>
    <w:basedOn w:val="a4"/>
    <w:uiPriority w:val="46"/>
    <w:rsid w:val="008B4C69"/>
    <w:pPr>
      <w:spacing w:after="0" w:line="240" w:lineRule="auto"/>
    </w:pPr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6">
    <w:name w:val="line number"/>
    <w:basedOn w:val="a3"/>
    <w:uiPriority w:val="99"/>
    <w:semiHidden/>
    <w:unhideWhenUsed/>
    <w:rsid w:val="00A73BA9"/>
  </w:style>
  <w:style w:type="paragraph" w:customStyle="1" w:styleId="a0">
    <w:name w:val="选项"/>
    <w:basedOn w:val="a2"/>
    <w:next w:val="a2"/>
    <w:link w:val="aff7"/>
    <w:qFormat/>
    <w:rsid w:val="001D2DB8"/>
    <w:pPr>
      <w:numPr>
        <w:numId w:val="17"/>
      </w:numPr>
      <w:spacing w:line="240" w:lineRule="auto"/>
    </w:pPr>
    <w:rPr>
      <w:rFonts w:ascii="微软雅黑" w:eastAsia="微软雅黑" w:hAnsi="微软雅黑" w:cs="微软雅黑"/>
    </w:rPr>
  </w:style>
  <w:style w:type="character" w:customStyle="1" w:styleId="aff7">
    <w:name w:val="选项 字符"/>
    <w:basedOn w:val="Char3"/>
    <w:link w:val="a0"/>
    <w:rsid w:val="001D2DB8"/>
    <w:rPr>
      <w:rFonts w:ascii="微软雅黑" w:eastAsia="微软雅黑" w:hAnsi="微软雅黑" w:cs="微软雅黑"/>
      <w:color w:val="0075A2" w:themeColor="accent2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90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0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5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60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6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9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7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34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8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3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1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Snow\AppData\Roaming\Microsoft\Templates\&#32463;&#20856;&#35838;&#31243;&#25945;&#23398;&#22823;&#32434;.dotx" TargetMode="External"/></Relationships>
</file>

<file path=word/theme/theme1.xml><?xml version="1.0" encoding="utf-8"?>
<a:theme xmlns:a="http://schemas.openxmlformats.org/drawingml/2006/main" name="Office Theme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3E522-C00E-4925-944F-40B57EE40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63DEFB-393E-4E11-B900-D61F58B9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经典课程教学大纲.dotx</Template>
  <TotalTime>20869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/课程概述</vt:lpstr>
      <vt:lpstr>必需文本</vt:lpstr>
      <vt:lpstr>课程材料</vt:lpstr>
      <vt:lpstr>资源</vt:lpstr>
      <vt:lpstr>课程安排</vt:lpstr>
      <vt:lpstr>考试安排</vt:lpstr>
      <vt:lpstr>家庭作业规定</vt:lpstr>
      <vt:lpstr>附加信息</vt:lpstr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AoSnow</dc:creator>
  <cp:keywords/>
  <cp:lastModifiedBy>AoSnow</cp:lastModifiedBy>
  <cp:revision>962</cp:revision>
  <cp:lastPrinted>2016-09-09T16:15:00Z</cp:lastPrinted>
  <dcterms:created xsi:type="dcterms:W3CDTF">2016-03-02T03:22:00Z</dcterms:created>
  <dcterms:modified xsi:type="dcterms:W3CDTF">2016-12-18T14:37:00Z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TC029187829991</vt:lpwstr>
  </property>
</Properties>
</file>