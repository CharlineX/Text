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0E" w:rsidRDefault="00332A55" w:rsidP="00BD2F0D">
      <w:pPr>
        <w:pStyle w:val="a6"/>
        <w:ind w:left="72"/>
        <w:jc w:val="center"/>
      </w:pPr>
      <w:r>
        <w:rPr>
          <w:lang w:val="zh-CN"/>
        </w:rPr>
        <w:t>H</w:t>
      </w:r>
      <w:r w:rsidR="00E52F5A">
        <w:rPr>
          <w:rFonts w:hint="eastAsia"/>
          <w:lang w:val="zh-CN"/>
        </w:rPr>
        <w:t>TML</w:t>
      </w:r>
      <w:r>
        <w:rPr>
          <w:lang w:val="zh-CN"/>
        </w:rPr>
        <w:t>5</w:t>
      </w:r>
      <w:r w:rsidR="00E52F5A">
        <w:rPr>
          <w:lang w:val="zh-CN"/>
        </w:rPr>
        <w:t xml:space="preserve"> </w:t>
      </w:r>
      <w:r w:rsidR="00E52F5A">
        <w:rPr>
          <w:rFonts w:hint="eastAsia"/>
          <w:lang w:val="zh-CN"/>
        </w:rPr>
        <w:t>第</w:t>
      </w:r>
      <w:r w:rsidR="001B5A9C">
        <w:rPr>
          <w:rFonts w:hint="eastAsia"/>
          <w:lang w:val="zh-CN"/>
        </w:rPr>
        <w:t>二</w:t>
      </w:r>
      <w:r>
        <w:rPr>
          <w:lang w:val="zh-CN"/>
        </w:rPr>
        <w:t>阶段</w:t>
      </w:r>
      <w:r w:rsidR="00672E64">
        <w:rPr>
          <w:rFonts w:hint="eastAsia"/>
          <w:lang w:val="zh-CN"/>
        </w:rPr>
        <w:t>考试安排</w:t>
      </w:r>
    </w:p>
    <w:p w:rsidR="003056E7" w:rsidRDefault="00672E64" w:rsidP="00C6570C">
      <w:pPr>
        <w:pStyle w:val="af9"/>
        <w:rPr>
          <w:lang w:val="en-US"/>
        </w:rPr>
      </w:pPr>
      <w:r>
        <w:rPr>
          <w:rFonts w:hint="eastAsia"/>
          <w:lang w:val="en-US"/>
        </w:rPr>
        <w:t>考试时间安排</w:t>
      </w:r>
    </w:p>
    <w:p w:rsidR="00672E64" w:rsidRDefault="00672E64" w:rsidP="00672E64">
      <w:pPr>
        <w:pStyle w:val="1"/>
      </w:pPr>
      <w:r>
        <w:rPr>
          <w:rFonts w:hint="eastAsia"/>
        </w:rPr>
        <w:t>考试时间：</w:t>
      </w:r>
    </w:p>
    <w:p w:rsidR="00672E64" w:rsidRDefault="00672E64" w:rsidP="00672E64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 w:rsidR="00A4622D"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1B5A9C">
        <w:t>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6B3EA3">
        <w:rPr>
          <w:rFonts w:hint="eastAsia"/>
        </w:rPr>
        <w:t>星期四</w:t>
      </w:r>
      <w:r>
        <w:rPr>
          <w:rFonts w:hint="eastAsia"/>
        </w:rPr>
        <w:t xml:space="preserve"> 9:00</w:t>
      </w:r>
      <w:r>
        <w:rPr>
          <w:rFonts w:hint="eastAsia"/>
        </w:rPr>
        <w:t>至</w:t>
      </w:r>
      <w:r>
        <w:rPr>
          <w:rFonts w:hint="eastAsia"/>
        </w:rPr>
        <w:t>1</w:t>
      </w:r>
      <w:r w:rsidR="001316F9">
        <w:t>7</w:t>
      </w:r>
      <w:r>
        <w:rPr>
          <w:rFonts w:hint="eastAsia"/>
        </w:rPr>
        <w:t>:00</w:t>
      </w:r>
    </w:p>
    <w:p w:rsidR="00333408" w:rsidRDefault="00333408" w:rsidP="00333408">
      <w:pPr>
        <w:pStyle w:val="1"/>
      </w:pPr>
      <w:r>
        <w:rPr>
          <w:rFonts w:hint="eastAsia"/>
        </w:rPr>
        <w:t>笔试：</w:t>
      </w:r>
    </w:p>
    <w:p w:rsidR="00333408" w:rsidRPr="003B6456" w:rsidRDefault="00333408" w:rsidP="00333408">
      <w:r>
        <w:t>9</w:t>
      </w:r>
      <w:r>
        <w:rPr>
          <w:rFonts w:hint="eastAsia"/>
        </w:rPr>
        <w:t>:00</w:t>
      </w:r>
      <w:r>
        <w:rPr>
          <w:rFonts w:hint="eastAsia"/>
        </w:rPr>
        <w:t>至</w:t>
      </w:r>
      <w:r>
        <w:t>10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共计</w:t>
      </w:r>
      <w:r>
        <w:t>90</w:t>
      </w:r>
      <w:r>
        <w:rPr>
          <w:rFonts w:hint="eastAsia"/>
        </w:rPr>
        <w:t>分钟，</w:t>
      </w:r>
      <w:r>
        <w:t>10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之前答题卡全部交完。若已提交笔试答题卡，可提前进入结业项目的制作设计。</w:t>
      </w:r>
    </w:p>
    <w:p w:rsidR="00B747F1" w:rsidRDefault="00D87065" w:rsidP="00672E64">
      <w:pPr>
        <w:pStyle w:val="1"/>
      </w:pPr>
      <w:r>
        <w:rPr>
          <w:rFonts w:hint="eastAsia"/>
        </w:rPr>
        <w:t>机试</w:t>
      </w:r>
      <w:r w:rsidR="00672E64">
        <w:rPr>
          <w:rFonts w:hint="eastAsia"/>
        </w:rPr>
        <w:t>：</w:t>
      </w:r>
    </w:p>
    <w:p w:rsidR="00672E64" w:rsidRDefault="00333408" w:rsidP="00107AAC">
      <w:r>
        <w:t>10</w:t>
      </w:r>
      <w:r w:rsidR="000B79F2">
        <w:rPr>
          <w:rFonts w:hint="eastAsia"/>
        </w:rPr>
        <w:t>:</w:t>
      </w:r>
      <w:r>
        <w:t>3</w:t>
      </w:r>
      <w:r w:rsidR="000B79F2">
        <w:rPr>
          <w:rFonts w:hint="eastAsia"/>
        </w:rPr>
        <w:t>0</w:t>
      </w:r>
      <w:r w:rsidR="000B79F2">
        <w:rPr>
          <w:rFonts w:hint="eastAsia"/>
        </w:rPr>
        <w:t>至</w:t>
      </w:r>
      <w:r w:rsidR="000B79F2">
        <w:rPr>
          <w:rFonts w:hint="eastAsia"/>
        </w:rPr>
        <w:t>1</w:t>
      </w:r>
      <w:r>
        <w:t>7</w:t>
      </w:r>
      <w:r w:rsidR="000B79F2">
        <w:rPr>
          <w:rFonts w:hint="eastAsia"/>
        </w:rPr>
        <w:t>:</w:t>
      </w:r>
      <w:r>
        <w:t>0</w:t>
      </w:r>
      <w:r w:rsidR="000B79F2">
        <w:rPr>
          <w:rFonts w:hint="eastAsia"/>
        </w:rPr>
        <w:t>0</w:t>
      </w:r>
      <w:r w:rsidR="000B79F2">
        <w:rPr>
          <w:rFonts w:hint="eastAsia"/>
        </w:rPr>
        <w:t>，</w:t>
      </w:r>
      <w:r w:rsidR="00B248D0">
        <w:rPr>
          <w:rFonts w:hint="eastAsia"/>
        </w:rPr>
        <w:t>提前</w:t>
      </w:r>
      <w:r w:rsidR="00B248D0">
        <w:rPr>
          <w:rFonts w:hint="eastAsia"/>
        </w:rPr>
        <w:t>10</w:t>
      </w:r>
      <w:r w:rsidR="00B248D0">
        <w:rPr>
          <w:rFonts w:hint="eastAsia"/>
        </w:rPr>
        <w:t>分钟</w:t>
      </w:r>
      <w:r w:rsidR="00B248D0" w:rsidRPr="00D3462E">
        <w:rPr>
          <w:rFonts w:hint="eastAsia"/>
          <w:b/>
        </w:rPr>
        <w:t>实训经理</w:t>
      </w:r>
      <w:r w:rsidR="00D3462E" w:rsidRPr="00D3462E">
        <w:rPr>
          <w:rFonts w:hint="eastAsia"/>
          <w:b/>
        </w:rPr>
        <w:t>及监考人员</w:t>
      </w:r>
      <w:r w:rsidR="00B248D0">
        <w:rPr>
          <w:rFonts w:hint="eastAsia"/>
        </w:rPr>
        <w:t>提醒学员开始整理和打包项目文件，并且提交</w:t>
      </w:r>
    </w:p>
    <w:p w:rsidR="00A33B38" w:rsidRDefault="00672E64" w:rsidP="006505D6">
      <w:pPr>
        <w:pStyle w:val="af9"/>
      </w:pPr>
      <w:r>
        <w:rPr>
          <w:rFonts w:hint="eastAsia"/>
        </w:rPr>
        <w:t>考试结果提交</w:t>
      </w:r>
    </w:p>
    <w:p w:rsidR="00CA5970" w:rsidRDefault="00344051" w:rsidP="00CA5970">
      <w:pPr>
        <w:pStyle w:val="1"/>
        <w:rPr>
          <w:lang w:val="zh-CN"/>
        </w:rPr>
      </w:pPr>
      <w:r>
        <w:rPr>
          <w:rFonts w:hint="eastAsia"/>
          <w:lang w:val="zh-CN"/>
        </w:rPr>
        <w:t>源始答案</w:t>
      </w:r>
      <w:r w:rsidR="00CA5970">
        <w:rPr>
          <w:rFonts w:hint="eastAsia"/>
          <w:lang w:val="zh-CN"/>
        </w:rPr>
        <w:t>收集：</w:t>
      </w:r>
    </w:p>
    <w:p w:rsidR="009902E4" w:rsidRDefault="009902E4" w:rsidP="009902E4">
      <w:pPr>
        <w:rPr>
          <w:lang w:val="zh-CN"/>
        </w:rPr>
      </w:pPr>
      <w:r w:rsidRPr="00CA5970">
        <w:rPr>
          <w:rFonts w:hint="eastAsia"/>
          <w:b/>
          <w:lang w:val="zh-CN"/>
        </w:rPr>
        <w:t>实训经理</w:t>
      </w:r>
      <w:r w:rsidRPr="009902E4">
        <w:rPr>
          <w:rFonts w:hint="eastAsia"/>
          <w:lang w:val="zh-CN"/>
        </w:rPr>
        <w:t>负责所有学员的答题卡</w:t>
      </w:r>
      <w:r w:rsidR="00CA5970">
        <w:rPr>
          <w:rFonts w:hint="eastAsia"/>
          <w:lang w:val="zh-CN"/>
        </w:rPr>
        <w:t>收集，由教学经理或相关讲师进行监考</w:t>
      </w:r>
    </w:p>
    <w:p w:rsidR="009902E4" w:rsidRDefault="009902E4" w:rsidP="009902E4">
      <w:pPr>
        <w:rPr>
          <w:lang w:val="zh-CN"/>
        </w:rPr>
      </w:pPr>
      <w:r w:rsidRPr="009902E4">
        <w:rPr>
          <w:rFonts w:hint="eastAsia"/>
          <w:lang w:val="zh-CN"/>
        </w:rPr>
        <w:t>实训经理必须于</w:t>
      </w:r>
      <w:r w:rsidRPr="009902E4">
        <w:rPr>
          <w:rFonts w:hint="eastAsia"/>
          <w:lang w:val="zh-CN"/>
        </w:rPr>
        <w:t>1</w:t>
      </w:r>
      <w:r w:rsidR="00A4622D">
        <w:rPr>
          <w:lang w:val="zh-CN"/>
        </w:rPr>
        <w:t>2</w:t>
      </w:r>
      <w:r w:rsidRPr="009902E4">
        <w:rPr>
          <w:rFonts w:hint="eastAsia"/>
          <w:lang w:val="zh-CN"/>
        </w:rPr>
        <w:t>月</w:t>
      </w:r>
      <w:r w:rsidRPr="009902E4">
        <w:rPr>
          <w:rFonts w:hint="eastAsia"/>
          <w:lang w:val="zh-CN"/>
        </w:rPr>
        <w:t>2</w:t>
      </w:r>
      <w:r w:rsidR="00344051">
        <w:rPr>
          <w:lang w:val="zh-CN"/>
        </w:rPr>
        <w:t>4</w:t>
      </w:r>
      <w:r w:rsidRPr="009902E4">
        <w:rPr>
          <w:rFonts w:hint="eastAsia"/>
          <w:lang w:val="zh-CN"/>
        </w:rPr>
        <w:t>日下班前将所有学员的考试答题卡、</w:t>
      </w:r>
      <w:r w:rsidR="005A51A1">
        <w:rPr>
          <w:rFonts w:hint="eastAsia"/>
          <w:lang w:val="zh-CN"/>
        </w:rPr>
        <w:t>结业项目源文件（含代码和资源）</w:t>
      </w:r>
      <w:r w:rsidRPr="009902E4">
        <w:rPr>
          <w:rFonts w:hint="eastAsia"/>
          <w:lang w:val="zh-CN"/>
        </w:rPr>
        <w:t>，以班级为单位，打包提交至</w:t>
      </w:r>
      <w:r w:rsidR="005A51A1">
        <w:rPr>
          <w:rFonts w:hint="eastAsia"/>
          <w:lang w:val="zh-CN"/>
        </w:rPr>
        <w:t>所属</w:t>
      </w:r>
      <w:r w:rsidRPr="009902E4">
        <w:rPr>
          <w:rFonts w:hint="eastAsia"/>
          <w:lang w:val="zh-CN"/>
        </w:rPr>
        <w:t>片区项目经理和总部。</w:t>
      </w:r>
    </w:p>
    <w:p w:rsidR="005A51A1" w:rsidRDefault="005A51A1" w:rsidP="009902E4">
      <w:pPr>
        <w:rPr>
          <w:lang w:val="zh-CN"/>
        </w:rPr>
      </w:pPr>
    </w:p>
    <w:p w:rsidR="007933B8" w:rsidRDefault="007933B8" w:rsidP="007933B8">
      <w:pPr>
        <w:pStyle w:val="1"/>
        <w:rPr>
          <w:lang w:val="zh-CN"/>
        </w:rPr>
      </w:pPr>
      <w:r>
        <w:rPr>
          <w:rFonts w:hint="eastAsia"/>
          <w:lang w:val="zh-CN"/>
        </w:rPr>
        <w:t>提交规范：</w:t>
      </w:r>
    </w:p>
    <w:p w:rsidR="007933B8" w:rsidRDefault="007933B8" w:rsidP="009902E4">
      <w:pPr>
        <w:rPr>
          <w:lang w:val="zh-CN"/>
        </w:rPr>
      </w:pPr>
      <w:r>
        <w:rPr>
          <w:rFonts w:hint="eastAsia"/>
          <w:lang w:val="zh-CN"/>
        </w:rPr>
        <w:t>以“</w:t>
      </w:r>
      <w:r w:rsidR="009902E4" w:rsidRPr="009902E4">
        <w:rPr>
          <w:rFonts w:hint="eastAsia"/>
          <w:lang w:val="zh-CN"/>
        </w:rPr>
        <w:t>深圳</w:t>
      </w:r>
      <w:r>
        <w:rPr>
          <w:rFonts w:hint="eastAsia"/>
          <w:lang w:val="zh-CN"/>
        </w:rPr>
        <w:t>上塘</w:t>
      </w:r>
      <w:r>
        <w:rPr>
          <w:rFonts w:hint="eastAsia"/>
          <w:lang w:val="zh-CN"/>
        </w:rPr>
        <w:t>H</w:t>
      </w:r>
      <w:r>
        <w:rPr>
          <w:lang w:val="zh-CN"/>
        </w:rPr>
        <w:t>51610</w:t>
      </w:r>
      <w:r w:rsidR="009902E4" w:rsidRPr="009902E4">
        <w:rPr>
          <w:rFonts w:hint="eastAsia"/>
          <w:lang w:val="zh-CN"/>
        </w:rPr>
        <w:t>班</w:t>
      </w:r>
      <w:r w:rsidR="009902E4" w:rsidRPr="009902E4">
        <w:rPr>
          <w:rFonts w:hint="eastAsia"/>
          <w:lang w:val="zh-CN"/>
        </w:rPr>
        <w:t>+</w:t>
      </w:r>
      <w:r>
        <w:rPr>
          <w:rFonts w:hint="eastAsia"/>
          <w:lang w:val="zh-CN"/>
        </w:rPr>
        <w:t>某某人员监考”命名</w:t>
      </w:r>
    </w:p>
    <w:p w:rsidR="000137CF" w:rsidRPr="000137CF" w:rsidRDefault="008B2DF2" w:rsidP="009902E4">
      <w:pPr>
        <w:rPr>
          <w:b/>
          <w:lang w:val="zh-CN"/>
        </w:rPr>
      </w:pPr>
      <w:r w:rsidRPr="000137CF">
        <w:rPr>
          <w:rFonts w:hint="eastAsia"/>
          <w:b/>
          <w:lang w:val="zh-CN"/>
        </w:rPr>
        <w:t>该</w:t>
      </w:r>
      <w:r w:rsidR="009902E4" w:rsidRPr="000137CF">
        <w:rPr>
          <w:rFonts w:hint="eastAsia"/>
          <w:b/>
          <w:lang w:val="zh-CN"/>
        </w:rPr>
        <w:t>文件夹下分两个子文件夹</w:t>
      </w:r>
      <w:r w:rsidRPr="000137CF">
        <w:rPr>
          <w:rFonts w:hint="eastAsia"/>
          <w:b/>
          <w:lang w:val="zh-CN"/>
        </w:rPr>
        <w:t>：</w:t>
      </w:r>
    </w:p>
    <w:p w:rsidR="000137CF" w:rsidRDefault="009902E4" w:rsidP="00637002">
      <w:pPr>
        <w:pStyle w:val="a0"/>
        <w:rPr>
          <w:lang w:val="zh-CN"/>
        </w:rPr>
      </w:pPr>
      <w:r w:rsidRPr="009902E4">
        <w:rPr>
          <w:rFonts w:hint="eastAsia"/>
          <w:lang w:val="zh-CN"/>
        </w:rPr>
        <w:t>一个放笔试答题卡，</w:t>
      </w:r>
      <w:r w:rsidR="000137CF">
        <w:rPr>
          <w:rFonts w:hint="eastAsia"/>
          <w:lang w:val="zh-CN"/>
        </w:rPr>
        <w:t>每个学员以word格式的形式提交答题卡（可以扫描或者拍照学员答题卡）</w:t>
      </w:r>
    </w:p>
    <w:p w:rsidR="000137CF" w:rsidRDefault="009902E4" w:rsidP="00637002">
      <w:pPr>
        <w:pStyle w:val="a0"/>
        <w:rPr>
          <w:lang w:val="zh-CN"/>
        </w:rPr>
      </w:pPr>
      <w:r w:rsidRPr="009902E4">
        <w:rPr>
          <w:rFonts w:hint="eastAsia"/>
          <w:lang w:val="zh-CN"/>
        </w:rPr>
        <w:t>一个放</w:t>
      </w:r>
      <w:r w:rsidR="0099507F">
        <w:rPr>
          <w:rFonts w:hint="eastAsia"/>
          <w:lang w:val="zh-CN"/>
        </w:rPr>
        <w:t>机试</w:t>
      </w:r>
      <w:r w:rsidR="008B2DF2">
        <w:rPr>
          <w:rFonts w:hint="eastAsia"/>
          <w:lang w:val="zh-CN"/>
        </w:rPr>
        <w:t>文件夹</w:t>
      </w:r>
      <w:r w:rsidR="00DD5EC9">
        <w:rPr>
          <w:rFonts w:hint="eastAsia"/>
          <w:lang w:val="zh-CN"/>
        </w:rPr>
        <w:t>，</w:t>
      </w:r>
      <w:r w:rsidR="000137CF">
        <w:rPr>
          <w:rFonts w:hint="eastAsia"/>
          <w:lang w:val="zh-CN"/>
        </w:rPr>
        <w:t>每个</w:t>
      </w:r>
      <w:r w:rsidR="0099507F">
        <w:rPr>
          <w:rFonts w:hint="eastAsia"/>
          <w:lang w:val="zh-CN"/>
        </w:rPr>
        <w:t>文件夹</w:t>
      </w:r>
      <w:r w:rsidR="000137CF">
        <w:rPr>
          <w:rFonts w:hint="eastAsia"/>
          <w:lang w:val="zh-CN"/>
        </w:rPr>
        <w:t>包含完整的代码、资源、目录，打包成 zip 文件</w:t>
      </w:r>
    </w:p>
    <w:p w:rsidR="009902E4" w:rsidRPr="0099507F" w:rsidRDefault="009902E4" w:rsidP="009902E4">
      <w:pPr>
        <w:rPr>
          <w:rFonts w:hint="eastAsia"/>
          <w:b/>
          <w:lang w:val="zh-CN"/>
        </w:rPr>
      </w:pPr>
    </w:p>
    <w:p w:rsidR="00B3446F" w:rsidRDefault="00B3446F" w:rsidP="009902E4">
      <w:pPr>
        <w:rPr>
          <w:lang w:val="zh-CN"/>
        </w:rPr>
      </w:pPr>
    </w:p>
    <w:p w:rsidR="00B3446F" w:rsidRDefault="009902E4" w:rsidP="001316F9">
      <w:pPr>
        <w:pStyle w:val="1"/>
        <w:rPr>
          <w:lang w:val="zh-CN"/>
        </w:rPr>
      </w:pPr>
      <w:r w:rsidRPr="009902E4">
        <w:rPr>
          <w:rFonts w:hint="eastAsia"/>
          <w:lang w:val="zh-CN"/>
        </w:rPr>
        <w:lastRenderedPageBreak/>
        <w:t>阅卷</w:t>
      </w:r>
      <w:r w:rsidR="00B3446F">
        <w:rPr>
          <w:rFonts w:hint="eastAsia"/>
          <w:lang w:val="zh-CN"/>
        </w:rPr>
        <w:t>评分</w:t>
      </w:r>
      <w:r w:rsidRPr="009902E4">
        <w:rPr>
          <w:rFonts w:hint="eastAsia"/>
          <w:lang w:val="zh-CN"/>
        </w:rPr>
        <w:t>：</w:t>
      </w:r>
    </w:p>
    <w:p w:rsidR="009902E4" w:rsidRDefault="009902E4" w:rsidP="009902E4">
      <w:pPr>
        <w:rPr>
          <w:lang w:val="zh-CN"/>
        </w:rPr>
      </w:pPr>
      <w:r w:rsidRPr="009902E4">
        <w:rPr>
          <w:rFonts w:hint="eastAsia"/>
          <w:lang w:val="zh-CN"/>
        </w:rPr>
        <w:t>由片区项目经理负责组织阅卷，考试结果于</w:t>
      </w:r>
      <w:r w:rsidRPr="009902E4">
        <w:rPr>
          <w:rFonts w:hint="eastAsia"/>
          <w:lang w:val="zh-CN"/>
        </w:rPr>
        <w:t>11</w:t>
      </w:r>
      <w:r w:rsidRPr="009902E4">
        <w:rPr>
          <w:rFonts w:hint="eastAsia"/>
          <w:lang w:val="zh-CN"/>
        </w:rPr>
        <w:t>月</w:t>
      </w:r>
      <w:r w:rsidRPr="009902E4">
        <w:rPr>
          <w:rFonts w:hint="eastAsia"/>
          <w:lang w:val="zh-CN"/>
        </w:rPr>
        <w:t>29</w:t>
      </w:r>
      <w:r w:rsidRPr="009902E4">
        <w:rPr>
          <w:rFonts w:hint="eastAsia"/>
          <w:lang w:val="zh-CN"/>
        </w:rPr>
        <w:t>日</w:t>
      </w:r>
      <w:r w:rsidR="004236C6">
        <w:rPr>
          <w:rFonts w:hint="eastAsia"/>
          <w:lang w:val="zh-CN"/>
        </w:rPr>
        <w:t>中午</w:t>
      </w:r>
      <w:r w:rsidRPr="009902E4">
        <w:rPr>
          <w:rFonts w:hint="eastAsia"/>
          <w:lang w:val="zh-CN"/>
        </w:rPr>
        <w:t>12</w:t>
      </w:r>
      <w:r w:rsidRPr="009902E4">
        <w:rPr>
          <w:rFonts w:hint="eastAsia"/>
          <w:lang w:val="zh-CN"/>
        </w:rPr>
        <w:t>点前发送至总部，没有项目经理的地区，中心教学负责人组织阅卷。</w:t>
      </w:r>
    </w:p>
    <w:p w:rsidR="004236C6" w:rsidRDefault="004236C6" w:rsidP="009902E4">
      <w:pPr>
        <w:rPr>
          <w:lang w:val="zh-CN"/>
        </w:rPr>
      </w:pPr>
    </w:p>
    <w:p w:rsidR="004236C6" w:rsidRDefault="009902E4" w:rsidP="009902E4">
      <w:pPr>
        <w:rPr>
          <w:lang w:val="zh-CN"/>
        </w:rPr>
      </w:pPr>
      <w:r w:rsidRPr="004236C6">
        <w:rPr>
          <w:rFonts w:hint="eastAsia"/>
          <w:b/>
          <w:lang w:val="zh-CN"/>
        </w:rPr>
        <w:t>需要提交文档</w:t>
      </w:r>
      <w:r w:rsidR="00344051">
        <w:rPr>
          <w:rFonts w:hint="eastAsia"/>
          <w:b/>
          <w:lang w:val="zh-CN"/>
        </w:rPr>
        <w:t>或者表格</w:t>
      </w:r>
      <w:r w:rsidRPr="009902E4">
        <w:rPr>
          <w:rFonts w:hint="eastAsia"/>
          <w:lang w:val="zh-CN"/>
        </w:rPr>
        <w:t>：</w:t>
      </w:r>
    </w:p>
    <w:p w:rsidR="004236C6" w:rsidRDefault="009902E4" w:rsidP="009902E4">
      <w:pPr>
        <w:rPr>
          <w:lang w:val="zh-CN"/>
        </w:rPr>
      </w:pPr>
      <w:r w:rsidRPr="009902E4">
        <w:rPr>
          <w:rFonts w:hint="eastAsia"/>
          <w:lang w:val="zh-CN"/>
        </w:rPr>
        <w:t>1</w:t>
      </w:r>
      <w:r w:rsidRPr="009902E4">
        <w:rPr>
          <w:rFonts w:hint="eastAsia"/>
          <w:lang w:val="zh-CN"/>
        </w:rPr>
        <w:t>、</w:t>
      </w:r>
      <w:r w:rsidR="00344051">
        <w:rPr>
          <w:rFonts w:hint="eastAsia"/>
          <w:lang w:val="zh-CN"/>
        </w:rPr>
        <w:t>学员答题卡扫描件、</w:t>
      </w:r>
      <w:r w:rsidR="00665593">
        <w:rPr>
          <w:rFonts w:hint="eastAsia"/>
          <w:lang w:val="zh-CN"/>
        </w:rPr>
        <w:t>机试</w:t>
      </w:r>
      <w:r w:rsidR="00344051">
        <w:rPr>
          <w:rFonts w:hint="eastAsia"/>
          <w:lang w:val="zh-CN"/>
        </w:rPr>
        <w:t>源文件</w:t>
      </w:r>
      <w:r w:rsidR="0002775F">
        <w:rPr>
          <w:rFonts w:hint="eastAsia"/>
          <w:lang w:val="zh-CN"/>
        </w:rPr>
        <w:t>（</w:t>
      </w:r>
      <w:r w:rsidR="0002775F" w:rsidRPr="009902E4">
        <w:rPr>
          <w:rFonts w:hint="eastAsia"/>
          <w:lang w:val="zh-CN"/>
        </w:rPr>
        <w:t>1</w:t>
      </w:r>
      <w:r w:rsidR="0002775F">
        <w:rPr>
          <w:lang w:val="zh-CN"/>
        </w:rPr>
        <w:t>2</w:t>
      </w:r>
      <w:r w:rsidR="0002775F" w:rsidRPr="009902E4">
        <w:rPr>
          <w:rFonts w:hint="eastAsia"/>
          <w:lang w:val="zh-CN"/>
        </w:rPr>
        <w:t>月</w:t>
      </w:r>
      <w:r w:rsidR="0002775F" w:rsidRPr="009902E4">
        <w:rPr>
          <w:rFonts w:hint="eastAsia"/>
          <w:lang w:val="zh-CN"/>
        </w:rPr>
        <w:t>2</w:t>
      </w:r>
      <w:r w:rsidR="0002775F">
        <w:rPr>
          <w:lang w:val="zh-CN"/>
        </w:rPr>
        <w:t>4</w:t>
      </w:r>
      <w:r w:rsidR="0002775F" w:rsidRPr="009902E4">
        <w:rPr>
          <w:rFonts w:hint="eastAsia"/>
          <w:lang w:val="zh-CN"/>
        </w:rPr>
        <w:t>日下班前</w:t>
      </w:r>
      <w:r w:rsidR="0002775F">
        <w:rPr>
          <w:rFonts w:hint="eastAsia"/>
          <w:lang w:val="zh-CN"/>
        </w:rPr>
        <w:t>提交完成）</w:t>
      </w:r>
    </w:p>
    <w:p w:rsidR="004236C6" w:rsidRDefault="009902E4" w:rsidP="009902E4">
      <w:pPr>
        <w:rPr>
          <w:lang w:val="zh-CN"/>
        </w:rPr>
      </w:pPr>
      <w:r w:rsidRPr="009902E4">
        <w:rPr>
          <w:rFonts w:hint="eastAsia"/>
          <w:lang w:val="zh-CN"/>
        </w:rPr>
        <w:t>2</w:t>
      </w:r>
      <w:r w:rsidRPr="009902E4">
        <w:rPr>
          <w:rFonts w:hint="eastAsia"/>
          <w:lang w:val="zh-CN"/>
        </w:rPr>
        <w:t>、学员</w:t>
      </w:r>
      <w:r w:rsidR="00344051">
        <w:rPr>
          <w:rFonts w:hint="eastAsia"/>
          <w:lang w:val="zh-CN"/>
        </w:rPr>
        <w:t>按名单进行统计的个人得分分数表（笔试题按题计分，</w:t>
      </w:r>
      <w:r w:rsidR="00665593">
        <w:rPr>
          <w:rFonts w:hint="eastAsia"/>
          <w:lang w:val="zh-CN"/>
        </w:rPr>
        <w:t>机试</w:t>
      </w:r>
      <w:r w:rsidR="00344051">
        <w:rPr>
          <w:rFonts w:hint="eastAsia"/>
          <w:lang w:val="zh-CN"/>
        </w:rPr>
        <w:t>题按评分规则计分）</w:t>
      </w:r>
    </w:p>
    <w:p w:rsidR="00344051" w:rsidRDefault="00344051" w:rsidP="009902E4">
      <w:pPr>
        <w:rPr>
          <w:lang w:val="zh-CN"/>
        </w:rPr>
      </w:pPr>
      <w:r>
        <w:rPr>
          <w:lang w:val="zh-CN"/>
        </w:rPr>
        <w:t>3</w:t>
      </w:r>
      <w:r>
        <w:rPr>
          <w:rFonts w:hint="eastAsia"/>
          <w:lang w:val="zh-CN"/>
        </w:rPr>
        <w:t>、学员个人成绩单电子版本（以纸质进行评分，最终填写电子表格提交</w:t>
      </w:r>
      <w:bookmarkStart w:id="0" w:name="_GoBack"/>
      <w:bookmarkEnd w:id="0"/>
      <w:r>
        <w:rPr>
          <w:rFonts w:hint="eastAsia"/>
          <w:lang w:val="zh-CN"/>
        </w:rPr>
        <w:t>）</w:t>
      </w:r>
    </w:p>
    <w:p w:rsidR="008B6308" w:rsidRDefault="00344051" w:rsidP="009902E4">
      <w:pPr>
        <w:rPr>
          <w:lang w:val="zh-CN"/>
        </w:rPr>
      </w:pPr>
      <w:r>
        <w:rPr>
          <w:lang w:val="zh-CN"/>
        </w:rPr>
        <w:t>4</w:t>
      </w:r>
      <w:r>
        <w:rPr>
          <w:rFonts w:hint="eastAsia"/>
          <w:lang w:val="zh-CN"/>
        </w:rPr>
        <w:t>、以班级为单位的平均分数、优秀率、中分率、及格率、不及格率</w:t>
      </w:r>
    </w:p>
    <w:p w:rsidR="00343C03" w:rsidRDefault="00343C03" w:rsidP="00107AAC"/>
    <w:p w:rsidR="009816ED" w:rsidRDefault="009816ED" w:rsidP="00107AAC"/>
    <w:p w:rsidR="009816ED" w:rsidRDefault="009816ED" w:rsidP="00107AAC"/>
    <w:p w:rsidR="009816ED" w:rsidRDefault="009816ED" w:rsidP="00107AAC"/>
    <w:sectPr w:rsidR="009816ED" w:rsidSect="001649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D2D" w:rsidRDefault="00F50D2D">
      <w:pPr>
        <w:spacing w:line="240" w:lineRule="auto"/>
        <w:ind w:left="120" w:right="120"/>
      </w:pPr>
      <w:r>
        <w:separator/>
      </w:r>
    </w:p>
    <w:p w:rsidR="00F50D2D" w:rsidRDefault="00F50D2D">
      <w:pPr>
        <w:ind w:left="120" w:right="120"/>
      </w:pPr>
    </w:p>
    <w:p w:rsidR="00F50D2D" w:rsidRDefault="00F50D2D">
      <w:pPr>
        <w:ind w:left="120" w:right="120"/>
      </w:pPr>
    </w:p>
  </w:endnote>
  <w:endnote w:type="continuationSeparator" w:id="0">
    <w:p w:rsidR="00F50D2D" w:rsidRDefault="00F50D2D">
      <w:pPr>
        <w:spacing w:line="240" w:lineRule="auto"/>
        <w:ind w:left="120" w:right="120"/>
      </w:pPr>
      <w:r>
        <w:continuationSeparator/>
      </w:r>
    </w:p>
    <w:p w:rsidR="00F50D2D" w:rsidRDefault="00F50D2D">
      <w:pPr>
        <w:ind w:left="120" w:right="120"/>
      </w:pPr>
    </w:p>
    <w:p w:rsidR="00F50D2D" w:rsidRDefault="00F50D2D">
      <w:pPr>
        <w:ind w:left="120" w:right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1"/>
      <w:ind w:left="120" w:right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5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页脚表格"/>
    </w:tblPr>
    <w:tblGrid>
      <w:gridCol w:w="5035"/>
      <w:gridCol w:w="5035"/>
    </w:tblGrid>
    <w:tr w:rsidR="00BE75B8" w:rsidRPr="00B15500" w:rsidTr="00592511">
      <w:trPr>
        <w:trHeight w:val="198"/>
      </w:trPr>
      <w:tc>
        <w:tcPr>
          <w:tcW w:w="2500" w:type="pct"/>
        </w:tcPr>
        <w:p w:rsidR="00BE75B8" w:rsidRPr="00B15500" w:rsidRDefault="00BE75B8" w:rsidP="000448E9">
          <w:pPr>
            <w:pStyle w:val="af1"/>
            <w:ind w:rightChars="50" w:right="1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汇道教育科技</w:t>
          </w:r>
        </w:p>
      </w:tc>
      <w:tc>
        <w:tcPr>
          <w:tcW w:w="2500" w:type="pct"/>
        </w:tcPr>
        <w:p w:rsidR="00BE75B8" w:rsidRPr="00B15500" w:rsidRDefault="00BE75B8">
          <w:pPr>
            <w:pStyle w:val="af1"/>
            <w:ind w:left="120" w:right="120"/>
            <w:jc w:val="right"/>
            <w:rPr>
              <w:rFonts w:ascii="微软雅黑" w:eastAsia="微软雅黑" w:hAnsi="微软雅黑"/>
            </w:rPr>
          </w:pPr>
          <w:r w:rsidRPr="00B15500">
            <w:rPr>
              <w:rFonts w:ascii="微软雅黑" w:eastAsia="微软雅黑" w:hAnsi="微软雅黑"/>
            </w:rPr>
            <w:fldChar w:fldCharType="begin"/>
          </w:r>
          <w:r w:rsidRPr="00B15500">
            <w:rPr>
              <w:rFonts w:ascii="微软雅黑" w:eastAsia="微软雅黑" w:hAnsi="微软雅黑"/>
            </w:rPr>
            <w:instrText>PAGE   \* MERGEFORMAT</w:instrText>
          </w:r>
          <w:r w:rsidRPr="00B15500">
            <w:rPr>
              <w:rFonts w:ascii="微软雅黑" w:eastAsia="微软雅黑" w:hAnsi="微软雅黑"/>
            </w:rPr>
            <w:fldChar w:fldCharType="separate"/>
          </w:r>
          <w:r w:rsidR="00066456" w:rsidRPr="00066456">
            <w:rPr>
              <w:rFonts w:ascii="微软雅黑" w:eastAsia="微软雅黑" w:hAnsi="微软雅黑"/>
              <w:noProof/>
              <w:lang w:val="zh-CN"/>
            </w:rPr>
            <w:t>2</w:t>
          </w:r>
          <w:r w:rsidRPr="00B15500">
            <w:rPr>
              <w:rFonts w:ascii="微软雅黑" w:eastAsia="微软雅黑" w:hAnsi="微软雅黑"/>
              <w:noProof/>
            </w:rPr>
            <w:fldChar w:fldCharType="end"/>
          </w:r>
        </w:p>
      </w:tc>
    </w:tr>
  </w:tbl>
  <w:p w:rsidR="00BE75B8" w:rsidRDefault="00BE75B8" w:rsidP="00592511">
    <w:pPr>
      <w:ind w:rightChars="50" w:right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1"/>
      <w:ind w:left="120" w:right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D2D" w:rsidRDefault="00F50D2D">
      <w:pPr>
        <w:spacing w:line="240" w:lineRule="auto"/>
        <w:ind w:left="120" w:right="120"/>
      </w:pPr>
      <w:r>
        <w:separator/>
      </w:r>
    </w:p>
    <w:p w:rsidR="00F50D2D" w:rsidRDefault="00F50D2D">
      <w:pPr>
        <w:ind w:left="120" w:right="120"/>
      </w:pPr>
    </w:p>
    <w:p w:rsidR="00F50D2D" w:rsidRDefault="00F50D2D">
      <w:pPr>
        <w:ind w:left="120" w:right="120"/>
      </w:pPr>
    </w:p>
  </w:footnote>
  <w:footnote w:type="continuationSeparator" w:id="0">
    <w:p w:rsidR="00F50D2D" w:rsidRDefault="00F50D2D">
      <w:pPr>
        <w:spacing w:line="240" w:lineRule="auto"/>
        <w:ind w:left="120" w:right="120"/>
      </w:pPr>
      <w:r>
        <w:continuationSeparator/>
      </w:r>
    </w:p>
    <w:p w:rsidR="00F50D2D" w:rsidRDefault="00F50D2D">
      <w:pPr>
        <w:ind w:left="120" w:right="120"/>
      </w:pPr>
    </w:p>
    <w:p w:rsidR="00F50D2D" w:rsidRDefault="00F50D2D">
      <w:pPr>
        <w:ind w:left="120" w:right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"/>
      <w:ind w:left="120" w:right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"/>
      <w:ind w:left="120" w:right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"/>
      <w:ind w:left="120" w:right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3F0"/>
    <w:multiLevelType w:val="hybridMultilevel"/>
    <w:tmpl w:val="10F4D3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E25515"/>
    <w:multiLevelType w:val="hybridMultilevel"/>
    <w:tmpl w:val="BEDC9D7C"/>
    <w:lvl w:ilvl="0" w:tplc="E43C4D8E">
      <w:start w:val="1"/>
      <w:numFmt w:val="decimal"/>
      <w:lvlText w:val="%1、"/>
      <w:lvlJc w:val="left"/>
      <w:pPr>
        <w:ind w:left="4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4940E2"/>
    <w:multiLevelType w:val="hybridMultilevel"/>
    <w:tmpl w:val="0ACC9070"/>
    <w:lvl w:ilvl="0" w:tplc="B83EAABE">
      <w:start w:val="1"/>
      <w:numFmt w:val="decimal"/>
      <w:pStyle w:val="a"/>
      <w:lvlText w:val="%1. "/>
      <w:lvlJc w:val="left"/>
      <w:pPr>
        <w:ind w:left="6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0C95536D"/>
    <w:multiLevelType w:val="hybridMultilevel"/>
    <w:tmpl w:val="9D5C4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4518A4"/>
    <w:multiLevelType w:val="hybridMultilevel"/>
    <w:tmpl w:val="F20A2D4E"/>
    <w:lvl w:ilvl="0" w:tplc="94AE7CAC">
      <w:start w:val="1"/>
      <w:numFmt w:val="upperLetter"/>
      <w:pStyle w:val="a0"/>
      <w:lvlText w:val="%1."/>
      <w:lvlJc w:val="left"/>
      <w:pPr>
        <w:ind w:left="1080" w:hanging="420"/>
      </w:p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5" w15:restartNumberingAfterBreak="0">
    <w:nsid w:val="1CAE73CB"/>
    <w:multiLevelType w:val="hybridMultilevel"/>
    <w:tmpl w:val="11C6502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252D5D8E"/>
    <w:multiLevelType w:val="hybridMultilevel"/>
    <w:tmpl w:val="1CF2ECF4"/>
    <w:lvl w:ilvl="0" w:tplc="EB6AE86E">
      <w:start w:val="1"/>
      <w:numFmt w:val="decimal"/>
      <w:lvlText w:val="%1、"/>
      <w:lvlJc w:val="left"/>
      <w:pPr>
        <w:ind w:left="4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C354A2"/>
    <w:multiLevelType w:val="hybridMultilevel"/>
    <w:tmpl w:val="A4421A94"/>
    <w:lvl w:ilvl="0" w:tplc="EDCEA4E6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4FBC3156"/>
    <w:multiLevelType w:val="hybridMultilevel"/>
    <w:tmpl w:val="BC78BEF4"/>
    <w:lvl w:ilvl="0" w:tplc="3A2CF61E">
      <w:start w:val="1"/>
      <w:numFmt w:val="upperLetter"/>
      <w:pStyle w:val="2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8B6B8C"/>
    <w:multiLevelType w:val="hybridMultilevel"/>
    <w:tmpl w:val="EA0A2600"/>
    <w:lvl w:ilvl="0" w:tplc="2C2E5C0E">
      <w:start w:val="1"/>
      <w:numFmt w:val="bullet"/>
      <w:pStyle w:val="a1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90918"/>
    <w:multiLevelType w:val="hybridMultilevel"/>
    <w:tmpl w:val="2BD4A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837652"/>
    <w:multiLevelType w:val="hybridMultilevel"/>
    <w:tmpl w:val="FA4CC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0B6318"/>
    <w:multiLevelType w:val="hybridMultilevel"/>
    <w:tmpl w:val="C2ACF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1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67"/>
    <w:rsid w:val="00001BE4"/>
    <w:rsid w:val="0000531B"/>
    <w:rsid w:val="000054B7"/>
    <w:rsid w:val="00005E60"/>
    <w:rsid w:val="000067A5"/>
    <w:rsid w:val="000069D2"/>
    <w:rsid w:val="00007657"/>
    <w:rsid w:val="00007791"/>
    <w:rsid w:val="00010047"/>
    <w:rsid w:val="00011063"/>
    <w:rsid w:val="00012B04"/>
    <w:rsid w:val="00012B37"/>
    <w:rsid w:val="000137BE"/>
    <w:rsid w:val="000137CF"/>
    <w:rsid w:val="000144FA"/>
    <w:rsid w:val="00014F6E"/>
    <w:rsid w:val="0001621E"/>
    <w:rsid w:val="00016DF0"/>
    <w:rsid w:val="00022E8D"/>
    <w:rsid w:val="00024B89"/>
    <w:rsid w:val="0002775F"/>
    <w:rsid w:val="00031388"/>
    <w:rsid w:val="00032BAB"/>
    <w:rsid w:val="00034179"/>
    <w:rsid w:val="000359EA"/>
    <w:rsid w:val="000365BD"/>
    <w:rsid w:val="00040B3E"/>
    <w:rsid w:val="00044582"/>
    <w:rsid w:val="00044631"/>
    <w:rsid w:val="000448E9"/>
    <w:rsid w:val="00047071"/>
    <w:rsid w:val="00047F52"/>
    <w:rsid w:val="00051BAD"/>
    <w:rsid w:val="00051BEF"/>
    <w:rsid w:val="00054A8F"/>
    <w:rsid w:val="00055C6F"/>
    <w:rsid w:val="00056C34"/>
    <w:rsid w:val="000624EF"/>
    <w:rsid w:val="00062514"/>
    <w:rsid w:val="0006406F"/>
    <w:rsid w:val="00066456"/>
    <w:rsid w:val="00067BAD"/>
    <w:rsid w:val="0007126B"/>
    <w:rsid w:val="00072657"/>
    <w:rsid w:val="00073E81"/>
    <w:rsid w:val="000805A3"/>
    <w:rsid w:val="00081A44"/>
    <w:rsid w:val="0008226D"/>
    <w:rsid w:val="000864EF"/>
    <w:rsid w:val="00090A10"/>
    <w:rsid w:val="00094A94"/>
    <w:rsid w:val="00097C76"/>
    <w:rsid w:val="000A1582"/>
    <w:rsid w:val="000A2B7A"/>
    <w:rsid w:val="000A331B"/>
    <w:rsid w:val="000A4261"/>
    <w:rsid w:val="000A4EFB"/>
    <w:rsid w:val="000A5250"/>
    <w:rsid w:val="000A65A6"/>
    <w:rsid w:val="000A6AAE"/>
    <w:rsid w:val="000A7911"/>
    <w:rsid w:val="000B43F0"/>
    <w:rsid w:val="000B4E6F"/>
    <w:rsid w:val="000B67BB"/>
    <w:rsid w:val="000B6ECD"/>
    <w:rsid w:val="000B70FF"/>
    <w:rsid w:val="000B79F2"/>
    <w:rsid w:val="000C31DE"/>
    <w:rsid w:val="000C4D63"/>
    <w:rsid w:val="000C5C9F"/>
    <w:rsid w:val="000D064E"/>
    <w:rsid w:val="000D2070"/>
    <w:rsid w:val="000D20B8"/>
    <w:rsid w:val="000D2C13"/>
    <w:rsid w:val="000D2F97"/>
    <w:rsid w:val="000D6F17"/>
    <w:rsid w:val="000E240A"/>
    <w:rsid w:val="000E43BA"/>
    <w:rsid w:val="000E5105"/>
    <w:rsid w:val="000E5363"/>
    <w:rsid w:val="000E5C77"/>
    <w:rsid w:val="000E5D0B"/>
    <w:rsid w:val="000E6663"/>
    <w:rsid w:val="000E78C9"/>
    <w:rsid w:val="000F00B8"/>
    <w:rsid w:val="000F0304"/>
    <w:rsid w:val="000F3212"/>
    <w:rsid w:val="000F3B37"/>
    <w:rsid w:val="000F5329"/>
    <w:rsid w:val="000F624E"/>
    <w:rsid w:val="001040E7"/>
    <w:rsid w:val="001041F0"/>
    <w:rsid w:val="001047D4"/>
    <w:rsid w:val="001048E9"/>
    <w:rsid w:val="00105299"/>
    <w:rsid w:val="00106688"/>
    <w:rsid w:val="0010739D"/>
    <w:rsid w:val="00107AAC"/>
    <w:rsid w:val="00107C67"/>
    <w:rsid w:val="0011027C"/>
    <w:rsid w:val="00110AA1"/>
    <w:rsid w:val="001124AD"/>
    <w:rsid w:val="001144A2"/>
    <w:rsid w:val="00114862"/>
    <w:rsid w:val="001151DD"/>
    <w:rsid w:val="0011771C"/>
    <w:rsid w:val="00120BE1"/>
    <w:rsid w:val="00123568"/>
    <w:rsid w:val="00123716"/>
    <w:rsid w:val="00123B30"/>
    <w:rsid w:val="0012700F"/>
    <w:rsid w:val="001316F9"/>
    <w:rsid w:val="00131E87"/>
    <w:rsid w:val="00131F4B"/>
    <w:rsid w:val="001350B5"/>
    <w:rsid w:val="00137A3D"/>
    <w:rsid w:val="00137F66"/>
    <w:rsid w:val="00141B45"/>
    <w:rsid w:val="00141C24"/>
    <w:rsid w:val="00145973"/>
    <w:rsid w:val="001473BF"/>
    <w:rsid w:val="00147E00"/>
    <w:rsid w:val="00150D96"/>
    <w:rsid w:val="00150ED6"/>
    <w:rsid w:val="001517ED"/>
    <w:rsid w:val="00152A80"/>
    <w:rsid w:val="00152CF9"/>
    <w:rsid w:val="00152EF7"/>
    <w:rsid w:val="0015394F"/>
    <w:rsid w:val="00153A22"/>
    <w:rsid w:val="00156CBB"/>
    <w:rsid w:val="00162559"/>
    <w:rsid w:val="00163367"/>
    <w:rsid w:val="00164869"/>
    <w:rsid w:val="001649CB"/>
    <w:rsid w:val="00170EEB"/>
    <w:rsid w:val="00174C62"/>
    <w:rsid w:val="00175442"/>
    <w:rsid w:val="0017579D"/>
    <w:rsid w:val="00176210"/>
    <w:rsid w:val="00177205"/>
    <w:rsid w:val="00182075"/>
    <w:rsid w:val="00182296"/>
    <w:rsid w:val="001850EE"/>
    <w:rsid w:val="0018617D"/>
    <w:rsid w:val="00186D77"/>
    <w:rsid w:val="001871C1"/>
    <w:rsid w:val="00190C24"/>
    <w:rsid w:val="0019134E"/>
    <w:rsid w:val="00193E5A"/>
    <w:rsid w:val="00196D6E"/>
    <w:rsid w:val="001A0221"/>
    <w:rsid w:val="001A400F"/>
    <w:rsid w:val="001A469A"/>
    <w:rsid w:val="001A4CF7"/>
    <w:rsid w:val="001A5ABD"/>
    <w:rsid w:val="001A6476"/>
    <w:rsid w:val="001A70B8"/>
    <w:rsid w:val="001A7A96"/>
    <w:rsid w:val="001B140B"/>
    <w:rsid w:val="001B23AA"/>
    <w:rsid w:val="001B23CD"/>
    <w:rsid w:val="001B3BE7"/>
    <w:rsid w:val="001B5A9C"/>
    <w:rsid w:val="001B7911"/>
    <w:rsid w:val="001B7F63"/>
    <w:rsid w:val="001C1609"/>
    <w:rsid w:val="001C547E"/>
    <w:rsid w:val="001D2DB8"/>
    <w:rsid w:val="001D39E5"/>
    <w:rsid w:val="001D57BE"/>
    <w:rsid w:val="001E1073"/>
    <w:rsid w:val="001E22E1"/>
    <w:rsid w:val="001E2631"/>
    <w:rsid w:val="001E2E07"/>
    <w:rsid w:val="001E3E17"/>
    <w:rsid w:val="001E5456"/>
    <w:rsid w:val="001F0EDE"/>
    <w:rsid w:val="001F1562"/>
    <w:rsid w:val="001F1D40"/>
    <w:rsid w:val="001F2606"/>
    <w:rsid w:val="001F738F"/>
    <w:rsid w:val="00200DCE"/>
    <w:rsid w:val="002012A3"/>
    <w:rsid w:val="0020269F"/>
    <w:rsid w:val="00203DDB"/>
    <w:rsid w:val="00206941"/>
    <w:rsid w:val="00212BEF"/>
    <w:rsid w:val="002164C5"/>
    <w:rsid w:val="00222160"/>
    <w:rsid w:val="00222FA6"/>
    <w:rsid w:val="002240A1"/>
    <w:rsid w:val="00224A30"/>
    <w:rsid w:val="00225364"/>
    <w:rsid w:val="00226E49"/>
    <w:rsid w:val="00227C7F"/>
    <w:rsid w:val="002312B0"/>
    <w:rsid w:val="002327ED"/>
    <w:rsid w:val="00232B66"/>
    <w:rsid w:val="00233AA1"/>
    <w:rsid w:val="00235732"/>
    <w:rsid w:val="0023578B"/>
    <w:rsid w:val="00235C23"/>
    <w:rsid w:val="00235D4B"/>
    <w:rsid w:val="0023774F"/>
    <w:rsid w:val="00245EE1"/>
    <w:rsid w:val="002474E3"/>
    <w:rsid w:val="0025057A"/>
    <w:rsid w:val="00252B5E"/>
    <w:rsid w:val="00253736"/>
    <w:rsid w:val="002542B0"/>
    <w:rsid w:val="00255D9A"/>
    <w:rsid w:val="00256503"/>
    <w:rsid w:val="00256E53"/>
    <w:rsid w:val="002571E3"/>
    <w:rsid w:val="002572CB"/>
    <w:rsid w:val="002613F1"/>
    <w:rsid w:val="00261C2D"/>
    <w:rsid w:val="00263BD6"/>
    <w:rsid w:val="00264843"/>
    <w:rsid w:val="002665FF"/>
    <w:rsid w:val="00270A5F"/>
    <w:rsid w:val="00271EB8"/>
    <w:rsid w:val="002772A6"/>
    <w:rsid w:val="00280E86"/>
    <w:rsid w:val="00282456"/>
    <w:rsid w:val="002831D1"/>
    <w:rsid w:val="00283462"/>
    <w:rsid w:val="00283E41"/>
    <w:rsid w:val="002841B9"/>
    <w:rsid w:val="00285326"/>
    <w:rsid w:val="00287349"/>
    <w:rsid w:val="0029068E"/>
    <w:rsid w:val="00290744"/>
    <w:rsid w:val="00293A50"/>
    <w:rsid w:val="00295D4B"/>
    <w:rsid w:val="002962F7"/>
    <w:rsid w:val="00296E2A"/>
    <w:rsid w:val="002A3AD4"/>
    <w:rsid w:val="002A4433"/>
    <w:rsid w:val="002B232D"/>
    <w:rsid w:val="002B27C0"/>
    <w:rsid w:val="002B5833"/>
    <w:rsid w:val="002B638B"/>
    <w:rsid w:val="002C12EB"/>
    <w:rsid w:val="002C21F9"/>
    <w:rsid w:val="002C332F"/>
    <w:rsid w:val="002C52ED"/>
    <w:rsid w:val="002C6E42"/>
    <w:rsid w:val="002D07D6"/>
    <w:rsid w:val="002D0A71"/>
    <w:rsid w:val="002D1A35"/>
    <w:rsid w:val="002D3133"/>
    <w:rsid w:val="002D4CBD"/>
    <w:rsid w:val="002E1846"/>
    <w:rsid w:val="002E2381"/>
    <w:rsid w:val="002E3ADB"/>
    <w:rsid w:val="002F39DF"/>
    <w:rsid w:val="002F5917"/>
    <w:rsid w:val="002F5D2F"/>
    <w:rsid w:val="002F5EC7"/>
    <w:rsid w:val="00304BB0"/>
    <w:rsid w:val="003056E7"/>
    <w:rsid w:val="00306062"/>
    <w:rsid w:val="00306C9B"/>
    <w:rsid w:val="003077B2"/>
    <w:rsid w:val="00312B2B"/>
    <w:rsid w:val="00313A6A"/>
    <w:rsid w:val="003140BE"/>
    <w:rsid w:val="0032391A"/>
    <w:rsid w:val="0032794D"/>
    <w:rsid w:val="00330977"/>
    <w:rsid w:val="00332A55"/>
    <w:rsid w:val="00333408"/>
    <w:rsid w:val="00334BBD"/>
    <w:rsid w:val="0034241B"/>
    <w:rsid w:val="003432FE"/>
    <w:rsid w:val="00343C03"/>
    <w:rsid w:val="00344051"/>
    <w:rsid w:val="003459B4"/>
    <w:rsid w:val="003459B5"/>
    <w:rsid w:val="003465DF"/>
    <w:rsid w:val="0034673F"/>
    <w:rsid w:val="00346D46"/>
    <w:rsid w:val="00347616"/>
    <w:rsid w:val="00350DF0"/>
    <w:rsid w:val="00351494"/>
    <w:rsid w:val="003536D1"/>
    <w:rsid w:val="0035394E"/>
    <w:rsid w:val="00354490"/>
    <w:rsid w:val="003577EA"/>
    <w:rsid w:val="00363561"/>
    <w:rsid w:val="00363869"/>
    <w:rsid w:val="00367BB2"/>
    <w:rsid w:val="00372797"/>
    <w:rsid w:val="0037318E"/>
    <w:rsid w:val="003750AB"/>
    <w:rsid w:val="00377EB3"/>
    <w:rsid w:val="00380604"/>
    <w:rsid w:val="00380E40"/>
    <w:rsid w:val="003813CE"/>
    <w:rsid w:val="00381EAB"/>
    <w:rsid w:val="0038409C"/>
    <w:rsid w:val="00386937"/>
    <w:rsid w:val="00386FF6"/>
    <w:rsid w:val="00387036"/>
    <w:rsid w:val="00387BB3"/>
    <w:rsid w:val="0039097D"/>
    <w:rsid w:val="0039172F"/>
    <w:rsid w:val="00394ADD"/>
    <w:rsid w:val="0039681E"/>
    <w:rsid w:val="003A2222"/>
    <w:rsid w:val="003A426E"/>
    <w:rsid w:val="003A4761"/>
    <w:rsid w:val="003B10E1"/>
    <w:rsid w:val="003B3B54"/>
    <w:rsid w:val="003B6384"/>
    <w:rsid w:val="003B6456"/>
    <w:rsid w:val="003C145E"/>
    <w:rsid w:val="003C5E7C"/>
    <w:rsid w:val="003C61F1"/>
    <w:rsid w:val="003C70F7"/>
    <w:rsid w:val="003D20A3"/>
    <w:rsid w:val="003D3C44"/>
    <w:rsid w:val="003D44C6"/>
    <w:rsid w:val="003D4E73"/>
    <w:rsid w:val="003E1227"/>
    <w:rsid w:val="003E23F1"/>
    <w:rsid w:val="003E2802"/>
    <w:rsid w:val="003E4B6C"/>
    <w:rsid w:val="003E515C"/>
    <w:rsid w:val="003F4316"/>
    <w:rsid w:val="00402C49"/>
    <w:rsid w:val="00405998"/>
    <w:rsid w:val="0041160D"/>
    <w:rsid w:val="00413375"/>
    <w:rsid w:val="00413902"/>
    <w:rsid w:val="00414ADF"/>
    <w:rsid w:val="0041670E"/>
    <w:rsid w:val="00417A58"/>
    <w:rsid w:val="00420C78"/>
    <w:rsid w:val="00421EFA"/>
    <w:rsid w:val="00422A9E"/>
    <w:rsid w:val="004236C6"/>
    <w:rsid w:val="004255B1"/>
    <w:rsid w:val="0043515B"/>
    <w:rsid w:val="00435C7B"/>
    <w:rsid w:val="0043611C"/>
    <w:rsid w:val="00436629"/>
    <w:rsid w:val="004402FB"/>
    <w:rsid w:val="00440D47"/>
    <w:rsid w:val="00441079"/>
    <w:rsid w:val="0044191C"/>
    <w:rsid w:val="00441EC7"/>
    <w:rsid w:val="00442101"/>
    <w:rsid w:val="0044522D"/>
    <w:rsid w:val="00445E47"/>
    <w:rsid w:val="00446177"/>
    <w:rsid w:val="004467C9"/>
    <w:rsid w:val="00446CAB"/>
    <w:rsid w:val="00447AF4"/>
    <w:rsid w:val="00452D4D"/>
    <w:rsid w:val="00454F3B"/>
    <w:rsid w:val="004605EA"/>
    <w:rsid w:val="004606B0"/>
    <w:rsid w:val="00460D78"/>
    <w:rsid w:val="00465693"/>
    <w:rsid w:val="00467BD6"/>
    <w:rsid w:val="00467F9F"/>
    <w:rsid w:val="00473CD4"/>
    <w:rsid w:val="00473DBA"/>
    <w:rsid w:val="00474A73"/>
    <w:rsid w:val="00474DBA"/>
    <w:rsid w:val="00474E14"/>
    <w:rsid w:val="00475EAD"/>
    <w:rsid w:val="00476620"/>
    <w:rsid w:val="004820FA"/>
    <w:rsid w:val="00482210"/>
    <w:rsid w:val="00482740"/>
    <w:rsid w:val="0048304C"/>
    <w:rsid w:val="00484EAF"/>
    <w:rsid w:val="00490755"/>
    <w:rsid w:val="004911DC"/>
    <w:rsid w:val="00492013"/>
    <w:rsid w:val="00493B8F"/>
    <w:rsid w:val="00495CAD"/>
    <w:rsid w:val="00497244"/>
    <w:rsid w:val="004A0ED2"/>
    <w:rsid w:val="004A2A6D"/>
    <w:rsid w:val="004B1415"/>
    <w:rsid w:val="004B6B85"/>
    <w:rsid w:val="004D103D"/>
    <w:rsid w:val="004D4008"/>
    <w:rsid w:val="004D6D45"/>
    <w:rsid w:val="004D7258"/>
    <w:rsid w:val="004E2570"/>
    <w:rsid w:val="004E5089"/>
    <w:rsid w:val="004E536F"/>
    <w:rsid w:val="004E6009"/>
    <w:rsid w:val="004E664E"/>
    <w:rsid w:val="004F10A1"/>
    <w:rsid w:val="004F382E"/>
    <w:rsid w:val="004F47AF"/>
    <w:rsid w:val="004F5A2A"/>
    <w:rsid w:val="004F7C13"/>
    <w:rsid w:val="00502BB1"/>
    <w:rsid w:val="00507967"/>
    <w:rsid w:val="005107B2"/>
    <w:rsid w:val="00510B4E"/>
    <w:rsid w:val="00510ED9"/>
    <w:rsid w:val="00511D8B"/>
    <w:rsid w:val="00513D0B"/>
    <w:rsid w:val="0051671F"/>
    <w:rsid w:val="00517C15"/>
    <w:rsid w:val="005203DB"/>
    <w:rsid w:val="00522E1A"/>
    <w:rsid w:val="0052409A"/>
    <w:rsid w:val="00524D13"/>
    <w:rsid w:val="00525ADC"/>
    <w:rsid w:val="00526380"/>
    <w:rsid w:val="0053161F"/>
    <w:rsid w:val="005318B6"/>
    <w:rsid w:val="00534BE4"/>
    <w:rsid w:val="00541D01"/>
    <w:rsid w:val="00542E3D"/>
    <w:rsid w:val="00551278"/>
    <w:rsid w:val="00552D66"/>
    <w:rsid w:val="00553E8B"/>
    <w:rsid w:val="00554CFF"/>
    <w:rsid w:val="005550AC"/>
    <w:rsid w:val="00555C43"/>
    <w:rsid w:val="00555E0F"/>
    <w:rsid w:val="00556925"/>
    <w:rsid w:val="00556D6B"/>
    <w:rsid w:val="0056002B"/>
    <w:rsid w:val="005631A2"/>
    <w:rsid w:val="005702A8"/>
    <w:rsid w:val="00572507"/>
    <w:rsid w:val="00572B3D"/>
    <w:rsid w:val="00580AB5"/>
    <w:rsid w:val="00581F55"/>
    <w:rsid w:val="00584A4A"/>
    <w:rsid w:val="00585DD0"/>
    <w:rsid w:val="00592511"/>
    <w:rsid w:val="005A3BA1"/>
    <w:rsid w:val="005A51A1"/>
    <w:rsid w:val="005A712B"/>
    <w:rsid w:val="005B0044"/>
    <w:rsid w:val="005B0B65"/>
    <w:rsid w:val="005B2167"/>
    <w:rsid w:val="005C2D3E"/>
    <w:rsid w:val="005C2E96"/>
    <w:rsid w:val="005C3AD5"/>
    <w:rsid w:val="005C4E56"/>
    <w:rsid w:val="005C554B"/>
    <w:rsid w:val="005C6BAE"/>
    <w:rsid w:val="005D0480"/>
    <w:rsid w:val="005D206C"/>
    <w:rsid w:val="005D692E"/>
    <w:rsid w:val="005E1611"/>
    <w:rsid w:val="005E2044"/>
    <w:rsid w:val="005E353A"/>
    <w:rsid w:val="005E35B0"/>
    <w:rsid w:val="005E4BED"/>
    <w:rsid w:val="005E7B5E"/>
    <w:rsid w:val="005F0775"/>
    <w:rsid w:val="005F0CF2"/>
    <w:rsid w:val="005F3431"/>
    <w:rsid w:val="005F3859"/>
    <w:rsid w:val="005F4744"/>
    <w:rsid w:val="005F7191"/>
    <w:rsid w:val="005F79E9"/>
    <w:rsid w:val="00604BD5"/>
    <w:rsid w:val="00610119"/>
    <w:rsid w:val="00611F19"/>
    <w:rsid w:val="00611FAC"/>
    <w:rsid w:val="0061328C"/>
    <w:rsid w:val="00614AA2"/>
    <w:rsid w:val="00614E8B"/>
    <w:rsid w:val="00615E9B"/>
    <w:rsid w:val="006162C2"/>
    <w:rsid w:val="0061694A"/>
    <w:rsid w:val="00624099"/>
    <w:rsid w:val="0062500C"/>
    <w:rsid w:val="00630E2D"/>
    <w:rsid w:val="00631A24"/>
    <w:rsid w:val="00635A90"/>
    <w:rsid w:val="00637002"/>
    <w:rsid w:val="0063772E"/>
    <w:rsid w:val="006377D8"/>
    <w:rsid w:val="0064118C"/>
    <w:rsid w:val="00641E6F"/>
    <w:rsid w:val="00643356"/>
    <w:rsid w:val="006442FD"/>
    <w:rsid w:val="00644573"/>
    <w:rsid w:val="00644A89"/>
    <w:rsid w:val="00647FD7"/>
    <w:rsid w:val="006505D6"/>
    <w:rsid w:val="00651894"/>
    <w:rsid w:val="00651D80"/>
    <w:rsid w:val="006526A6"/>
    <w:rsid w:val="00653047"/>
    <w:rsid w:val="00653C0E"/>
    <w:rsid w:val="00654F87"/>
    <w:rsid w:val="006562A1"/>
    <w:rsid w:val="00656462"/>
    <w:rsid w:val="00657A70"/>
    <w:rsid w:val="00663C88"/>
    <w:rsid w:val="00664C99"/>
    <w:rsid w:val="00665593"/>
    <w:rsid w:val="00665FD5"/>
    <w:rsid w:val="006667D4"/>
    <w:rsid w:val="00671CFC"/>
    <w:rsid w:val="00672E64"/>
    <w:rsid w:val="00673024"/>
    <w:rsid w:val="00676EAC"/>
    <w:rsid w:val="00680296"/>
    <w:rsid w:val="00680CD4"/>
    <w:rsid w:val="00681CCD"/>
    <w:rsid w:val="006834B0"/>
    <w:rsid w:val="00692ABB"/>
    <w:rsid w:val="0069370B"/>
    <w:rsid w:val="00695CA1"/>
    <w:rsid w:val="00697307"/>
    <w:rsid w:val="006A534F"/>
    <w:rsid w:val="006A7D01"/>
    <w:rsid w:val="006B1E6B"/>
    <w:rsid w:val="006B3EA3"/>
    <w:rsid w:val="006C25D7"/>
    <w:rsid w:val="006C2D4C"/>
    <w:rsid w:val="006C60A1"/>
    <w:rsid w:val="006C72BF"/>
    <w:rsid w:val="006C7360"/>
    <w:rsid w:val="006C7CED"/>
    <w:rsid w:val="006D25F2"/>
    <w:rsid w:val="006D4BB1"/>
    <w:rsid w:val="006D5E8C"/>
    <w:rsid w:val="006D635C"/>
    <w:rsid w:val="006E07F2"/>
    <w:rsid w:val="006E116B"/>
    <w:rsid w:val="006E3597"/>
    <w:rsid w:val="006E4247"/>
    <w:rsid w:val="006E4AB0"/>
    <w:rsid w:val="006E5378"/>
    <w:rsid w:val="006E79FE"/>
    <w:rsid w:val="006F31A9"/>
    <w:rsid w:val="006F3A2D"/>
    <w:rsid w:val="006F44EE"/>
    <w:rsid w:val="006F4B6B"/>
    <w:rsid w:val="006F5B9A"/>
    <w:rsid w:val="006F7E75"/>
    <w:rsid w:val="00703B1C"/>
    <w:rsid w:val="0070485E"/>
    <w:rsid w:val="00704B5A"/>
    <w:rsid w:val="0070535D"/>
    <w:rsid w:val="00707842"/>
    <w:rsid w:val="00710B74"/>
    <w:rsid w:val="0071112C"/>
    <w:rsid w:val="007113EA"/>
    <w:rsid w:val="007168F1"/>
    <w:rsid w:val="00717C5C"/>
    <w:rsid w:val="00723451"/>
    <w:rsid w:val="00723745"/>
    <w:rsid w:val="00723BB0"/>
    <w:rsid w:val="007248A1"/>
    <w:rsid w:val="00725017"/>
    <w:rsid w:val="007250BF"/>
    <w:rsid w:val="007261F5"/>
    <w:rsid w:val="0073035C"/>
    <w:rsid w:val="00730953"/>
    <w:rsid w:val="00732901"/>
    <w:rsid w:val="00737FBF"/>
    <w:rsid w:val="00741AE8"/>
    <w:rsid w:val="00742DDA"/>
    <w:rsid w:val="007447C2"/>
    <w:rsid w:val="00745907"/>
    <w:rsid w:val="00746F82"/>
    <w:rsid w:val="0074785C"/>
    <w:rsid w:val="007505E5"/>
    <w:rsid w:val="0075100E"/>
    <w:rsid w:val="00752130"/>
    <w:rsid w:val="00754E88"/>
    <w:rsid w:val="007557A7"/>
    <w:rsid w:val="00757FDA"/>
    <w:rsid w:val="00760AC6"/>
    <w:rsid w:val="00763DBA"/>
    <w:rsid w:val="00764045"/>
    <w:rsid w:val="00764561"/>
    <w:rsid w:val="00767A66"/>
    <w:rsid w:val="00771B9E"/>
    <w:rsid w:val="00775931"/>
    <w:rsid w:val="00776612"/>
    <w:rsid w:val="00776D59"/>
    <w:rsid w:val="00776F72"/>
    <w:rsid w:val="00780AB3"/>
    <w:rsid w:val="00782E0E"/>
    <w:rsid w:val="00783B74"/>
    <w:rsid w:val="007863EA"/>
    <w:rsid w:val="00787E32"/>
    <w:rsid w:val="00791B06"/>
    <w:rsid w:val="007933B8"/>
    <w:rsid w:val="00795C0C"/>
    <w:rsid w:val="00796F86"/>
    <w:rsid w:val="007A2B89"/>
    <w:rsid w:val="007A6396"/>
    <w:rsid w:val="007A6B2A"/>
    <w:rsid w:val="007B1E47"/>
    <w:rsid w:val="007B41D4"/>
    <w:rsid w:val="007B4245"/>
    <w:rsid w:val="007B4384"/>
    <w:rsid w:val="007B66F2"/>
    <w:rsid w:val="007C323E"/>
    <w:rsid w:val="007C37C0"/>
    <w:rsid w:val="007C45D0"/>
    <w:rsid w:val="007C5CA6"/>
    <w:rsid w:val="007C7F04"/>
    <w:rsid w:val="007D0819"/>
    <w:rsid w:val="007D6ECB"/>
    <w:rsid w:val="007E15CA"/>
    <w:rsid w:val="007E1731"/>
    <w:rsid w:val="007E2059"/>
    <w:rsid w:val="007E2524"/>
    <w:rsid w:val="007E5A1F"/>
    <w:rsid w:val="007E5DFD"/>
    <w:rsid w:val="007E71F3"/>
    <w:rsid w:val="007E73C2"/>
    <w:rsid w:val="007F1C55"/>
    <w:rsid w:val="007F5C7A"/>
    <w:rsid w:val="00800015"/>
    <w:rsid w:val="0080024F"/>
    <w:rsid w:val="00811146"/>
    <w:rsid w:val="008126A8"/>
    <w:rsid w:val="0081537F"/>
    <w:rsid w:val="008223D7"/>
    <w:rsid w:val="008251B9"/>
    <w:rsid w:val="00832B9F"/>
    <w:rsid w:val="00841E99"/>
    <w:rsid w:val="00841EE7"/>
    <w:rsid w:val="00842138"/>
    <w:rsid w:val="0084300B"/>
    <w:rsid w:val="0084327B"/>
    <w:rsid w:val="00854A31"/>
    <w:rsid w:val="008550EE"/>
    <w:rsid w:val="00857583"/>
    <w:rsid w:val="00864BA8"/>
    <w:rsid w:val="00864C52"/>
    <w:rsid w:val="0087372E"/>
    <w:rsid w:val="00873B05"/>
    <w:rsid w:val="0087438C"/>
    <w:rsid w:val="0088282E"/>
    <w:rsid w:val="00886919"/>
    <w:rsid w:val="00886B4F"/>
    <w:rsid w:val="00887479"/>
    <w:rsid w:val="00891387"/>
    <w:rsid w:val="00891779"/>
    <w:rsid w:val="00893442"/>
    <w:rsid w:val="00895ACC"/>
    <w:rsid w:val="00896234"/>
    <w:rsid w:val="00897B7F"/>
    <w:rsid w:val="008A100B"/>
    <w:rsid w:val="008A3955"/>
    <w:rsid w:val="008A624B"/>
    <w:rsid w:val="008A6C96"/>
    <w:rsid w:val="008B22DB"/>
    <w:rsid w:val="008B2851"/>
    <w:rsid w:val="008B2DF2"/>
    <w:rsid w:val="008B37F5"/>
    <w:rsid w:val="008B4634"/>
    <w:rsid w:val="008B4C69"/>
    <w:rsid w:val="008B4D80"/>
    <w:rsid w:val="008B6308"/>
    <w:rsid w:val="008B7C13"/>
    <w:rsid w:val="008C06DF"/>
    <w:rsid w:val="008C075D"/>
    <w:rsid w:val="008C14FE"/>
    <w:rsid w:val="008C1CDA"/>
    <w:rsid w:val="008C248E"/>
    <w:rsid w:val="008C25B8"/>
    <w:rsid w:val="008C2C10"/>
    <w:rsid w:val="008C3E06"/>
    <w:rsid w:val="008C7207"/>
    <w:rsid w:val="008C72DA"/>
    <w:rsid w:val="008D0028"/>
    <w:rsid w:val="008D162A"/>
    <w:rsid w:val="008D31D7"/>
    <w:rsid w:val="008D3B7B"/>
    <w:rsid w:val="008D4771"/>
    <w:rsid w:val="008D65DF"/>
    <w:rsid w:val="008D6697"/>
    <w:rsid w:val="008D6C00"/>
    <w:rsid w:val="008E4087"/>
    <w:rsid w:val="008E5ECB"/>
    <w:rsid w:val="008E6753"/>
    <w:rsid w:val="008E7717"/>
    <w:rsid w:val="008F7996"/>
    <w:rsid w:val="008F7DBC"/>
    <w:rsid w:val="00901A5F"/>
    <w:rsid w:val="0090327C"/>
    <w:rsid w:val="009038F6"/>
    <w:rsid w:val="00907AA9"/>
    <w:rsid w:val="0091056D"/>
    <w:rsid w:val="00911BD2"/>
    <w:rsid w:val="00911E00"/>
    <w:rsid w:val="009131D1"/>
    <w:rsid w:val="00920A17"/>
    <w:rsid w:val="00924BC0"/>
    <w:rsid w:val="00926F00"/>
    <w:rsid w:val="0092717C"/>
    <w:rsid w:val="00927513"/>
    <w:rsid w:val="0092757F"/>
    <w:rsid w:val="009323C5"/>
    <w:rsid w:val="00932CC7"/>
    <w:rsid w:val="00936D64"/>
    <w:rsid w:val="009404FC"/>
    <w:rsid w:val="0094116A"/>
    <w:rsid w:val="0094144B"/>
    <w:rsid w:val="00942B49"/>
    <w:rsid w:val="009458A1"/>
    <w:rsid w:val="00947C7B"/>
    <w:rsid w:val="00947EA0"/>
    <w:rsid w:val="0095194B"/>
    <w:rsid w:val="0095363D"/>
    <w:rsid w:val="009538FA"/>
    <w:rsid w:val="0096496D"/>
    <w:rsid w:val="00966027"/>
    <w:rsid w:val="0096701B"/>
    <w:rsid w:val="00972192"/>
    <w:rsid w:val="009724DC"/>
    <w:rsid w:val="009729FF"/>
    <w:rsid w:val="0097359B"/>
    <w:rsid w:val="009800AF"/>
    <w:rsid w:val="009816ED"/>
    <w:rsid w:val="00982DF3"/>
    <w:rsid w:val="0098387F"/>
    <w:rsid w:val="009848BC"/>
    <w:rsid w:val="009902E4"/>
    <w:rsid w:val="00991532"/>
    <w:rsid w:val="00991CF4"/>
    <w:rsid w:val="009923DA"/>
    <w:rsid w:val="00994EF7"/>
    <w:rsid w:val="0099507F"/>
    <w:rsid w:val="009A0F56"/>
    <w:rsid w:val="009B2257"/>
    <w:rsid w:val="009B4054"/>
    <w:rsid w:val="009B46DF"/>
    <w:rsid w:val="009B65CD"/>
    <w:rsid w:val="009B6FF1"/>
    <w:rsid w:val="009C0B9B"/>
    <w:rsid w:val="009C1184"/>
    <w:rsid w:val="009C3897"/>
    <w:rsid w:val="009C51CE"/>
    <w:rsid w:val="009C5273"/>
    <w:rsid w:val="009C5480"/>
    <w:rsid w:val="009D4B11"/>
    <w:rsid w:val="009D51F5"/>
    <w:rsid w:val="009D6CF6"/>
    <w:rsid w:val="009D7330"/>
    <w:rsid w:val="009E02A8"/>
    <w:rsid w:val="009E09B4"/>
    <w:rsid w:val="009E32C5"/>
    <w:rsid w:val="009E39E1"/>
    <w:rsid w:val="009E661A"/>
    <w:rsid w:val="009F1CAE"/>
    <w:rsid w:val="009F1E60"/>
    <w:rsid w:val="009F236A"/>
    <w:rsid w:val="009F282E"/>
    <w:rsid w:val="00A0503E"/>
    <w:rsid w:val="00A0642D"/>
    <w:rsid w:val="00A129E2"/>
    <w:rsid w:val="00A13C1B"/>
    <w:rsid w:val="00A1469B"/>
    <w:rsid w:val="00A17758"/>
    <w:rsid w:val="00A23E93"/>
    <w:rsid w:val="00A25A94"/>
    <w:rsid w:val="00A27FE2"/>
    <w:rsid w:val="00A30901"/>
    <w:rsid w:val="00A32DB1"/>
    <w:rsid w:val="00A33B38"/>
    <w:rsid w:val="00A36BF4"/>
    <w:rsid w:val="00A37095"/>
    <w:rsid w:val="00A44C86"/>
    <w:rsid w:val="00A4622D"/>
    <w:rsid w:val="00A46405"/>
    <w:rsid w:val="00A536BD"/>
    <w:rsid w:val="00A54090"/>
    <w:rsid w:val="00A55DB2"/>
    <w:rsid w:val="00A561F7"/>
    <w:rsid w:val="00A56A38"/>
    <w:rsid w:val="00A57B71"/>
    <w:rsid w:val="00A57BD7"/>
    <w:rsid w:val="00A717DD"/>
    <w:rsid w:val="00A73BA9"/>
    <w:rsid w:val="00A73F9A"/>
    <w:rsid w:val="00A77206"/>
    <w:rsid w:val="00A814C5"/>
    <w:rsid w:val="00A833C0"/>
    <w:rsid w:val="00A84107"/>
    <w:rsid w:val="00A90C56"/>
    <w:rsid w:val="00A944AF"/>
    <w:rsid w:val="00A94FEF"/>
    <w:rsid w:val="00A966A3"/>
    <w:rsid w:val="00A97226"/>
    <w:rsid w:val="00AA2FBD"/>
    <w:rsid w:val="00AA3DAA"/>
    <w:rsid w:val="00AA4B1F"/>
    <w:rsid w:val="00AA64A7"/>
    <w:rsid w:val="00AA677D"/>
    <w:rsid w:val="00AB3234"/>
    <w:rsid w:val="00AB33C1"/>
    <w:rsid w:val="00AB4002"/>
    <w:rsid w:val="00AB4B30"/>
    <w:rsid w:val="00AB5AF9"/>
    <w:rsid w:val="00AB5B6A"/>
    <w:rsid w:val="00AB65DB"/>
    <w:rsid w:val="00AB67CB"/>
    <w:rsid w:val="00AC22EC"/>
    <w:rsid w:val="00AC371A"/>
    <w:rsid w:val="00AC5C15"/>
    <w:rsid w:val="00AD05A6"/>
    <w:rsid w:val="00AD63E6"/>
    <w:rsid w:val="00AD77E6"/>
    <w:rsid w:val="00AE0D79"/>
    <w:rsid w:val="00AE31BE"/>
    <w:rsid w:val="00AE4469"/>
    <w:rsid w:val="00AE54C8"/>
    <w:rsid w:val="00AF0816"/>
    <w:rsid w:val="00AF0A9F"/>
    <w:rsid w:val="00AF2189"/>
    <w:rsid w:val="00AF3A11"/>
    <w:rsid w:val="00B02BD3"/>
    <w:rsid w:val="00B04126"/>
    <w:rsid w:val="00B110B9"/>
    <w:rsid w:val="00B15500"/>
    <w:rsid w:val="00B161F3"/>
    <w:rsid w:val="00B20E3C"/>
    <w:rsid w:val="00B22B9F"/>
    <w:rsid w:val="00B2449A"/>
    <w:rsid w:val="00B248D0"/>
    <w:rsid w:val="00B253D0"/>
    <w:rsid w:val="00B27C3C"/>
    <w:rsid w:val="00B303BB"/>
    <w:rsid w:val="00B337E3"/>
    <w:rsid w:val="00B342AA"/>
    <w:rsid w:val="00B3446F"/>
    <w:rsid w:val="00B36972"/>
    <w:rsid w:val="00B42166"/>
    <w:rsid w:val="00B4234A"/>
    <w:rsid w:val="00B43332"/>
    <w:rsid w:val="00B44BF3"/>
    <w:rsid w:val="00B45689"/>
    <w:rsid w:val="00B45DFC"/>
    <w:rsid w:val="00B46007"/>
    <w:rsid w:val="00B4764F"/>
    <w:rsid w:val="00B50CEA"/>
    <w:rsid w:val="00B52900"/>
    <w:rsid w:val="00B531A8"/>
    <w:rsid w:val="00B5714F"/>
    <w:rsid w:val="00B605E3"/>
    <w:rsid w:val="00B60A75"/>
    <w:rsid w:val="00B610E8"/>
    <w:rsid w:val="00B6133E"/>
    <w:rsid w:val="00B66870"/>
    <w:rsid w:val="00B66991"/>
    <w:rsid w:val="00B66FF6"/>
    <w:rsid w:val="00B747F1"/>
    <w:rsid w:val="00B75915"/>
    <w:rsid w:val="00B82821"/>
    <w:rsid w:val="00B835EE"/>
    <w:rsid w:val="00B87A1C"/>
    <w:rsid w:val="00B906FC"/>
    <w:rsid w:val="00B91B99"/>
    <w:rsid w:val="00B9245B"/>
    <w:rsid w:val="00B9355F"/>
    <w:rsid w:val="00B93E59"/>
    <w:rsid w:val="00B979DF"/>
    <w:rsid w:val="00BA5FC5"/>
    <w:rsid w:val="00BB156A"/>
    <w:rsid w:val="00BB4A00"/>
    <w:rsid w:val="00BB6F25"/>
    <w:rsid w:val="00BB75F7"/>
    <w:rsid w:val="00BC13BB"/>
    <w:rsid w:val="00BC15EE"/>
    <w:rsid w:val="00BC22FA"/>
    <w:rsid w:val="00BC25E0"/>
    <w:rsid w:val="00BC2687"/>
    <w:rsid w:val="00BC2C3F"/>
    <w:rsid w:val="00BC4B0B"/>
    <w:rsid w:val="00BC7025"/>
    <w:rsid w:val="00BD13DE"/>
    <w:rsid w:val="00BD2DD5"/>
    <w:rsid w:val="00BD2F0D"/>
    <w:rsid w:val="00BD55A1"/>
    <w:rsid w:val="00BD746A"/>
    <w:rsid w:val="00BE0406"/>
    <w:rsid w:val="00BE531A"/>
    <w:rsid w:val="00BE75B8"/>
    <w:rsid w:val="00BF04C1"/>
    <w:rsid w:val="00BF7E5A"/>
    <w:rsid w:val="00C010CA"/>
    <w:rsid w:val="00C06D0A"/>
    <w:rsid w:val="00C12CB1"/>
    <w:rsid w:val="00C14AD0"/>
    <w:rsid w:val="00C236AF"/>
    <w:rsid w:val="00C240FD"/>
    <w:rsid w:val="00C244BA"/>
    <w:rsid w:val="00C331C8"/>
    <w:rsid w:val="00C33D63"/>
    <w:rsid w:val="00C3627C"/>
    <w:rsid w:val="00C36339"/>
    <w:rsid w:val="00C368AD"/>
    <w:rsid w:val="00C37FD6"/>
    <w:rsid w:val="00C42D07"/>
    <w:rsid w:val="00C43067"/>
    <w:rsid w:val="00C46828"/>
    <w:rsid w:val="00C51B5E"/>
    <w:rsid w:val="00C51F59"/>
    <w:rsid w:val="00C52EC6"/>
    <w:rsid w:val="00C53A9B"/>
    <w:rsid w:val="00C55199"/>
    <w:rsid w:val="00C57006"/>
    <w:rsid w:val="00C60008"/>
    <w:rsid w:val="00C61EF3"/>
    <w:rsid w:val="00C65125"/>
    <w:rsid w:val="00C6570C"/>
    <w:rsid w:val="00C7007F"/>
    <w:rsid w:val="00C71C08"/>
    <w:rsid w:val="00C73DE0"/>
    <w:rsid w:val="00C811E5"/>
    <w:rsid w:val="00C81D82"/>
    <w:rsid w:val="00C83C22"/>
    <w:rsid w:val="00C851D6"/>
    <w:rsid w:val="00C858FA"/>
    <w:rsid w:val="00C8603E"/>
    <w:rsid w:val="00C90D83"/>
    <w:rsid w:val="00C925FF"/>
    <w:rsid w:val="00C926F0"/>
    <w:rsid w:val="00C97C03"/>
    <w:rsid w:val="00C97C9B"/>
    <w:rsid w:val="00CA0681"/>
    <w:rsid w:val="00CA271B"/>
    <w:rsid w:val="00CA2E15"/>
    <w:rsid w:val="00CA5970"/>
    <w:rsid w:val="00CB02F9"/>
    <w:rsid w:val="00CB2277"/>
    <w:rsid w:val="00CB458D"/>
    <w:rsid w:val="00CB5F56"/>
    <w:rsid w:val="00CB7BB2"/>
    <w:rsid w:val="00CC104F"/>
    <w:rsid w:val="00CC1F35"/>
    <w:rsid w:val="00CC261F"/>
    <w:rsid w:val="00CC3533"/>
    <w:rsid w:val="00CC59B4"/>
    <w:rsid w:val="00CD2563"/>
    <w:rsid w:val="00CE29E6"/>
    <w:rsid w:val="00CE3540"/>
    <w:rsid w:val="00CE7661"/>
    <w:rsid w:val="00CE77EC"/>
    <w:rsid w:val="00CE7BA1"/>
    <w:rsid w:val="00CF126D"/>
    <w:rsid w:val="00CF14C7"/>
    <w:rsid w:val="00CF16DE"/>
    <w:rsid w:val="00CF2182"/>
    <w:rsid w:val="00D00BBB"/>
    <w:rsid w:val="00D00F30"/>
    <w:rsid w:val="00D02119"/>
    <w:rsid w:val="00D0284C"/>
    <w:rsid w:val="00D051F6"/>
    <w:rsid w:val="00D10895"/>
    <w:rsid w:val="00D139C5"/>
    <w:rsid w:val="00D15125"/>
    <w:rsid w:val="00D2150A"/>
    <w:rsid w:val="00D21787"/>
    <w:rsid w:val="00D245BE"/>
    <w:rsid w:val="00D247BB"/>
    <w:rsid w:val="00D2590D"/>
    <w:rsid w:val="00D33DD9"/>
    <w:rsid w:val="00D3462E"/>
    <w:rsid w:val="00D37722"/>
    <w:rsid w:val="00D40B04"/>
    <w:rsid w:val="00D47513"/>
    <w:rsid w:val="00D521DB"/>
    <w:rsid w:val="00D541DF"/>
    <w:rsid w:val="00D544DA"/>
    <w:rsid w:val="00D5509C"/>
    <w:rsid w:val="00D551BC"/>
    <w:rsid w:val="00D61D7B"/>
    <w:rsid w:val="00D630AB"/>
    <w:rsid w:val="00D64976"/>
    <w:rsid w:val="00D64CF3"/>
    <w:rsid w:val="00D70AE8"/>
    <w:rsid w:val="00D718EB"/>
    <w:rsid w:val="00D71B82"/>
    <w:rsid w:val="00D71DAA"/>
    <w:rsid w:val="00D745F7"/>
    <w:rsid w:val="00D76C8F"/>
    <w:rsid w:val="00D801FE"/>
    <w:rsid w:val="00D80F12"/>
    <w:rsid w:val="00D817DE"/>
    <w:rsid w:val="00D85CDE"/>
    <w:rsid w:val="00D86094"/>
    <w:rsid w:val="00D87065"/>
    <w:rsid w:val="00D9072B"/>
    <w:rsid w:val="00D91535"/>
    <w:rsid w:val="00D927C9"/>
    <w:rsid w:val="00DA1930"/>
    <w:rsid w:val="00DA3CAC"/>
    <w:rsid w:val="00DA59A1"/>
    <w:rsid w:val="00DB0B9D"/>
    <w:rsid w:val="00DB1326"/>
    <w:rsid w:val="00DB1445"/>
    <w:rsid w:val="00DB1FC9"/>
    <w:rsid w:val="00DB2336"/>
    <w:rsid w:val="00DB2883"/>
    <w:rsid w:val="00DB4B20"/>
    <w:rsid w:val="00DB6AD3"/>
    <w:rsid w:val="00DC04F3"/>
    <w:rsid w:val="00DC6A22"/>
    <w:rsid w:val="00DC7F8C"/>
    <w:rsid w:val="00DD298D"/>
    <w:rsid w:val="00DD32B1"/>
    <w:rsid w:val="00DD3570"/>
    <w:rsid w:val="00DD376A"/>
    <w:rsid w:val="00DD3BB0"/>
    <w:rsid w:val="00DD5EC9"/>
    <w:rsid w:val="00DE158D"/>
    <w:rsid w:val="00DE2073"/>
    <w:rsid w:val="00DE2430"/>
    <w:rsid w:val="00DE2869"/>
    <w:rsid w:val="00DE3BC4"/>
    <w:rsid w:val="00DE5B84"/>
    <w:rsid w:val="00DF26F2"/>
    <w:rsid w:val="00DF4E44"/>
    <w:rsid w:val="00E03477"/>
    <w:rsid w:val="00E03A16"/>
    <w:rsid w:val="00E071DC"/>
    <w:rsid w:val="00E107F8"/>
    <w:rsid w:val="00E11D50"/>
    <w:rsid w:val="00E130ED"/>
    <w:rsid w:val="00E1667A"/>
    <w:rsid w:val="00E207E4"/>
    <w:rsid w:val="00E2254C"/>
    <w:rsid w:val="00E23508"/>
    <w:rsid w:val="00E25141"/>
    <w:rsid w:val="00E27C15"/>
    <w:rsid w:val="00E30A1B"/>
    <w:rsid w:val="00E30FCF"/>
    <w:rsid w:val="00E328D4"/>
    <w:rsid w:val="00E37EA4"/>
    <w:rsid w:val="00E4188F"/>
    <w:rsid w:val="00E4202D"/>
    <w:rsid w:val="00E422FE"/>
    <w:rsid w:val="00E45807"/>
    <w:rsid w:val="00E47E84"/>
    <w:rsid w:val="00E506E5"/>
    <w:rsid w:val="00E52F5A"/>
    <w:rsid w:val="00E54999"/>
    <w:rsid w:val="00E55A44"/>
    <w:rsid w:val="00E55E4B"/>
    <w:rsid w:val="00E56D09"/>
    <w:rsid w:val="00E57F61"/>
    <w:rsid w:val="00E61221"/>
    <w:rsid w:val="00E61654"/>
    <w:rsid w:val="00E62667"/>
    <w:rsid w:val="00E651FF"/>
    <w:rsid w:val="00E65A63"/>
    <w:rsid w:val="00E66856"/>
    <w:rsid w:val="00E71169"/>
    <w:rsid w:val="00E73EBF"/>
    <w:rsid w:val="00E742E6"/>
    <w:rsid w:val="00E7703B"/>
    <w:rsid w:val="00E771D4"/>
    <w:rsid w:val="00E779A5"/>
    <w:rsid w:val="00E80BD2"/>
    <w:rsid w:val="00E81D9B"/>
    <w:rsid w:val="00E82B60"/>
    <w:rsid w:val="00E8379C"/>
    <w:rsid w:val="00E86AEC"/>
    <w:rsid w:val="00E87468"/>
    <w:rsid w:val="00E902E0"/>
    <w:rsid w:val="00E902FA"/>
    <w:rsid w:val="00E9073E"/>
    <w:rsid w:val="00E90BD1"/>
    <w:rsid w:val="00E90C02"/>
    <w:rsid w:val="00E94F13"/>
    <w:rsid w:val="00E956D2"/>
    <w:rsid w:val="00E96AA1"/>
    <w:rsid w:val="00E96E45"/>
    <w:rsid w:val="00E973E3"/>
    <w:rsid w:val="00E97D87"/>
    <w:rsid w:val="00EA2EC3"/>
    <w:rsid w:val="00EA6A84"/>
    <w:rsid w:val="00EA7AEC"/>
    <w:rsid w:val="00EB02E3"/>
    <w:rsid w:val="00EB0553"/>
    <w:rsid w:val="00EB2CEF"/>
    <w:rsid w:val="00EB3706"/>
    <w:rsid w:val="00EB6D40"/>
    <w:rsid w:val="00EB773C"/>
    <w:rsid w:val="00EC06A5"/>
    <w:rsid w:val="00EC1C92"/>
    <w:rsid w:val="00EC2996"/>
    <w:rsid w:val="00EC3A87"/>
    <w:rsid w:val="00EC6AEB"/>
    <w:rsid w:val="00EC750A"/>
    <w:rsid w:val="00ED1F99"/>
    <w:rsid w:val="00ED28C4"/>
    <w:rsid w:val="00ED6244"/>
    <w:rsid w:val="00ED65F2"/>
    <w:rsid w:val="00ED7D82"/>
    <w:rsid w:val="00EE300D"/>
    <w:rsid w:val="00EE4624"/>
    <w:rsid w:val="00EE5621"/>
    <w:rsid w:val="00EE5A6A"/>
    <w:rsid w:val="00EE60FD"/>
    <w:rsid w:val="00EE64D5"/>
    <w:rsid w:val="00EE6E36"/>
    <w:rsid w:val="00EF128B"/>
    <w:rsid w:val="00EF2899"/>
    <w:rsid w:val="00EF35E7"/>
    <w:rsid w:val="00EF4ADF"/>
    <w:rsid w:val="00EF6625"/>
    <w:rsid w:val="00F00003"/>
    <w:rsid w:val="00F012A9"/>
    <w:rsid w:val="00F01375"/>
    <w:rsid w:val="00F0160C"/>
    <w:rsid w:val="00F0414F"/>
    <w:rsid w:val="00F046E0"/>
    <w:rsid w:val="00F04E60"/>
    <w:rsid w:val="00F060D5"/>
    <w:rsid w:val="00F065E3"/>
    <w:rsid w:val="00F068D1"/>
    <w:rsid w:val="00F06F1E"/>
    <w:rsid w:val="00F10B59"/>
    <w:rsid w:val="00F1108E"/>
    <w:rsid w:val="00F152C2"/>
    <w:rsid w:val="00F15671"/>
    <w:rsid w:val="00F15D3D"/>
    <w:rsid w:val="00F1641C"/>
    <w:rsid w:val="00F17C00"/>
    <w:rsid w:val="00F2071A"/>
    <w:rsid w:val="00F265EA"/>
    <w:rsid w:val="00F31A1C"/>
    <w:rsid w:val="00F3261A"/>
    <w:rsid w:val="00F33C88"/>
    <w:rsid w:val="00F33EF8"/>
    <w:rsid w:val="00F34FA0"/>
    <w:rsid w:val="00F35DB2"/>
    <w:rsid w:val="00F3687B"/>
    <w:rsid w:val="00F37945"/>
    <w:rsid w:val="00F402EF"/>
    <w:rsid w:val="00F461B0"/>
    <w:rsid w:val="00F50A5E"/>
    <w:rsid w:val="00F50D2D"/>
    <w:rsid w:val="00F52F80"/>
    <w:rsid w:val="00F54347"/>
    <w:rsid w:val="00F54756"/>
    <w:rsid w:val="00F57BC2"/>
    <w:rsid w:val="00F606EA"/>
    <w:rsid w:val="00F61343"/>
    <w:rsid w:val="00F61628"/>
    <w:rsid w:val="00F6282F"/>
    <w:rsid w:val="00F63803"/>
    <w:rsid w:val="00F649DF"/>
    <w:rsid w:val="00F658B1"/>
    <w:rsid w:val="00F6645E"/>
    <w:rsid w:val="00F66CE0"/>
    <w:rsid w:val="00F67170"/>
    <w:rsid w:val="00F7147B"/>
    <w:rsid w:val="00F76B3D"/>
    <w:rsid w:val="00F77B61"/>
    <w:rsid w:val="00F8092E"/>
    <w:rsid w:val="00F84A91"/>
    <w:rsid w:val="00F86922"/>
    <w:rsid w:val="00F9009E"/>
    <w:rsid w:val="00F92D67"/>
    <w:rsid w:val="00F9321C"/>
    <w:rsid w:val="00F93980"/>
    <w:rsid w:val="00F96704"/>
    <w:rsid w:val="00F9695F"/>
    <w:rsid w:val="00FA6A5D"/>
    <w:rsid w:val="00FA7872"/>
    <w:rsid w:val="00FB2DA7"/>
    <w:rsid w:val="00FB48EE"/>
    <w:rsid w:val="00FB50A4"/>
    <w:rsid w:val="00FB6AC4"/>
    <w:rsid w:val="00FC1174"/>
    <w:rsid w:val="00FC11AE"/>
    <w:rsid w:val="00FC212C"/>
    <w:rsid w:val="00FC3357"/>
    <w:rsid w:val="00FC3E4E"/>
    <w:rsid w:val="00FC4A37"/>
    <w:rsid w:val="00FD154C"/>
    <w:rsid w:val="00FD1709"/>
    <w:rsid w:val="00FD248C"/>
    <w:rsid w:val="00FD360E"/>
    <w:rsid w:val="00FE29D2"/>
    <w:rsid w:val="00FE30E3"/>
    <w:rsid w:val="00FF4FDF"/>
    <w:rsid w:val="00FF6CBE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C7266"/>
  <w15:chartTrackingRefBased/>
  <w15:docId w15:val="{8D86AA20-F23C-4568-B5F2-057DED51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C31DE"/>
    <w:pPr>
      <w:spacing w:after="0" w:line="288" w:lineRule="auto"/>
      <w:ind w:left="0" w:right="0"/>
      <w:contextualSpacing/>
    </w:pPr>
    <w:rPr>
      <w:sz w:val="24"/>
    </w:rPr>
  </w:style>
  <w:style w:type="paragraph" w:styleId="1">
    <w:name w:val="heading 1"/>
    <w:basedOn w:val="a2"/>
    <w:next w:val="a2"/>
    <w:link w:val="10"/>
    <w:autoRedefine/>
    <w:uiPriority w:val="1"/>
    <w:qFormat/>
    <w:rsid w:val="0037318E"/>
    <w:pPr>
      <w:keepNext/>
      <w:keepLines/>
      <w:spacing w:beforeLines="100" w:before="240" w:afterLines="100" w:after="240" w:line="240" w:lineRule="auto"/>
      <w:mirrorIndents/>
      <w:outlineLvl w:val="0"/>
    </w:pPr>
    <w:rPr>
      <w:rFonts w:ascii="微软雅黑" w:eastAsia="微软雅黑" w:hAnsi="微软雅黑" w:cs="微软雅黑"/>
      <w:bCs/>
      <w:color w:val="auto"/>
      <w:sz w:val="28"/>
      <w:szCs w:val="40"/>
    </w:rPr>
  </w:style>
  <w:style w:type="paragraph" w:styleId="2">
    <w:name w:val="heading 2"/>
    <w:basedOn w:val="a2"/>
    <w:next w:val="a2"/>
    <w:link w:val="20"/>
    <w:autoRedefine/>
    <w:uiPriority w:val="1"/>
    <w:unhideWhenUsed/>
    <w:qFormat/>
    <w:rsid w:val="001D2DB8"/>
    <w:pPr>
      <w:keepNext/>
      <w:keepLines/>
      <w:numPr>
        <w:numId w:val="5"/>
      </w:numPr>
      <w:spacing w:before="240" w:after="240" w:line="240" w:lineRule="auto"/>
      <w:ind w:left="0" w:firstLine="0"/>
      <w:mirrorIndents/>
      <w:outlineLvl w:val="1"/>
    </w:pPr>
    <w:rPr>
      <w:rFonts w:ascii="微软雅黑" w:eastAsia="微软雅黑" w:hAnsi="微软雅黑" w:cs="微软雅黑"/>
      <w:bCs/>
      <w:color w:val="262626" w:themeColor="text1" w:themeTint="D9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4"/>
    <w:qFormat/>
    <w:rsid w:val="00991532"/>
    <w:pPr>
      <w:shd w:val="thinDiagStripe" w:color="FFFFFF" w:themeColor="background1" w:fill="auto"/>
      <w:spacing w:line="240" w:lineRule="auto"/>
      <w:ind w:leftChars="30" w:left="30"/>
    </w:pPr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4"/>
    <w:rsid w:val="00991532"/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  <w:shd w:val="thinDiagStripe" w:color="FFFFFF" w:themeColor="background1" w:fill="auto"/>
    </w:rPr>
  </w:style>
  <w:style w:type="character" w:customStyle="1" w:styleId="10">
    <w:name w:val="标题 1 字符"/>
    <w:basedOn w:val="a3"/>
    <w:link w:val="1"/>
    <w:uiPriority w:val="1"/>
    <w:rsid w:val="0037318E"/>
    <w:rPr>
      <w:rFonts w:ascii="微软雅黑" w:eastAsia="微软雅黑" w:hAnsi="微软雅黑" w:cs="微软雅黑"/>
      <w:bCs/>
      <w:color w:val="auto"/>
      <w:sz w:val="28"/>
      <w:szCs w:val="40"/>
    </w:rPr>
  </w:style>
  <w:style w:type="character" w:styleId="a8">
    <w:name w:val="Placeholder Text"/>
    <w:basedOn w:val="a3"/>
    <w:uiPriority w:val="99"/>
    <w:semiHidden/>
    <w:rPr>
      <w:color w:val="808080"/>
    </w:rPr>
  </w:style>
  <w:style w:type="character" w:styleId="a9">
    <w:name w:val="Emphasis"/>
    <w:basedOn w:val="a3"/>
    <w:uiPriority w:val="4"/>
    <w:qFormat/>
    <w:rsid w:val="00F93980"/>
    <w:rPr>
      <w:b/>
      <w:i w:val="0"/>
      <w:iCs/>
      <w:color w:val="0075A2" w:themeColor="accent2" w:themeShade="BF"/>
    </w:rPr>
  </w:style>
  <w:style w:type="paragraph" w:styleId="a1">
    <w:name w:val="List Bullet"/>
    <w:basedOn w:val="a2"/>
    <w:uiPriority w:val="1"/>
    <w:unhideWhenUsed/>
    <w:qFormat/>
    <w:pPr>
      <w:numPr>
        <w:numId w:val="1"/>
      </w:numPr>
      <w:spacing w:after="140"/>
    </w:pPr>
  </w:style>
  <w:style w:type="paragraph" w:customStyle="1" w:styleId="aa">
    <w:name w:val="提要栏标题"/>
    <w:basedOn w:val="a2"/>
    <w:next w:val="ab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ac">
    <w:name w:val="Table Grid"/>
    <w:basedOn w:val="a4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2"/>
    <w:link w:val="ad"/>
    <w:uiPriority w:val="3"/>
    <w:unhideWhenUsed/>
    <w:qFormat/>
    <w:pPr>
      <w:spacing w:after="360" w:line="300" w:lineRule="auto"/>
    </w:pPr>
  </w:style>
  <w:style w:type="character" w:customStyle="1" w:styleId="ad">
    <w:name w:val="正文文本 字符"/>
    <w:basedOn w:val="a3"/>
    <w:link w:val="ab"/>
    <w:uiPriority w:val="3"/>
  </w:style>
  <w:style w:type="table" w:customStyle="1" w:styleId="ae">
    <w:name w:val="课程提纲表"/>
    <w:basedOn w:val="a4"/>
    <w:uiPriority w:val="9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">
    <w:name w:val="header"/>
    <w:basedOn w:val="a2"/>
    <w:link w:val="af0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页眉 字符"/>
    <w:basedOn w:val="a3"/>
    <w:link w:val="af"/>
    <w:uiPriority w:val="99"/>
  </w:style>
  <w:style w:type="paragraph" w:styleId="af1">
    <w:name w:val="footer"/>
    <w:basedOn w:val="a2"/>
    <w:link w:val="af2"/>
    <w:uiPriority w:val="99"/>
    <w:unhideWhenUsed/>
    <w:pPr>
      <w:spacing w:line="240" w:lineRule="auto"/>
    </w:pPr>
  </w:style>
  <w:style w:type="character" w:customStyle="1" w:styleId="af2">
    <w:name w:val="页脚 字符"/>
    <w:basedOn w:val="a3"/>
    <w:link w:val="af1"/>
    <w:uiPriority w:val="99"/>
  </w:style>
  <w:style w:type="paragraph" w:customStyle="1" w:styleId="af3">
    <w:name w:val="表格标题"/>
    <w:basedOn w:val="a2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af4">
    <w:name w:val="表格文字"/>
    <w:basedOn w:val="a2"/>
    <w:uiPriority w:val="1"/>
    <w:qFormat/>
    <w:pPr>
      <w:spacing w:before="100" w:after="100" w:line="240" w:lineRule="auto"/>
    </w:pPr>
  </w:style>
  <w:style w:type="character" w:customStyle="1" w:styleId="20">
    <w:name w:val="标题 2 字符"/>
    <w:basedOn w:val="a3"/>
    <w:link w:val="2"/>
    <w:uiPriority w:val="1"/>
    <w:rsid w:val="001D2DB8"/>
    <w:rPr>
      <w:rFonts w:ascii="微软雅黑" w:eastAsia="微软雅黑" w:hAnsi="微软雅黑" w:cs="微软雅黑"/>
      <w:bCs/>
      <w:color w:val="262626" w:themeColor="text1" w:themeTint="D9"/>
      <w:sz w:val="24"/>
      <w:szCs w:val="36"/>
    </w:rPr>
  </w:style>
  <w:style w:type="paragraph" w:styleId="af5">
    <w:name w:val="Balloon Text"/>
    <w:basedOn w:val="a2"/>
    <w:link w:val="af6"/>
    <w:uiPriority w:val="99"/>
    <w:semiHidden/>
    <w:unhideWhenUsed/>
    <w:rsid w:val="00BB4A00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basedOn w:val="a3"/>
    <w:link w:val="af5"/>
    <w:uiPriority w:val="99"/>
    <w:semiHidden/>
    <w:rsid w:val="00BB4A00"/>
    <w:rPr>
      <w:sz w:val="18"/>
      <w:szCs w:val="18"/>
    </w:rPr>
  </w:style>
  <w:style w:type="paragraph" w:styleId="af7">
    <w:name w:val="List Paragraph"/>
    <w:basedOn w:val="a2"/>
    <w:link w:val="af8"/>
    <w:uiPriority w:val="34"/>
    <w:unhideWhenUsed/>
    <w:qFormat/>
    <w:rsid w:val="00BB4A00"/>
    <w:pPr>
      <w:ind w:firstLineChars="200" w:firstLine="420"/>
    </w:pPr>
  </w:style>
  <w:style w:type="paragraph" w:customStyle="1" w:styleId="af9">
    <w:name w:val="大纲"/>
    <w:basedOn w:val="af7"/>
    <w:next w:val="a2"/>
    <w:link w:val="Char"/>
    <w:autoRedefine/>
    <w:qFormat/>
    <w:rsid w:val="00C6570C"/>
    <w:pPr>
      <w:pBdr>
        <w:bottom w:val="dotted" w:sz="4" w:space="1" w:color="auto"/>
      </w:pBdr>
      <w:shd w:val="clear" w:color="auto" w:fill="F2F2F2" w:themeFill="background1" w:themeFillShade="F2"/>
      <w:spacing w:beforeLines="100" w:before="240" w:afterLines="100" w:after="240" w:line="240" w:lineRule="auto"/>
      <w:ind w:firstLineChars="100" w:firstLine="240"/>
      <w:outlineLvl w:val="0"/>
    </w:pPr>
    <w:rPr>
      <w:rFonts w:ascii="微软雅黑" w:eastAsia="微软雅黑" w:hAnsi="微软雅黑" w:cs="微软雅黑"/>
      <w:color w:val="auto"/>
      <w:szCs w:val="28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a">
    <w:name w:val="强调（小）"/>
    <w:basedOn w:val="af7"/>
    <w:link w:val="Char0"/>
    <w:rsid w:val="00ED65F2"/>
    <w:pPr>
      <w:ind w:rightChars="58" w:right="116" w:firstLineChars="0" w:firstLine="0"/>
    </w:pPr>
    <w:rPr>
      <w:color w:val="FF0000"/>
      <w:u w:val="single"/>
    </w:rPr>
  </w:style>
  <w:style w:type="character" w:customStyle="1" w:styleId="af8">
    <w:name w:val="列出段落 字符"/>
    <w:basedOn w:val="a3"/>
    <w:link w:val="af7"/>
    <w:uiPriority w:val="34"/>
    <w:rsid w:val="00F93980"/>
  </w:style>
  <w:style w:type="character" w:customStyle="1" w:styleId="Char">
    <w:name w:val="大纲 Char"/>
    <w:basedOn w:val="af8"/>
    <w:link w:val="af9"/>
    <w:rsid w:val="00C6570C"/>
    <w:rPr>
      <w:rFonts w:ascii="微软雅黑" w:eastAsia="微软雅黑" w:hAnsi="微软雅黑" w:cs="微软雅黑"/>
      <w:color w:val="auto"/>
      <w:sz w:val="24"/>
      <w:szCs w:val="28"/>
      <w:shd w:val="clear" w:color="auto" w:fill="F2F2F2" w:themeFill="background1" w:themeFillShade="F2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b">
    <w:name w:val="重点"/>
    <w:basedOn w:val="a2"/>
    <w:next w:val="a2"/>
    <w:link w:val="Char1"/>
    <w:autoRedefine/>
    <w:qFormat/>
    <w:rsid w:val="00402C49"/>
    <w:rPr>
      <w:b/>
      <w:color w:val="C00000"/>
      <w:u w:val="single"/>
    </w:rPr>
  </w:style>
  <w:style w:type="character" w:customStyle="1" w:styleId="Char0">
    <w:name w:val="强调（小） Char"/>
    <w:basedOn w:val="af8"/>
    <w:link w:val="afa"/>
    <w:rsid w:val="00ED65F2"/>
    <w:rPr>
      <w:color w:val="FF0000"/>
      <w:u w:val="single"/>
    </w:rPr>
  </w:style>
  <w:style w:type="character" w:styleId="afc">
    <w:name w:val="annotation reference"/>
    <w:basedOn w:val="a3"/>
    <w:uiPriority w:val="99"/>
    <w:semiHidden/>
    <w:unhideWhenUsed/>
    <w:rsid w:val="00351494"/>
    <w:rPr>
      <w:sz w:val="21"/>
      <w:szCs w:val="21"/>
    </w:rPr>
  </w:style>
  <w:style w:type="character" w:customStyle="1" w:styleId="Char1">
    <w:name w:val="重点 Char"/>
    <w:basedOn w:val="af8"/>
    <w:link w:val="afb"/>
    <w:rsid w:val="00402C49"/>
    <w:rPr>
      <w:b/>
      <w:color w:val="C00000"/>
      <w:sz w:val="24"/>
      <w:u w:val="single"/>
    </w:rPr>
  </w:style>
  <w:style w:type="paragraph" w:styleId="afd">
    <w:name w:val="annotation text"/>
    <w:basedOn w:val="a2"/>
    <w:link w:val="afe"/>
    <w:uiPriority w:val="99"/>
    <w:semiHidden/>
    <w:unhideWhenUsed/>
    <w:rsid w:val="00351494"/>
  </w:style>
  <w:style w:type="character" w:customStyle="1" w:styleId="afe">
    <w:name w:val="批注文字 字符"/>
    <w:basedOn w:val="a3"/>
    <w:link w:val="afd"/>
    <w:uiPriority w:val="99"/>
    <w:semiHidden/>
    <w:rsid w:val="00351494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351494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351494"/>
    <w:rPr>
      <w:b/>
      <w:bCs/>
    </w:rPr>
  </w:style>
  <w:style w:type="paragraph" w:customStyle="1" w:styleId="a">
    <w:name w:val="二级"/>
    <w:basedOn w:val="af7"/>
    <w:link w:val="Char2"/>
    <w:autoRedefine/>
    <w:rsid w:val="009B4054"/>
    <w:pPr>
      <w:numPr>
        <w:numId w:val="2"/>
      </w:numPr>
      <w:adjustRightInd w:val="0"/>
      <w:spacing w:line="240" w:lineRule="auto"/>
      <w:ind w:leftChars="100" w:left="800" w:right="120" w:hangingChars="200" w:hanging="560"/>
      <w:outlineLvl w:val="1"/>
    </w:pPr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paragraph" w:styleId="HTML">
    <w:name w:val="HTML Preformatted"/>
    <w:basedOn w:val="a2"/>
    <w:link w:val="HTML0"/>
    <w:uiPriority w:val="99"/>
    <w:unhideWhenUsed/>
    <w:rsid w:val="00D40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Cs w:val="24"/>
    </w:rPr>
  </w:style>
  <w:style w:type="character" w:customStyle="1" w:styleId="Char2">
    <w:name w:val="二级 Char"/>
    <w:basedOn w:val="af8"/>
    <w:link w:val="a"/>
    <w:rsid w:val="009B4054"/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character" w:customStyle="1" w:styleId="HTML0">
    <w:name w:val="HTML 预设格式 字符"/>
    <w:basedOn w:val="a3"/>
    <w:link w:val="HTML"/>
    <w:uiPriority w:val="99"/>
    <w:rsid w:val="00D40B04"/>
    <w:rPr>
      <w:rFonts w:ascii="宋体" w:eastAsia="宋体" w:hAnsi="宋体" w:cs="宋体"/>
      <w:color w:val="auto"/>
      <w:sz w:val="24"/>
      <w:szCs w:val="24"/>
    </w:rPr>
  </w:style>
  <w:style w:type="character" w:styleId="aff1">
    <w:name w:val="Hyperlink"/>
    <w:basedOn w:val="a3"/>
    <w:uiPriority w:val="99"/>
    <w:unhideWhenUsed/>
    <w:rsid w:val="004E2570"/>
    <w:rPr>
      <w:color w:val="F49100" w:themeColor="hyperlink"/>
      <w:u w:val="single"/>
    </w:rPr>
  </w:style>
  <w:style w:type="paragraph" w:customStyle="1" w:styleId="CName">
    <w:name w:val="CName"/>
    <w:basedOn w:val="a2"/>
    <w:link w:val="CNameChar"/>
    <w:rsid w:val="00651D80"/>
    <w:pPr>
      <w:ind w:left="1440" w:rightChars="56" w:right="123"/>
    </w:pPr>
    <w:rPr>
      <w:rFonts w:ascii="Courier New" w:hAnsi="Courier New" w:cs="Courier New"/>
      <w:b/>
      <w:color w:val="990000"/>
      <w:szCs w:val="22"/>
    </w:rPr>
  </w:style>
  <w:style w:type="character" w:customStyle="1" w:styleId="CNameChar">
    <w:name w:val="CName Char"/>
    <w:basedOn w:val="a3"/>
    <w:link w:val="CName"/>
    <w:rsid w:val="00651D80"/>
    <w:rPr>
      <w:rFonts w:ascii="Courier New" w:hAnsi="Courier New" w:cs="Courier New"/>
      <w:b/>
      <w:color w:val="990000"/>
      <w:sz w:val="22"/>
      <w:szCs w:val="22"/>
    </w:rPr>
  </w:style>
  <w:style w:type="paragraph" w:customStyle="1" w:styleId="tag">
    <w:name w:val="tag"/>
    <w:basedOn w:val="a2"/>
    <w:link w:val="tagChar"/>
    <w:rsid w:val="00651D8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1440"/>
    </w:pPr>
    <w:rPr>
      <w:rFonts w:ascii="Courier New" w:eastAsia="宋体" w:hAnsi="Courier New" w:cs="Courier New"/>
      <w:b/>
      <w:color w:val="3F7F7F"/>
      <w:sz w:val="20"/>
    </w:rPr>
  </w:style>
  <w:style w:type="character" w:customStyle="1" w:styleId="tagChar">
    <w:name w:val="tag Char"/>
    <w:basedOn w:val="a3"/>
    <w:link w:val="tag"/>
    <w:rsid w:val="00651D80"/>
    <w:rPr>
      <w:rFonts w:ascii="Courier New" w:eastAsia="宋体" w:hAnsi="Courier New" w:cs="Courier New"/>
      <w:b/>
      <w:color w:val="3F7F7F"/>
      <w:shd w:val="clear" w:color="auto" w:fill="FFFFFF"/>
    </w:rPr>
  </w:style>
  <w:style w:type="character" w:styleId="aff2">
    <w:name w:val="Strong"/>
    <w:basedOn w:val="afc"/>
    <w:uiPriority w:val="22"/>
    <w:qFormat/>
    <w:rsid w:val="009C5273"/>
    <w:rPr>
      <w:rFonts w:eastAsia="微软雅黑"/>
      <w:b w:val="0"/>
      <w:bCs/>
      <w:sz w:val="28"/>
      <w:szCs w:val="21"/>
    </w:rPr>
  </w:style>
  <w:style w:type="table" w:styleId="11">
    <w:name w:val="Plain Table 1"/>
    <w:basedOn w:val="a4"/>
    <w:uiPriority w:val="41"/>
    <w:rsid w:val="00F66C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4"/>
    <w:uiPriority w:val="43"/>
    <w:rsid w:val="00F66C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x">
    <w:name w:val="nx"/>
    <w:basedOn w:val="a3"/>
    <w:rsid w:val="00920A17"/>
  </w:style>
  <w:style w:type="table" w:styleId="30">
    <w:name w:val="Grid Table 3"/>
    <w:basedOn w:val="a4"/>
    <w:uiPriority w:val="48"/>
    <w:rsid w:val="00BD13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2">
    <w:name w:val="List Table 1 Light"/>
    <w:basedOn w:val="a4"/>
    <w:uiPriority w:val="46"/>
    <w:rsid w:val="00BD13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3">
    <w:name w:val="Grid Table Light"/>
    <w:basedOn w:val="a4"/>
    <w:uiPriority w:val="40"/>
    <w:rsid w:val="00BD1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4">
    <w:name w:val="代码"/>
    <w:basedOn w:val="a2"/>
    <w:link w:val="Char3"/>
    <w:autoRedefine/>
    <w:qFormat/>
    <w:rsid w:val="000A4261"/>
    <w:rPr>
      <w:rFonts w:ascii="Courier New" w:eastAsia="Courier New" w:hAnsi="Courier New" w:cs="Courier New"/>
      <w:color w:val="0075A2" w:themeColor="accent2" w:themeShade="BF"/>
    </w:rPr>
  </w:style>
  <w:style w:type="character" w:customStyle="1" w:styleId="Char3">
    <w:name w:val="代码 Char"/>
    <w:basedOn w:val="a3"/>
    <w:link w:val="aff4"/>
    <w:rsid w:val="000A4261"/>
    <w:rPr>
      <w:rFonts w:ascii="Courier New" w:eastAsia="Courier New" w:hAnsi="Courier New" w:cs="Courier New"/>
      <w:color w:val="0075A2" w:themeColor="accent2" w:themeShade="BF"/>
      <w:sz w:val="24"/>
    </w:rPr>
  </w:style>
  <w:style w:type="paragraph" w:customStyle="1" w:styleId="aff5">
    <w:name w:val="填空"/>
    <w:basedOn w:val="a2"/>
    <w:next w:val="a2"/>
    <w:link w:val="Char4"/>
    <w:autoRedefine/>
    <w:qFormat/>
    <w:rsid w:val="00FD154C"/>
    <w:pPr>
      <w:ind w:leftChars="200" w:left="200" w:rightChars="200" w:right="200"/>
    </w:pPr>
    <w:rPr>
      <w:rFonts w:eastAsia="微软雅黑 Light"/>
      <w:color w:val="0070C0"/>
      <w:sz w:val="28"/>
      <w:u w:val="single"/>
    </w:rPr>
  </w:style>
  <w:style w:type="character" w:customStyle="1" w:styleId="Char4">
    <w:name w:val="填空 Char"/>
    <w:basedOn w:val="a3"/>
    <w:link w:val="aff5"/>
    <w:rsid w:val="00FD154C"/>
    <w:rPr>
      <w:rFonts w:eastAsia="微软雅黑 Light"/>
      <w:color w:val="0070C0"/>
      <w:sz w:val="28"/>
      <w:u w:val="single"/>
    </w:rPr>
  </w:style>
  <w:style w:type="table" w:styleId="1-5">
    <w:name w:val="Grid Table 1 Light Accent 5"/>
    <w:basedOn w:val="a4"/>
    <w:uiPriority w:val="46"/>
    <w:rsid w:val="008B4C69"/>
    <w:pPr>
      <w:spacing w:after="0"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6">
    <w:name w:val="line number"/>
    <w:basedOn w:val="a3"/>
    <w:uiPriority w:val="99"/>
    <w:semiHidden/>
    <w:unhideWhenUsed/>
    <w:rsid w:val="00A73BA9"/>
  </w:style>
  <w:style w:type="paragraph" w:customStyle="1" w:styleId="a0">
    <w:name w:val="选项"/>
    <w:basedOn w:val="a2"/>
    <w:next w:val="a2"/>
    <w:link w:val="aff7"/>
    <w:qFormat/>
    <w:rsid w:val="001D2DB8"/>
    <w:pPr>
      <w:numPr>
        <w:numId w:val="17"/>
      </w:numPr>
      <w:spacing w:line="240" w:lineRule="auto"/>
    </w:pPr>
    <w:rPr>
      <w:rFonts w:ascii="微软雅黑" w:eastAsia="微软雅黑" w:hAnsi="微软雅黑" w:cs="微软雅黑"/>
    </w:rPr>
  </w:style>
  <w:style w:type="character" w:customStyle="1" w:styleId="aff7">
    <w:name w:val="选项 字符"/>
    <w:basedOn w:val="Char3"/>
    <w:link w:val="a0"/>
    <w:rsid w:val="001D2DB8"/>
    <w:rPr>
      <w:rFonts w:ascii="微软雅黑" w:eastAsia="微软雅黑" w:hAnsi="微软雅黑" w:cs="微软雅黑"/>
      <w:color w:val="0075A2" w:themeColor="accent2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0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0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5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0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6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9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7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34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8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3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1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Snow\AppData\Roaming\Microsoft\Templates\&#32463;&#20856;&#35838;&#31243;&#25945;&#23398;&#22823;&#32434;.dotx" TargetMode="External"/></Relationships>
</file>

<file path=word/theme/theme1.xml><?xml version="1.0" encoding="utf-8"?>
<a:theme xmlns:a="http://schemas.openxmlformats.org/drawingml/2006/main" name="Office Theme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372DAA-8CA0-48A8-968C-4623236D3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经典课程教学大纲.dotx</Template>
  <TotalTime>18278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/课程概述</vt:lpstr>
      <vt:lpstr>必需文本</vt:lpstr>
      <vt:lpstr>课程材料</vt:lpstr>
      <vt:lpstr>资源</vt:lpstr>
      <vt:lpstr>课程安排</vt:lpstr>
      <vt:lpstr>考试安排</vt:lpstr>
      <vt:lpstr>家庭作业规定</vt:lpstr>
      <vt:lpstr>附加信息</vt:lpstr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AoSnow</dc:creator>
  <cp:keywords/>
  <cp:lastModifiedBy>AoSnow</cp:lastModifiedBy>
  <cp:revision>989</cp:revision>
  <cp:lastPrinted>2016-09-09T16:15:00Z</cp:lastPrinted>
  <dcterms:created xsi:type="dcterms:W3CDTF">2016-03-02T03:22:00Z</dcterms:created>
  <dcterms:modified xsi:type="dcterms:W3CDTF">2016-12-19T17:06:00Z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TC029187829991</vt:lpwstr>
  </property>
</Properties>
</file>